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2A5E3" w14:textId="77777777" w:rsidR="00BB50F7" w:rsidRDefault="00BB50F7" w:rsidP="00FA27E4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5102C663" w14:textId="77777777" w:rsidR="00EF61F4" w:rsidRPr="005F74F7" w:rsidRDefault="00EF61F4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PURPOSE</w:t>
      </w:r>
    </w:p>
    <w:p w14:paraId="7281A465" w14:textId="77777777" w:rsidR="0013420B" w:rsidRPr="005F74F7" w:rsidRDefault="0013420B" w:rsidP="00FA27E4">
      <w:pPr>
        <w:ind w:left="720"/>
        <w:rPr>
          <w:rFonts w:ascii="Arial" w:hAnsi="Arial" w:cs="Arial"/>
          <w:i/>
          <w:sz w:val="22"/>
          <w:szCs w:val="22"/>
        </w:rPr>
      </w:pPr>
    </w:p>
    <w:p w14:paraId="728CAE20" w14:textId="77777777" w:rsidR="00EF61F4" w:rsidRPr="00837645" w:rsidRDefault="00356705" w:rsidP="00FA27E4">
      <w:pPr>
        <w:ind w:left="720"/>
        <w:rPr>
          <w:rFonts w:ascii="Arial" w:hAnsi="Arial" w:cs="Arial"/>
          <w:iCs/>
          <w:sz w:val="22"/>
          <w:szCs w:val="22"/>
        </w:rPr>
      </w:pPr>
      <w:r w:rsidRPr="00837645">
        <w:rPr>
          <w:rFonts w:ascii="Arial" w:hAnsi="Arial" w:cs="Arial"/>
          <w:iCs/>
          <w:sz w:val="22"/>
          <w:szCs w:val="22"/>
        </w:rPr>
        <w:t xml:space="preserve">This document identifies the requirements under test, specifies test </w:t>
      </w:r>
      <w:r w:rsidR="001A0577">
        <w:rPr>
          <w:rFonts w:ascii="Arial" w:hAnsi="Arial" w:cs="Arial"/>
          <w:iCs/>
          <w:sz w:val="22"/>
          <w:szCs w:val="22"/>
        </w:rPr>
        <w:t>cases</w:t>
      </w:r>
      <w:r w:rsidRPr="00837645">
        <w:rPr>
          <w:rFonts w:ascii="Arial" w:hAnsi="Arial" w:cs="Arial"/>
          <w:iCs/>
          <w:sz w:val="22"/>
          <w:szCs w:val="22"/>
        </w:rPr>
        <w:t xml:space="preserve">, </w:t>
      </w:r>
      <w:r w:rsidR="001A0577">
        <w:rPr>
          <w:rFonts w:ascii="Arial" w:hAnsi="Arial" w:cs="Arial"/>
          <w:iCs/>
          <w:sz w:val="22"/>
          <w:szCs w:val="22"/>
        </w:rPr>
        <w:t xml:space="preserve">the </w:t>
      </w:r>
      <w:r w:rsidRPr="00837645">
        <w:rPr>
          <w:rFonts w:ascii="Arial" w:hAnsi="Arial" w:cs="Arial"/>
          <w:iCs/>
          <w:sz w:val="22"/>
          <w:szCs w:val="22"/>
        </w:rPr>
        <w:t xml:space="preserve">implementation plan, and </w:t>
      </w:r>
      <w:r w:rsidR="001A0577">
        <w:rPr>
          <w:rFonts w:ascii="Arial" w:hAnsi="Arial" w:cs="Arial"/>
          <w:iCs/>
          <w:sz w:val="22"/>
          <w:szCs w:val="22"/>
        </w:rPr>
        <w:t xml:space="preserve">the </w:t>
      </w:r>
      <w:r w:rsidRPr="00837645">
        <w:rPr>
          <w:rFonts w:ascii="Arial" w:hAnsi="Arial" w:cs="Arial"/>
          <w:iCs/>
          <w:sz w:val="22"/>
          <w:szCs w:val="22"/>
        </w:rPr>
        <w:t>qualification plan</w:t>
      </w:r>
      <w:r>
        <w:rPr>
          <w:rFonts w:ascii="Arial" w:hAnsi="Arial" w:cs="Arial"/>
          <w:iCs/>
          <w:sz w:val="22"/>
          <w:szCs w:val="22"/>
        </w:rPr>
        <w:t>.</w:t>
      </w:r>
    </w:p>
    <w:p w14:paraId="1A00F026" w14:textId="77777777" w:rsidR="0013420B" w:rsidRPr="005F74F7" w:rsidRDefault="0013420B" w:rsidP="00837645">
      <w:pPr>
        <w:rPr>
          <w:rFonts w:ascii="Arial" w:hAnsi="Arial" w:cs="Arial"/>
          <w:i/>
          <w:sz w:val="22"/>
          <w:szCs w:val="22"/>
        </w:rPr>
      </w:pPr>
    </w:p>
    <w:p w14:paraId="31099249" w14:textId="77777777" w:rsidR="00EF61F4" w:rsidRPr="005F74F7" w:rsidRDefault="00EF61F4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SCOPE</w:t>
      </w:r>
    </w:p>
    <w:p w14:paraId="573DC200" w14:textId="77777777" w:rsidR="0013420B" w:rsidRPr="005F74F7" w:rsidRDefault="0013420B" w:rsidP="00FA27E4">
      <w:pPr>
        <w:ind w:left="720"/>
        <w:rPr>
          <w:rFonts w:ascii="Arial" w:hAnsi="Arial" w:cs="Arial"/>
          <w:i/>
          <w:sz w:val="22"/>
          <w:szCs w:val="22"/>
        </w:rPr>
      </w:pPr>
    </w:p>
    <w:p w14:paraId="4C7EDDE2" w14:textId="4BB9D13E" w:rsidR="00663812" w:rsidRPr="00663812" w:rsidRDefault="00663812" w:rsidP="00663812">
      <w:pPr>
        <w:ind w:left="720"/>
        <w:rPr>
          <w:rFonts w:ascii="Arial" w:hAnsi="Arial" w:cs="Arial"/>
          <w:iCs/>
          <w:sz w:val="22"/>
          <w:szCs w:val="22"/>
        </w:rPr>
      </w:pPr>
      <w:r w:rsidRPr="00663812">
        <w:rPr>
          <w:rFonts w:ascii="Arial" w:hAnsi="Arial" w:cs="Arial"/>
          <w:iCs/>
          <w:sz w:val="22"/>
          <w:szCs w:val="22"/>
        </w:rPr>
        <w:t>The ECHC screen GUI shall provide a means to Run</w:t>
      </w:r>
      <w:r w:rsidR="006D6004">
        <w:rPr>
          <w:rFonts w:ascii="Arial" w:hAnsi="Arial" w:cs="Arial"/>
          <w:iCs/>
          <w:sz w:val="22"/>
          <w:szCs w:val="22"/>
        </w:rPr>
        <w:t xml:space="preserve"> Empty Chamber Half Cycle. </w:t>
      </w:r>
      <w:r w:rsidR="006D6004" w:rsidRPr="00186459">
        <w:rPr>
          <w:rFonts w:ascii="Arial" w:hAnsi="Arial" w:cs="Arial"/>
          <w:iCs/>
          <w:sz w:val="22"/>
          <w:szCs w:val="22"/>
        </w:rPr>
        <w:t>The ECHC screen GUI shall display a series of instructions to the user, to step the user from Run cycle request to unloading the chamber after the cycle is complete.</w:t>
      </w:r>
      <w:r w:rsidR="006D6004" w:rsidRPr="00186459">
        <w:rPr>
          <w:rFonts w:ascii="Calibri" w:hAnsi="Calibri" w:cs="Calibri"/>
          <w:color w:val="000000"/>
          <w:lang w:eastAsia="en-IN"/>
        </w:rPr>
        <w:t xml:space="preserve">   </w:t>
      </w:r>
    </w:p>
    <w:p w14:paraId="77485EC7" w14:textId="7FFA36EA" w:rsidR="00765FA5" w:rsidRPr="00837645" w:rsidRDefault="00663812" w:rsidP="00663812">
      <w:pPr>
        <w:ind w:left="72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     </w:t>
      </w:r>
    </w:p>
    <w:p w14:paraId="2E68DDE6" w14:textId="77777777" w:rsidR="0013420B" w:rsidRPr="005F74F7" w:rsidRDefault="0013420B" w:rsidP="00FA27E4">
      <w:pPr>
        <w:ind w:left="720"/>
        <w:rPr>
          <w:rFonts w:ascii="Arial" w:hAnsi="Arial" w:cs="Arial"/>
          <w:i/>
          <w:sz w:val="22"/>
          <w:szCs w:val="22"/>
        </w:rPr>
      </w:pPr>
    </w:p>
    <w:p w14:paraId="08157FB9" w14:textId="77777777" w:rsidR="00EF61F4" w:rsidRPr="005F74F7" w:rsidRDefault="00EF61F4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APPLICABLE DOCUMENTS</w:t>
      </w:r>
    </w:p>
    <w:p w14:paraId="3BD19467" w14:textId="77777777" w:rsidR="00D1194E" w:rsidRPr="001903E9" w:rsidRDefault="00D1194E" w:rsidP="004E14AD">
      <w:pPr>
        <w:suppressAutoHyphens/>
        <w:spacing w:before="120"/>
        <w:ind w:left="720"/>
        <w:rPr>
          <w:rFonts w:ascii="Arial" w:hAnsi="Arial" w:cs="Arial"/>
          <w:color w:val="0070C0"/>
          <w:sz w:val="22"/>
          <w:szCs w:val="22"/>
        </w:rPr>
      </w:pPr>
    </w:p>
    <w:tbl>
      <w:tblPr>
        <w:tblStyle w:val="TableGrid"/>
        <w:tblW w:w="9540" w:type="dxa"/>
        <w:tblInd w:w="715" w:type="dxa"/>
        <w:tblLook w:val="04A0" w:firstRow="1" w:lastRow="0" w:firstColumn="1" w:lastColumn="0" w:noHBand="0" w:noVBand="1"/>
      </w:tblPr>
      <w:tblGrid>
        <w:gridCol w:w="2430"/>
        <w:gridCol w:w="7110"/>
      </w:tblGrid>
      <w:tr w:rsidR="002823E6" w:rsidRPr="005329EC" w14:paraId="2A8A7ECB" w14:textId="77777777" w:rsidTr="00837645">
        <w:trPr>
          <w:trHeight w:val="319"/>
          <w:tblHeader/>
        </w:trPr>
        <w:tc>
          <w:tcPr>
            <w:tcW w:w="2430" w:type="dxa"/>
            <w:vAlign w:val="center"/>
          </w:tcPr>
          <w:p w14:paraId="72371619" w14:textId="77777777" w:rsidR="002823E6" w:rsidRPr="00837645" w:rsidRDefault="002823E6" w:rsidP="00BC222A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837645">
              <w:rPr>
                <w:rFonts w:cs="Arial"/>
                <w:b/>
                <w:sz w:val="22"/>
                <w:szCs w:val="22"/>
              </w:rPr>
              <w:t>Document Number</w:t>
            </w:r>
          </w:p>
        </w:tc>
        <w:tc>
          <w:tcPr>
            <w:tcW w:w="7110" w:type="dxa"/>
            <w:vAlign w:val="center"/>
          </w:tcPr>
          <w:p w14:paraId="46579F63" w14:textId="77777777" w:rsidR="002823E6" w:rsidRPr="00837645" w:rsidRDefault="002823E6" w:rsidP="00BC222A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837645">
              <w:rPr>
                <w:rFonts w:cs="Arial"/>
                <w:b/>
                <w:sz w:val="22"/>
                <w:szCs w:val="22"/>
              </w:rPr>
              <w:t>Document Title</w:t>
            </w:r>
          </w:p>
        </w:tc>
      </w:tr>
      <w:tr w:rsidR="002823E6" w:rsidRPr="00B636C6" w14:paraId="2C0E8A11" w14:textId="77777777" w:rsidTr="00837645">
        <w:trPr>
          <w:trHeight w:val="319"/>
        </w:trPr>
        <w:tc>
          <w:tcPr>
            <w:tcW w:w="2430" w:type="dxa"/>
          </w:tcPr>
          <w:p w14:paraId="1E2F05D1" w14:textId="77777777" w:rsidR="002823E6" w:rsidRPr="00DE4437" w:rsidRDefault="002823E6" w:rsidP="00BC222A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DE4437">
              <w:rPr>
                <w:rFonts w:ascii="Arial" w:hAnsi="Arial" w:cs="Arial"/>
                <w:iCs/>
                <w:sz w:val="22"/>
                <w:szCs w:val="22"/>
              </w:rPr>
              <w:t>SOP-00335</w:t>
            </w:r>
          </w:p>
        </w:tc>
        <w:tc>
          <w:tcPr>
            <w:tcW w:w="7110" w:type="dxa"/>
          </w:tcPr>
          <w:p w14:paraId="0CFEF520" w14:textId="77777777" w:rsidR="002823E6" w:rsidRPr="00DE4437" w:rsidRDefault="002823E6" w:rsidP="00BC222A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DE4437">
              <w:rPr>
                <w:rFonts w:ascii="Arial" w:hAnsi="Arial" w:cs="Arial"/>
                <w:iCs/>
                <w:sz w:val="22"/>
                <w:szCs w:val="22"/>
              </w:rPr>
              <w:t>Software Development Procedure</w:t>
            </w:r>
          </w:p>
        </w:tc>
      </w:tr>
      <w:tr w:rsidR="002823E6" w:rsidRPr="00B636C6" w14:paraId="0A9DB714" w14:textId="77777777" w:rsidTr="00837645">
        <w:trPr>
          <w:trHeight w:val="319"/>
        </w:trPr>
        <w:tc>
          <w:tcPr>
            <w:tcW w:w="2430" w:type="dxa"/>
          </w:tcPr>
          <w:p w14:paraId="44D385EB" w14:textId="77777777" w:rsidR="002823E6" w:rsidRPr="00DE4437" w:rsidRDefault="002823E6" w:rsidP="00BC222A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DE4437">
              <w:rPr>
                <w:rFonts w:ascii="Arial" w:hAnsi="Arial" w:cs="Arial"/>
                <w:iCs/>
                <w:sz w:val="22"/>
                <w:szCs w:val="22"/>
              </w:rPr>
              <w:t>SOP-00478</w:t>
            </w:r>
          </w:p>
        </w:tc>
        <w:tc>
          <w:tcPr>
            <w:tcW w:w="7110" w:type="dxa"/>
          </w:tcPr>
          <w:p w14:paraId="01C556C0" w14:textId="77777777" w:rsidR="002823E6" w:rsidRPr="00DE4437" w:rsidRDefault="002823E6" w:rsidP="00BC222A">
            <w:pPr>
              <w:keepNext/>
              <w:keepLines/>
              <w:widowControl w:val="0"/>
              <w:spacing w:line="320" w:lineRule="exact"/>
              <w:rPr>
                <w:rFonts w:ascii="Arial" w:hAnsi="Arial" w:cs="Arial"/>
                <w:iCs/>
                <w:sz w:val="22"/>
                <w:szCs w:val="22"/>
              </w:rPr>
            </w:pPr>
            <w:r w:rsidRPr="00DE4437">
              <w:rPr>
                <w:rFonts w:ascii="Arial" w:hAnsi="Arial" w:cs="Arial"/>
                <w:iCs/>
                <w:sz w:val="22"/>
                <w:szCs w:val="22"/>
              </w:rPr>
              <w:t>Test Software Procedure</w:t>
            </w:r>
          </w:p>
        </w:tc>
      </w:tr>
    </w:tbl>
    <w:p w14:paraId="5F853E00" w14:textId="77777777" w:rsidR="002823E6" w:rsidRDefault="002823E6" w:rsidP="002823E6">
      <w:pPr>
        <w:rPr>
          <w:rFonts w:ascii="Arial" w:hAnsi="Arial" w:cs="Arial"/>
          <w:bCs/>
          <w:iCs/>
          <w:sz w:val="22"/>
          <w:szCs w:val="22"/>
        </w:rPr>
      </w:pPr>
    </w:p>
    <w:p w14:paraId="15A87EA1" w14:textId="77777777" w:rsidR="00EF61F4" w:rsidRPr="005F74F7" w:rsidRDefault="00EF61F4" w:rsidP="00837645">
      <w:pPr>
        <w:rPr>
          <w:rFonts w:ascii="Arial" w:hAnsi="Arial" w:cs="Arial"/>
          <w:i/>
          <w:sz w:val="22"/>
          <w:szCs w:val="22"/>
        </w:rPr>
      </w:pPr>
    </w:p>
    <w:p w14:paraId="7C0E9B9C" w14:textId="77777777" w:rsidR="006F103F" w:rsidRPr="005F74F7" w:rsidRDefault="006F103F" w:rsidP="00FA27E4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 w:rsidRPr="005F74F7">
        <w:rPr>
          <w:rFonts w:ascii="Arial" w:hAnsi="Arial" w:cs="Arial"/>
          <w:b/>
          <w:spacing w:val="-3"/>
          <w:sz w:val="22"/>
          <w:szCs w:val="22"/>
          <w:u w:val="single"/>
        </w:rPr>
        <w:t>EQUIPMENT / SUPPLIES</w:t>
      </w:r>
    </w:p>
    <w:p w14:paraId="5774A78E" w14:textId="77777777" w:rsidR="00192739" w:rsidRPr="001903E9" w:rsidRDefault="00192739">
      <w:pPr>
        <w:suppressAutoHyphens/>
        <w:spacing w:before="120"/>
        <w:ind w:left="720"/>
        <w:rPr>
          <w:rFonts w:ascii="Arial" w:hAnsi="Arial" w:cs="Arial"/>
          <w:iCs/>
          <w:color w:val="0070C0"/>
          <w:sz w:val="22"/>
          <w:szCs w:val="22"/>
        </w:rPr>
      </w:pPr>
    </w:p>
    <w:tbl>
      <w:tblPr>
        <w:tblStyle w:val="TableGrid"/>
        <w:tblW w:w="9540" w:type="dxa"/>
        <w:tblInd w:w="715" w:type="dxa"/>
        <w:tblLook w:val="04A0" w:firstRow="1" w:lastRow="0" w:firstColumn="1" w:lastColumn="0" w:noHBand="0" w:noVBand="1"/>
      </w:tblPr>
      <w:tblGrid>
        <w:gridCol w:w="2430"/>
        <w:gridCol w:w="7110"/>
      </w:tblGrid>
      <w:tr w:rsidR="00192739" w:rsidRPr="005329EC" w14:paraId="3C64E478" w14:textId="77777777" w:rsidTr="00BC222A">
        <w:trPr>
          <w:trHeight w:val="319"/>
          <w:tblHeader/>
        </w:trPr>
        <w:tc>
          <w:tcPr>
            <w:tcW w:w="2430" w:type="dxa"/>
            <w:vAlign w:val="center"/>
          </w:tcPr>
          <w:p w14:paraId="314CE467" w14:textId="77777777" w:rsidR="00192739" w:rsidRPr="00837645" w:rsidRDefault="00192739" w:rsidP="00BC222A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Resource</w:t>
            </w:r>
          </w:p>
        </w:tc>
        <w:tc>
          <w:tcPr>
            <w:tcW w:w="7110" w:type="dxa"/>
            <w:vAlign w:val="center"/>
          </w:tcPr>
          <w:p w14:paraId="6DE319E2" w14:textId="77777777" w:rsidR="00192739" w:rsidRPr="00837645" w:rsidRDefault="00192739" w:rsidP="00BC222A">
            <w:pPr>
              <w:keepNext/>
              <w:keepLines/>
              <w:widowControl w:val="0"/>
              <w:spacing w:line="320" w:lineRule="exact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Details</w:t>
            </w:r>
          </w:p>
        </w:tc>
      </w:tr>
      <w:tr w:rsidR="00192739" w:rsidRPr="00B636C6" w14:paraId="74C54DDD" w14:textId="77777777" w:rsidTr="00BC222A">
        <w:trPr>
          <w:trHeight w:val="319"/>
        </w:trPr>
        <w:tc>
          <w:tcPr>
            <w:tcW w:w="2430" w:type="dxa"/>
          </w:tcPr>
          <w:p w14:paraId="059DA2B1" w14:textId="3D19B521" w:rsidR="00192739" w:rsidRPr="00B636C6" w:rsidRDefault="00663812" w:rsidP="00BC222A">
            <w:pPr>
              <w:keepNext/>
              <w:keepLines/>
              <w:widowControl w:val="0"/>
              <w:spacing w:line="320" w:lineRule="exac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NA</w:t>
            </w:r>
          </w:p>
        </w:tc>
        <w:tc>
          <w:tcPr>
            <w:tcW w:w="7110" w:type="dxa"/>
          </w:tcPr>
          <w:p w14:paraId="0B7724A4" w14:textId="1E469239" w:rsidR="00192739" w:rsidRPr="00B636C6" w:rsidRDefault="00663812" w:rsidP="00BC222A">
            <w:pPr>
              <w:keepNext/>
              <w:keepLines/>
              <w:widowControl w:val="0"/>
              <w:spacing w:line="320" w:lineRule="exact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</w:tbl>
    <w:p w14:paraId="103F9AE7" w14:textId="77777777" w:rsidR="000A2FD9" w:rsidRPr="003B3F98" w:rsidRDefault="000A2FD9" w:rsidP="0083764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0C2C4DA8" w14:textId="77777777" w:rsidR="00F6735F" w:rsidRPr="0086168C" w:rsidRDefault="00F6735F" w:rsidP="00F6735F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>
        <w:rPr>
          <w:rFonts w:ascii="Arial" w:hAnsi="Arial" w:cs="Arial"/>
          <w:b/>
          <w:spacing w:val="-3"/>
          <w:sz w:val="22"/>
          <w:szCs w:val="22"/>
          <w:u w:val="single"/>
        </w:rPr>
        <w:t>Features/Requirements to be Tested</w:t>
      </w:r>
    </w:p>
    <w:p w14:paraId="1E49B187" w14:textId="77777777" w:rsidR="00F6735F" w:rsidRDefault="00F6735F" w:rsidP="00F6735F">
      <w:pPr>
        <w:suppressAutoHyphens/>
        <w:ind w:left="720"/>
        <w:jc w:val="both"/>
        <w:outlineLvl w:val="0"/>
        <w:rPr>
          <w:rFonts w:ascii="Arial" w:hAnsi="Arial" w:cs="Arial"/>
          <w:iCs/>
          <w:sz w:val="22"/>
          <w:szCs w:val="22"/>
        </w:rPr>
      </w:pPr>
    </w:p>
    <w:tbl>
      <w:tblPr>
        <w:tblW w:w="9497" w:type="dxa"/>
        <w:tblInd w:w="699" w:type="dxa"/>
        <w:tblLook w:val="04A0" w:firstRow="1" w:lastRow="0" w:firstColumn="1" w:lastColumn="0" w:noHBand="0" w:noVBand="1"/>
      </w:tblPr>
      <w:tblGrid>
        <w:gridCol w:w="2410"/>
        <w:gridCol w:w="7087"/>
      </w:tblGrid>
      <w:tr w:rsidR="00663812" w:rsidRPr="00752E0E" w14:paraId="030EB3C6" w14:textId="77777777" w:rsidTr="00663812">
        <w:trPr>
          <w:trHeight w:val="385"/>
          <w:tblHeader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E986C82" w14:textId="77777777" w:rsidR="00663812" w:rsidRPr="00752E0E" w:rsidRDefault="00663812" w:rsidP="004564A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52E0E">
              <w:rPr>
                <w:rFonts w:asciiTheme="minorHAnsi" w:hAnsiTheme="minorHAnsi" w:cstheme="minorHAnsi"/>
                <w:b/>
                <w:bCs/>
                <w:color w:val="000000"/>
              </w:rPr>
              <w:t>SRS Number</w:t>
            </w:r>
          </w:p>
        </w:tc>
        <w:tc>
          <w:tcPr>
            <w:tcW w:w="70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8878BE4" w14:textId="77777777" w:rsidR="00663812" w:rsidRPr="00752E0E" w:rsidRDefault="00663812" w:rsidP="004564A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52E0E">
              <w:rPr>
                <w:rFonts w:asciiTheme="minorHAnsi" w:hAnsiTheme="minorHAnsi" w:cstheme="minorHAnsi"/>
                <w:b/>
                <w:bCs/>
                <w:color w:val="000000"/>
              </w:rPr>
              <w:t>Test Case Number and Name</w:t>
            </w:r>
          </w:p>
        </w:tc>
      </w:tr>
      <w:tr w:rsidR="00663812" w:rsidRPr="00752E0E" w14:paraId="79EC0902" w14:textId="77777777" w:rsidTr="00663812">
        <w:trPr>
          <w:trHeight w:val="30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75D7" w14:textId="7D097A65" w:rsidR="00663812" w:rsidRPr="00752E0E" w:rsidRDefault="00663812" w:rsidP="004564A0">
            <w:pPr>
              <w:rPr>
                <w:rFonts w:asciiTheme="minorHAnsi" w:hAnsiTheme="minorHAnsi" w:cstheme="minorHAnsi"/>
                <w:color w:val="000000"/>
              </w:rPr>
            </w:pPr>
            <w:r w:rsidRPr="00752E0E">
              <w:rPr>
                <w:rFonts w:asciiTheme="minorHAnsi" w:hAnsiTheme="minorHAnsi" w:cstheme="minorHAnsi"/>
                <w:color w:val="000000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RVX2-SUBR-531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C9AD1" w14:textId="2599D18C" w:rsidR="00663812" w:rsidRPr="0009165B" w:rsidRDefault="00663812" w:rsidP="004564A0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A7145">
              <w:rPr>
                <w:rFonts w:ascii="Calibri" w:hAnsi="Calibri" w:cs="Calibri"/>
                <w:color w:val="000000"/>
                <w:sz w:val="22"/>
                <w:szCs w:val="22"/>
              </w:rPr>
              <w:t>Empty Chamber Half Cycle Screen</w:t>
            </w:r>
          </w:p>
        </w:tc>
      </w:tr>
    </w:tbl>
    <w:p w14:paraId="5A09A1FE" w14:textId="77777777" w:rsidR="00663812" w:rsidRDefault="00663812" w:rsidP="00F6735F">
      <w:pPr>
        <w:suppressAutoHyphens/>
        <w:ind w:left="720"/>
        <w:jc w:val="both"/>
        <w:outlineLvl w:val="0"/>
        <w:rPr>
          <w:rFonts w:ascii="Arial" w:hAnsi="Arial" w:cs="Arial"/>
          <w:iCs/>
          <w:sz w:val="22"/>
          <w:szCs w:val="22"/>
        </w:rPr>
      </w:pPr>
    </w:p>
    <w:p w14:paraId="6CA39149" w14:textId="77777777" w:rsidR="00663812" w:rsidRPr="00F6735F" w:rsidRDefault="00663812" w:rsidP="00F6735F">
      <w:pPr>
        <w:suppressAutoHyphens/>
        <w:ind w:left="720"/>
        <w:jc w:val="both"/>
        <w:outlineLvl w:val="0"/>
        <w:rPr>
          <w:rFonts w:ascii="Arial" w:hAnsi="Arial" w:cs="Arial"/>
          <w:sz w:val="22"/>
          <w:szCs w:val="22"/>
        </w:rPr>
      </w:pPr>
    </w:p>
    <w:p w14:paraId="21A8E0B0" w14:textId="5609FE6A" w:rsidR="001903E9" w:rsidRPr="008022BB" w:rsidRDefault="006F103F" w:rsidP="008022BB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sz w:val="22"/>
          <w:szCs w:val="22"/>
        </w:rPr>
      </w:pPr>
      <w:r w:rsidRPr="003B3F98">
        <w:rPr>
          <w:rFonts w:ascii="Arial" w:hAnsi="Arial" w:cs="Arial"/>
          <w:b/>
          <w:spacing w:val="-3"/>
          <w:sz w:val="22"/>
          <w:szCs w:val="22"/>
          <w:u w:val="single"/>
        </w:rPr>
        <w:t>TEST</w:t>
      </w:r>
      <w:r w:rsidR="00903DD3" w:rsidRPr="003B3F98">
        <w:rPr>
          <w:rFonts w:ascii="Arial" w:hAnsi="Arial" w:cs="Arial"/>
          <w:b/>
          <w:spacing w:val="-3"/>
          <w:sz w:val="22"/>
          <w:szCs w:val="22"/>
          <w:u w:val="single"/>
        </w:rPr>
        <w:t xml:space="preserve"> </w:t>
      </w:r>
      <w:r w:rsidR="00533233" w:rsidRPr="003B3F98">
        <w:rPr>
          <w:rFonts w:ascii="Arial" w:hAnsi="Arial" w:cs="Arial"/>
          <w:b/>
          <w:spacing w:val="-3"/>
          <w:sz w:val="22"/>
          <w:szCs w:val="22"/>
          <w:u w:val="single"/>
        </w:rPr>
        <w:t>PROCEDURE CASES</w:t>
      </w:r>
    </w:p>
    <w:p w14:paraId="0A4D1E45" w14:textId="77777777" w:rsidR="00F6735F" w:rsidRPr="00F6735F" w:rsidRDefault="00F6735F" w:rsidP="001903E9">
      <w:pPr>
        <w:suppressAutoHyphens/>
        <w:ind w:firstLine="709"/>
        <w:outlineLvl w:val="0"/>
        <w:rPr>
          <w:rFonts w:ascii="Arial" w:hAnsi="Arial" w:cs="Arial"/>
          <w:color w:val="0070C0"/>
          <w:sz w:val="22"/>
          <w:szCs w:val="22"/>
        </w:rPr>
      </w:pPr>
    </w:p>
    <w:tbl>
      <w:tblPr>
        <w:tblW w:w="10430" w:type="dxa"/>
        <w:tblLook w:val="04A0" w:firstRow="1" w:lastRow="0" w:firstColumn="1" w:lastColumn="0" w:noHBand="0" w:noVBand="1"/>
      </w:tblPr>
      <w:tblGrid>
        <w:gridCol w:w="3760"/>
        <w:gridCol w:w="6670"/>
      </w:tblGrid>
      <w:tr w:rsidR="002A065A" w:rsidRPr="002A065A" w14:paraId="58BEC4A3" w14:textId="77777777" w:rsidTr="002A065A">
        <w:trPr>
          <w:trHeight w:val="315"/>
          <w:tblHeader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31D77D" w14:textId="77777777" w:rsidR="002A065A" w:rsidRPr="002A065A" w:rsidRDefault="002A065A" w:rsidP="002A065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Completion Status</w:t>
            </w:r>
          </w:p>
        </w:tc>
        <w:tc>
          <w:tcPr>
            <w:tcW w:w="6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A2496ED" w14:textId="77777777" w:rsidR="002A065A" w:rsidRPr="002A065A" w:rsidRDefault="002A065A" w:rsidP="002A065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Recorded Information</w:t>
            </w:r>
          </w:p>
        </w:tc>
      </w:tr>
      <w:tr w:rsidR="002A065A" w:rsidRPr="002A065A" w14:paraId="714694A8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7716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 name: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7409D" w14:textId="618BAEB0" w:rsidR="002A065A" w:rsidRPr="002A065A" w:rsidRDefault="000A7145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145">
              <w:rPr>
                <w:rFonts w:ascii="Calibri" w:hAnsi="Calibri" w:cs="Calibri"/>
                <w:color w:val="000000"/>
                <w:sz w:val="22"/>
                <w:szCs w:val="22"/>
              </w:rPr>
              <w:t>Empty Chamber Half Cycle Screen</w:t>
            </w:r>
          </w:p>
        </w:tc>
      </w:tr>
      <w:tr w:rsidR="002A065A" w:rsidRPr="002A065A" w14:paraId="39492ECC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C1F821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58D0A6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5B393C50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0E51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Name of Tester: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31AD5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54DC5D7B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CBA839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016068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12E1F738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2083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Signature: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AF97C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79A1DB59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D5EBC6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2C8E6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11903C41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D437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 Date: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22C74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7D99470F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64427B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5763B7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116A38A4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7F3A5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 xml:space="preserve">Name of Reviewer: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B020A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1752F36E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0B9A8F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353584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5978CE94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7AB5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Signature: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D50FD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1EA5C05D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99E759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D042B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6AD3EB56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61FC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Date: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8F537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1ADC7C7F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F83076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680032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38C82226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D135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Test Duration (min):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69328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0CA38175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D2E39E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3201A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0CE8FC91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0A37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Traceability requirement numbers: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6E055" w14:textId="5341341E" w:rsidR="002A065A" w:rsidRPr="002A065A" w:rsidRDefault="00EA246A" w:rsidP="00AD5B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RVX2-SUBR-53</w:t>
            </w:r>
            <w:r w:rsidR="000A7145">
              <w:rPr>
                <w:rFonts w:ascii="Calibri" w:eastAsiaTheme="minorHAnsi" w:hAnsi="Calibri" w:cstheme="minorBidi"/>
                <w:sz w:val="22"/>
                <w:szCs w:val="22"/>
              </w:rPr>
              <w:t>1</w:t>
            </w:r>
          </w:p>
        </w:tc>
      </w:tr>
      <w:tr w:rsidR="002A065A" w:rsidRPr="002A065A" w14:paraId="12623D03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2DF86D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A05ED1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04F32C44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61B2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Product name and revision: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FE00D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56251D">
              <w:rPr>
                <w:rFonts w:ascii="Calibri" w:hAnsi="Calibri" w:cs="Calibri"/>
                <w:color w:val="000000"/>
                <w:sz w:val="22"/>
                <w:szCs w:val="22"/>
              </w:rPr>
              <w:t>Revox 2.0</w:t>
            </w:r>
          </w:p>
        </w:tc>
      </w:tr>
      <w:tr w:rsidR="002A065A" w:rsidRPr="002A065A" w14:paraId="573C59AD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F5E280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FF3260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3990B1E5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22A8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Revox 2.0 Machine Name: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35495" w14:textId="656CC2DF" w:rsidR="002A065A" w:rsidRPr="002A065A" w:rsidRDefault="002A065A" w:rsidP="006D60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4D26253E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0568E4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95F6B5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7651294F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8ACC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Controller/PLC software revision: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C94B2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673F8E2A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AAA1D4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F0BAD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510971C9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C271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HMI Software Version: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93315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430C240E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5F1EF5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38F45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2047CF8A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0CB2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Application Service Software Version: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3D9D0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12E08A37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F1A5D7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741899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A065A" w:rsidRPr="002A065A" w14:paraId="090D35E9" w14:textId="77777777" w:rsidTr="002A065A">
        <w:trPr>
          <w:trHeight w:val="300"/>
        </w:trPr>
        <w:tc>
          <w:tcPr>
            <w:tcW w:w="3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1148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Recipe WebApp Software Version: </w:t>
            </w:r>
          </w:p>
        </w:tc>
        <w:tc>
          <w:tcPr>
            <w:tcW w:w="66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AE4EE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A065A" w:rsidRPr="002A065A" w14:paraId="6A0F5008" w14:textId="77777777" w:rsidTr="002A065A">
        <w:trPr>
          <w:trHeight w:val="315"/>
        </w:trPr>
        <w:tc>
          <w:tcPr>
            <w:tcW w:w="3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D9EF01" w14:textId="77777777" w:rsidR="002A065A" w:rsidRPr="002A065A" w:rsidRDefault="002A065A" w:rsidP="002A06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B2DE83" w14:textId="77777777" w:rsidR="002A065A" w:rsidRPr="002A065A" w:rsidRDefault="002A065A" w:rsidP="002A06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6735F" w:rsidRPr="002A065A" w14:paraId="61F21AC2" w14:textId="77777777" w:rsidTr="00DB110F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3A44" w14:textId="79B82A71" w:rsidR="00F6735F" w:rsidRPr="002A065A" w:rsidRDefault="00F6735F" w:rsidP="00F6735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Recipe Name and Revision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E2A1B" w14:textId="466FCC53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6735F" w:rsidRPr="002A065A" w14:paraId="5BFA7CE7" w14:textId="77777777" w:rsidTr="00DB110F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47DF7" w14:textId="49FE6039" w:rsidR="00F6735F" w:rsidRPr="002A065A" w:rsidRDefault="00F6735F" w:rsidP="00F6735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Database Report.pdf File Name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31363C" w14:textId="54D37178" w:rsidR="00F6735F" w:rsidRPr="002A065A" w:rsidRDefault="00663812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F6735F" w:rsidRPr="002A065A" w14:paraId="0A036277" w14:textId="77777777" w:rsidTr="00DB110F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8C95C" w14:textId="1C733908" w:rsidR="00F6735F" w:rsidRPr="009D3936" w:rsidRDefault="00F6735F" w:rsidP="00F6735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39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Database Log.csv File Name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1A928" w14:textId="0E53B77F" w:rsidR="00F6735F" w:rsidRPr="00B86E49" w:rsidRDefault="00663812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F6735F" w:rsidRPr="002A065A" w14:paraId="48B47DF1" w14:textId="77777777" w:rsidTr="00DB110F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CB782" w14:textId="77AE5A53" w:rsidR="00F6735F" w:rsidRPr="002A065A" w:rsidRDefault="00F6735F" w:rsidP="00F6735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Additional Equipment Used: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8D948" w14:textId="3CB34201" w:rsidR="00F6735F" w:rsidRPr="002A065A" w:rsidRDefault="00663812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F6735F" w:rsidRPr="002A065A" w14:paraId="1A6BC794" w14:textId="77777777" w:rsidTr="002A065A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A852DE" w14:textId="77777777" w:rsidR="00F6735F" w:rsidRPr="002A065A" w:rsidRDefault="00F6735F" w:rsidP="00F6735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Overall Result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E7FDDC6" w14:textId="77777777" w:rsidR="00F6735F" w:rsidRPr="002A065A" w:rsidRDefault="00F6735F" w:rsidP="00F673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(indicate the test status here and provide issue #s)</w:t>
            </w:r>
          </w:p>
        </w:tc>
      </w:tr>
      <w:tr w:rsidR="00F6735F" w:rsidRPr="002A065A" w14:paraId="7F9319FB" w14:textId="77777777" w:rsidTr="002A065A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3D439A8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4A10B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6735F" w:rsidRPr="002A065A" w14:paraId="18EE1A88" w14:textId="77777777" w:rsidTr="002A065A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9589D1B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Pass with Known Software Issues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FF670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Issue ID(s):</w:t>
            </w:r>
          </w:p>
        </w:tc>
      </w:tr>
      <w:tr w:rsidR="00F6735F" w:rsidRPr="002A065A" w14:paraId="7EF26C98" w14:textId="77777777" w:rsidTr="002A065A">
        <w:trPr>
          <w:trHeight w:val="3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7C7FD8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Fail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129EF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Issue ID(s):</w:t>
            </w:r>
          </w:p>
        </w:tc>
      </w:tr>
      <w:tr w:rsidR="00F6735F" w:rsidRPr="002A065A" w14:paraId="49FC292D" w14:textId="77777777" w:rsidTr="002A065A">
        <w:trPr>
          <w:trHeight w:val="315"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53D0675" w14:textId="77777777" w:rsidR="00F6735F" w:rsidRPr="002A065A" w:rsidRDefault="00F6735F" w:rsidP="00F6735F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FFFFFF"/>
                <w:sz w:val="22"/>
                <w:szCs w:val="22"/>
              </w:rPr>
              <w:t>End of Overview</w:t>
            </w:r>
          </w:p>
        </w:tc>
        <w:tc>
          <w:tcPr>
            <w:tcW w:w="6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012D82B6" w14:textId="77777777" w:rsidR="00F6735F" w:rsidRPr="002A065A" w:rsidRDefault="00F6735F" w:rsidP="00F673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065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9C491DE" w14:textId="77777777" w:rsidR="00033650" w:rsidRDefault="00033650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tbl>
      <w:tblPr>
        <w:tblW w:w="10340" w:type="dxa"/>
        <w:tblLook w:val="04A0" w:firstRow="1" w:lastRow="0" w:firstColumn="1" w:lastColumn="0" w:noHBand="0" w:noVBand="1"/>
      </w:tblPr>
      <w:tblGrid>
        <w:gridCol w:w="3760"/>
        <w:gridCol w:w="6580"/>
      </w:tblGrid>
      <w:tr w:rsidR="00D13632" w:rsidRPr="00D13632" w14:paraId="4DBCEEC6" w14:textId="77777777" w:rsidTr="006C07D2">
        <w:trPr>
          <w:trHeight w:val="300"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1CD3E1" w14:textId="77777777" w:rsidR="00D13632" w:rsidRPr="00D13632" w:rsidRDefault="00D13632" w:rsidP="00D1363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Prepare to Test (Pre-test setup)</w:t>
            </w:r>
          </w:p>
        </w:tc>
        <w:tc>
          <w:tcPr>
            <w:tcW w:w="6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DF93D99" w14:textId="77777777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13632" w:rsidRPr="00D13632" w14:paraId="6727693F" w14:textId="77777777" w:rsidTr="007E5240">
        <w:trPr>
          <w:trHeight w:val="300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20F3C0" w14:textId="77777777" w:rsidR="00D13632" w:rsidRPr="00D13632" w:rsidRDefault="00D13632" w:rsidP="00D136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Name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F33F413" w14:textId="77777777" w:rsidR="00D13632" w:rsidRPr="00D13632" w:rsidRDefault="00D13632" w:rsidP="00D1363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</w:tr>
      <w:tr w:rsidR="00D13632" w:rsidRPr="00D13632" w14:paraId="2AF1BF65" w14:textId="77777777" w:rsidTr="007E5240">
        <w:trPr>
          <w:trHeight w:val="30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88C0" w14:textId="77777777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84187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190C" w14:textId="77777777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84187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D13632" w:rsidRPr="00D13632" w14:paraId="6EE046F3" w14:textId="77777777" w:rsidTr="006C07D2">
        <w:trPr>
          <w:trHeight w:val="3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7485DF6" w14:textId="77777777" w:rsidR="00D13632" w:rsidRPr="00D13632" w:rsidRDefault="00D13632" w:rsidP="00D13632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FFFFFF"/>
                <w:sz w:val="22"/>
                <w:szCs w:val="22"/>
              </w:rPr>
              <w:t>End of Prepare to Test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E4958CB" w14:textId="77777777" w:rsidR="00D13632" w:rsidRPr="00D13632" w:rsidRDefault="00D13632" w:rsidP="00D13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63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D0EC500" w14:textId="77777777" w:rsidR="006D32C5" w:rsidRDefault="006D32C5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tbl>
      <w:tblPr>
        <w:tblW w:w="10398" w:type="dxa"/>
        <w:tblInd w:w="-60" w:type="dxa"/>
        <w:tblLook w:val="04A0" w:firstRow="1" w:lastRow="0" w:firstColumn="1" w:lastColumn="0" w:noHBand="0" w:noVBand="1"/>
      </w:tblPr>
      <w:tblGrid>
        <w:gridCol w:w="1300"/>
        <w:gridCol w:w="3286"/>
        <w:gridCol w:w="254"/>
        <w:gridCol w:w="3340"/>
        <w:gridCol w:w="234"/>
        <w:gridCol w:w="886"/>
        <w:gridCol w:w="1098"/>
      </w:tblGrid>
      <w:tr w:rsidR="00192BB4" w:rsidRPr="00D45D30" w14:paraId="29704BA2" w14:textId="77777777" w:rsidTr="004564A0">
        <w:trPr>
          <w:trHeight w:val="300"/>
        </w:trPr>
        <w:tc>
          <w:tcPr>
            <w:tcW w:w="1039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7FA9A01C" w14:textId="77777777" w:rsidR="00192BB4" w:rsidRPr="00D45D30" w:rsidRDefault="00192BB4" w:rsidP="004564A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Test Case Description (Technical overview of the Test Case):</w:t>
            </w:r>
          </w:p>
        </w:tc>
      </w:tr>
      <w:tr w:rsidR="00192BB4" w:rsidRPr="00CC1C4F" w14:paraId="5CB7BFF5" w14:textId="77777777" w:rsidTr="004564A0">
        <w:trPr>
          <w:trHeight w:val="300"/>
        </w:trPr>
        <w:tc>
          <w:tcPr>
            <w:tcW w:w="1039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4A43" w14:textId="65E93D91" w:rsidR="00192BB4" w:rsidRPr="00CC1C4F" w:rsidRDefault="00F32711" w:rsidP="00F32711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Verification of </w:t>
            </w:r>
            <w:r w:rsidR="00192BB4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“Run Cycle” button in “Empty Half Cycle” screen when </w:t>
            </w:r>
            <w:r w:rsidR="00B1378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Machine Status is </w:t>
            </w:r>
            <w:r w:rsidR="00C46AE7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other than “</w:t>
            </w:r>
            <w:r w:rsidR="00C46AE7" w:rsidRPr="00E16F58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Cycle Not Active-Idle</w:t>
            </w:r>
            <w:r w:rsidR="00C46AE7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”</w:t>
            </w:r>
          </w:p>
        </w:tc>
      </w:tr>
      <w:tr w:rsidR="00192BB4" w:rsidRPr="00D45D30" w14:paraId="50ECC811" w14:textId="77777777" w:rsidTr="004564A0">
        <w:trPr>
          <w:trHeight w:val="300"/>
        </w:trPr>
        <w:tc>
          <w:tcPr>
            <w:tcW w:w="1039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C0F1F" w14:textId="77777777" w:rsidR="00192BB4" w:rsidRPr="00D45D30" w:rsidRDefault="00192BB4" w:rsidP="004564A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92BB4" w:rsidRPr="00D45D30" w14:paraId="49B3C8A0" w14:textId="77777777" w:rsidTr="004564A0">
        <w:trPr>
          <w:trHeight w:val="315"/>
        </w:trPr>
        <w:tc>
          <w:tcPr>
            <w:tcW w:w="1039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09AC" w14:textId="77777777" w:rsidR="00192BB4" w:rsidRPr="00D45D30" w:rsidRDefault="00192BB4" w:rsidP="004564A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92BB4" w:rsidRPr="00D45D30" w14:paraId="4A169090" w14:textId="77777777" w:rsidTr="004564A0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124845C" w14:textId="77777777" w:rsidR="00192BB4" w:rsidRPr="00D45D30" w:rsidRDefault="00192BB4" w:rsidP="004564A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0F675EB" w14:textId="77777777" w:rsidR="00192BB4" w:rsidRPr="00D45D30" w:rsidRDefault="00192BB4" w:rsidP="004564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TC_001</w:t>
            </w:r>
          </w:p>
        </w:tc>
      </w:tr>
      <w:tr w:rsidR="00192BB4" w:rsidRPr="00D45D30" w14:paraId="2918AC1F" w14:textId="77777777" w:rsidTr="00F32711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EB4B622" w14:textId="77777777" w:rsidR="00192BB4" w:rsidRPr="00D45D30" w:rsidRDefault="00192BB4" w:rsidP="004564A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C1DAD" w14:textId="77777777" w:rsidR="00192BB4" w:rsidRPr="00D45D30" w:rsidRDefault="00192BB4" w:rsidP="004564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RVX2-SUBR-531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B6232" w14:textId="77777777" w:rsidR="00192BB4" w:rsidRPr="00D45D30" w:rsidRDefault="00192BB4" w:rsidP="004564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2E4AB" w14:textId="77777777" w:rsidR="00192BB4" w:rsidRPr="00D45D30" w:rsidRDefault="00192BB4" w:rsidP="004564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B390E" w14:textId="77777777" w:rsidR="00192BB4" w:rsidRPr="00D45D30" w:rsidRDefault="00192BB4" w:rsidP="004564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92BB4" w:rsidRPr="00D45D30" w14:paraId="2AF61A2D" w14:textId="77777777" w:rsidTr="004564A0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28FF987" w14:textId="77777777" w:rsidR="00192BB4" w:rsidRPr="00D45D30" w:rsidRDefault="00192BB4" w:rsidP="004564A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488D5" w14:textId="77777777" w:rsidR="00192BB4" w:rsidRDefault="00192BB4" w:rsidP="004564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23E23696" w14:textId="77777777" w:rsidR="00192BB4" w:rsidRPr="00D45D30" w:rsidRDefault="00192BB4" w:rsidP="004564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3854DEDA" w14:textId="77777777" w:rsidR="00192BB4" w:rsidRPr="00D45D30" w:rsidRDefault="00192BB4" w:rsidP="004564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192BB4" w:rsidRPr="00CE1359" w14:paraId="28E0C606" w14:textId="77777777" w:rsidTr="004564A0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E57070A" w14:textId="77777777" w:rsidR="00192BB4" w:rsidRPr="00D45D30" w:rsidRDefault="00192BB4" w:rsidP="004564A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BB5EA8B" w14:textId="49CA3F8B" w:rsidR="00192BB4" w:rsidRDefault="00192BB4" w:rsidP="004564A0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7E5410">
              <w:rPr>
                <w:rFonts w:ascii="Calibri" w:eastAsiaTheme="minorHAnsi" w:hAnsi="Calibri" w:cstheme="minorBidi"/>
                <w:sz w:val="22"/>
                <w:szCs w:val="22"/>
              </w:rPr>
              <w:t xml:space="preserve">User is logged-in in HMI 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(“Operator”,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Site Admin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Applications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FSE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</w:p>
          <w:p w14:paraId="7CF39D26" w14:textId="39CFD0CC" w:rsidR="00192BB4" w:rsidRPr="00CE1359" w:rsidRDefault="00192BB4" w:rsidP="00C46AE7"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2. </w:t>
            </w:r>
            <w:r w:rsidR="00B1378D">
              <w:rPr>
                <w:rFonts w:ascii="Calibri" w:eastAsiaTheme="minorHAnsi" w:hAnsi="Calibri" w:cstheme="minorBidi"/>
                <w:sz w:val="22"/>
                <w:szCs w:val="22"/>
              </w:rPr>
              <w:t xml:space="preserve">“Machine Status” field in “Home” screen displays </w:t>
            </w:r>
            <w:r w:rsidR="00C46AE7">
              <w:rPr>
                <w:rFonts w:ascii="Calibri" w:eastAsiaTheme="minorHAnsi" w:hAnsi="Calibri" w:cstheme="minorBidi"/>
                <w:sz w:val="22"/>
                <w:szCs w:val="22"/>
              </w:rPr>
              <w:t xml:space="preserve">status other than </w:t>
            </w:r>
            <w:r w:rsidR="00C46AE7"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“Cycle Not Active-Idle”</w:t>
            </w:r>
          </w:p>
        </w:tc>
      </w:tr>
      <w:tr w:rsidR="00192BB4" w:rsidRPr="00D45D30" w14:paraId="3F77C7F6" w14:textId="77777777" w:rsidTr="00F32711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2199A89" w14:textId="77777777" w:rsidR="00192BB4" w:rsidRPr="00D45D30" w:rsidRDefault="00192BB4" w:rsidP="004564A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B4A691D" w14:textId="77777777" w:rsidR="00192BB4" w:rsidRPr="00D45D30" w:rsidRDefault="00192BB4" w:rsidP="004564A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0AF543A" w14:textId="77777777" w:rsidR="00192BB4" w:rsidRPr="00D45D30" w:rsidRDefault="00192BB4" w:rsidP="004564A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13F14FA" w14:textId="77777777" w:rsidR="00192BB4" w:rsidRPr="00D45D30" w:rsidRDefault="00192BB4" w:rsidP="004564A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7C14A7D6" w14:textId="77777777" w:rsidR="00192BB4" w:rsidRPr="00D45D30" w:rsidRDefault="00192BB4" w:rsidP="004564A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192BB4" w:rsidRPr="00D45D30" w14:paraId="6E18588A" w14:textId="77777777" w:rsidTr="00F32711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EEEB9" w14:textId="77777777" w:rsidR="00192BB4" w:rsidRPr="00D45D30" w:rsidRDefault="00192BB4" w:rsidP="004564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91E8E" w14:textId="7C6C5F4E" w:rsidR="00192BB4" w:rsidRDefault="00B1378D" w:rsidP="004564A0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whether “Home” screen gets displayed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5DE10" w14:textId="10AE7830" w:rsidR="00192BB4" w:rsidRPr="00D110AC" w:rsidRDefault="00F32711" w:rsidP="00F32711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“Home” screen should get displayed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4F9A8" w14:textId="77777777" w:rsidR="00192BB4" w:rsidRPr="00D45D30" w:rsidRDefault="00192BB4" w:rsidP="004564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FA86F5" w14:textId="77777777" w:rsidR="00192BB4" w:rsidRPr="00D45D30" w:rsidRDefault="00192BB4" w:rsidP="004564A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1378D" w:rsidRPr="00D45D30" w14:paraId="57A19319" w14:textId="77777777" w:rsidTr="00F32711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F5E" w14:textId="43F37C94" w:rsidR="00B1378D" w:rsidRDefault="00B1378D" w:rsidP="00B137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14F63" w14:textId="160E5B25" w:rsidR="00B1378D" w:rsidRDefault="00B1378D" w:rsidP="00B1378D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“Empty Half Cycle” button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DB33A" w14:textId="77777777" w:rsidR="00B1378D" w:rsidRDefault="00B1378D" w:rsidP="00B1378D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“Empty Half Cycle” screen should get displayed</w:t>
            </w:r>
            <w:r w:rsidR="00F32711">
              <w:rPr>
                <w:rFonts w:ascii="Calibri" w:eastAsiaTheme="minorHAnsi" w:hAnsi="Calibri" w:cstheme="minorBidi"/>
                <w:sz w:val="22"/>
                <w:szCs w:val="22"/>
              </w:rPr>
              <w:t xml:space="preserve"> with below mentioned components:</w:t>
            </w:r>
          </w:p>
          <w:p w14:paraId="2BD8E62F" w14:textId="2F5C9B3A" w:rsidR="00F32711" w:rsidRDefault="00F32711" w:rsidP="00B1378D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1. Run Cycle – Button</w:t>
            </w:r>
          </w:p>
          <w:p w14:paraId="6570CD41" w14:textId="77777777" w:rsidR="00F32711" w:rsidRDefault="00F32711" w:rsidP="00B1378D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2. Cycle Status – Textbox (Read Only)</w:t>
            </w:r>
          </w:p>
          <w:p w14:paraId="695BA4CF" w14:textId="77777777" w:rsidR="00F32711" w:rsidRDefault="00F32711" w:rsidP="00F32711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3. Chamber Temp - Textbox (Read Only)</w:t>
            </w:r>
          </w:p>
          <w:p w14:paraId="525B1297" w14:textId="28BF565B" w:rsidR="00F32711" w:rsidRDefault="00F32711" w:rsidP="00F32711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4. Time </w:t>
            </w:r>
            <w:r w:rsidR="00DD73B6">
              <w:rPr>
                <w:rFonts w:ascii="Calibri" w:eastAsiaTheme="minorHAnsi" w:hAnsi="Calibri" w:cstheme="minorBidi"/>
                <w:sz w:val="22"/>
                <w:szCs w:val="22"/>
              </w:rPr>
              <w:t>Elapsed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- Textbox (Read Only)</w:t>
            </w:r>
          </w:p>
          <w:p w14:paraId="4ECDE3F6" w14:textId="77777777" w:rsidR="00F32711" w:rsidRDefault="00F32711" w:rsidP="00F32711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5. Start Time - Textbox (Read Only)</w:t>
            </w:r>
          </w:p>
          <w:p w14:paraId="36CB1ED2" w14:textId="77777777" w:rsidR="00F32711" w:rsidRDefault="00F32711" w:rsidP="00F32711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6. End Time - Textbox (Read Only)</w:t>
            </w:r>
          </w:p>
          <w:p w14:paraId="050287E1" w14:textId="77777777" w:rsidR="00F32711" w:rsidRDefault="00F32711" w:rsidP="00F32711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7. Cycle Number - Textbox (Read Only)</w:t>
            </w:r>
          </w:p>
          <w:p w14:paraId="449F5491" w14:textId="61761713" w:rsidR="00F32711" w:rsidRDefault="00F32711" w:rsidP="00F32711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8. Abort Cycle - Button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C2315" w14:textId="77777777" w:rsidR="00B1378D" w:rsidRPr="00D45D30" w:rsidRDefault="00B1378D" w:rsidP="00B1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5A9F64" w14:textId="77777777" w:rsidR="00B1378D" w:rsidRPr="00D45D30" w:rsidRDefault="00B1378D" w:rsidP="00B1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1378D" w:rsidRPr="00D45D30" w14:paraId="54E6F7B0" w14:textId="77777777" w:rsidTr="00F32711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9A9C8" w14:textId="3B03711E" w:rsidR="00B1378D" w:rsidRDefault="00B1378D" w:rsidP="00B137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3D0B" w14:textId="46C8044F" w:rsidR="00B1378D" w:rsidRDefault="00B1378D" w:rsidP="00B1378D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Check whether </w:t>
            </w:r>
            <w:r w:rsidR="00B860C1">
              <w:rPr>
                <w:rFonts w:ascii="Calibri" w:eastAsiaTheme="minorHAnsi" w:hAnsi="Calibri" w:cstheme="minorBidi"/>
                <w:sz w:val="22"/>
                <w:szCs w:val="22"/>
              </w:rPr>
              <w:t>“Run C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ycle” button is enabled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98B3D" w14:textId="2697B180" w:rsidR="00B1378D" w:rsidRDefault="00B1378D" w:rsidP="00B1378D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“Run Cycle” button should be disabled and user shoul</w:t>
            </w:r>
            <w:r w:rsidR="00D566BB">
              <w:rPr>
                <w:rFonts w:ascii="Calibri" w:eastAsiaTheme="minorHAnsi" w:hAnsi="Calibri" w:cstheme="minorBidi"/>
                <w:sz w:val="22"/>
                <w:szCs w:val="22"/>
              </w:rPr>
              <w:t>d not be able to click on “Run C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ycle” button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F7E80" w14:textId="77777777" w:rsidR="00B1378D" w:rsidRPr="00D45D30" w:rsidRDefault="00B1378D" w:rsidP="00B1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14B816" w14:textId="77777777" w:rsidR="00B1378D" w:rsidRPr="00D45D30" w:rsidRDefault="00B1378D" w:rsidP="00B1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1378D" w:rsidRPr="00D45D30" w14:paraId="04A1F0DF" w14:textId="77777777" w:rsidTr="00F32711">
        <w:trPr>
          <w:trHeight w:val="315"/>
        </w:trPr>
        <w:tc>
          <w:tcPr>
            <w:tcW w:w="45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3BB8F0A8" w14:textId="77777777" w:rsidR="00B1378D" w:rsidRPr="00D45D30" w:rsidRDefault="00B1378D" w:rsidP="00B1378D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0F52F14" w14:textId="77777777" w:rsidR="00B1378D" w:rsidRPr="00D45D30" w:rsidRDefault="00B1378D" w:rsidP="00B1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91BE823" w14:textId="77777777" w:rsidR="00B1378D" w:rsidRPr="00D45D30" w:rsidRDefault="00B1378D" w:rsidP="00B1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EA54055" w14:textId="77777777" w:rsidR="00B1378D" w:rsidRPr="00D45D30" w:rsidRDefault="00B1378D" w:rsidP="00B1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1378D" w:rsidRPr="00D45D30" w14:paraId="7FF70956" w14:textId="77777777" w:rsidTr="00292F20">
        <w:trPr>
          <w:trHeight w:val="300"/>
        </w:trPr>
        <w:tc>
          <w:tcPr>
            <w:tcW w:w="1039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1C478CF3" w14:textId="77777777" w:rsidR="00B1378D" w:rsidRPr="00D45D30" w:rsidRDefault="00B1378D" w:rsidP="00B1378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B1378D" w:rsidRPr="00CC1C4F" w14:paraId="5A572BD1" w14:textId="77777777" w:rsidTr="00292F20">
        <w:trPr>
          <w:trHeight w:val="300"/>
        </w:trPr>
        <w:tc>
          <w:tcPr>
            <w:tcW w:w="1039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E17E3" w14:textId="6EF688B5" w:rsidR="00B1378D" w:rsidRPr="00CC1C4F" w:rsidRDefault="00A46B46" w:rsidP="00A46B46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Verification of “Run Cycle” button in “Empty Half Cycle” screen when Machine Status is “</w:t>
            </w:r>
            <w:r w:rsidRPr="00E16F58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Cycle Not Active-Idle</w:t>
            </w: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”</w:t>
            </w:r>
          </w:p>
        </w:tc>
      </w:tr>
      <w:tr w:rsidR="00B1378D" w:rsidRPr="00D45D30" w14:paraId="674EACCB" w14:textId="77777777" w:rsidTr="00292F20">
        <w:trPr>
          <w:trHeight w:val="300"/>
        </w:trPr>
        <w:tc>
          <w:tcPr>
            <w:tcW w:w="1039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8CE49" w14:textId="77777777" w:rsidR="00B1378D" w:rsidRPr="00D45D30" w:rsidRDefault="00B1378D" w:rsidP="00B1378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1378D" w:rsidRPr="00D45D30" w14:paraId="71410AF5" w14:textId="77777777" w:rsidTr="00292F20">
        <w:trPr>
          <w:trHeight w:val="315"/>
        </w:trPr>
        <w:tc>
          <w:tcPr>
            <w:tcW w:w="1039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7E5A0" w14:textId="77777777" w:rsidR="00B1378D" w:rsidRPr="00D45D30" w:rsidRDefault="00B1378D" w:rsidP="00B1378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1378D" w:rsidRPr="00D45D30" w14:paraId="0BC71C64" w14:textId="77777777" w:rsidTr="00292F20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74E3F0E" w14:textId="77777777" w:rsidR="00B1378D" w:rsidRPr="00D45D30" w:rsidRDefault="00B1378D" w:rsidP="00B1378D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FD5E536" w14:textId="6A2153E0" w:rsidR="00B1378D" w:rsidRPr="00D45D30" w:rsidRDefault="00B1378D" w:rsidP="00B1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TC_002</w:t>
            </w:r>
          </w:p>
        </w:tc>
      </w:tr>
      <w:tr w:rsidR="00B1378D" w:rsidRPr="00D45D30" w14:paraId="4F8268E7" w14:textId="77777777" w:rsidTr="00F32711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098DEA6" w14:textId="77777777" w:rsidR="00B1378D" w:rsidRPr="00D45D30" w:rsidRDefault="00B1378D" w:rsidP="00B1378D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27A98" w14:textId="07F47814" w:rsidR="00B1378D" w:rsidRPr="00D45D30" w:rsidRDefault="00B1378D" w:rsidP="00B1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RVX2-SUBR-531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5EF75" w14:textId="77777777" w:rsidR="00B1378D" w:rsidRPr="00D45D30" w:rsidRDefault="00B1378D" w:rsidP="00B1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05E54" w14:textId="77777777" w:rsidR="00B1378D" w:rsidRPr="00D45D30" w:rsidRDefault="00B1378D" w:rsidP="00B1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F9C0D" w14:textId="77777777" w:rsidR="00B1378D" w:rsidRPr="00D45D30" w:rsidRDefault="00B1378D" w:rsidP="00B1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1378D" w:rsidRPr="00D45D30" w14:paraId="3012B2DF" w14:textId="77777777" w:rsidTr="00292F20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8FF3903" w14:textId="77777777" w:rsidR="00B1378D" w:rsidRPr="00D45D30" w:rsidRDefault="00B1378D" w:rsidP="00B1378D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B12C9" w14:textId="77777777" w:rsidR="00B1378D" w:rsidRDefault="00B1378D" w:rsidP="00B1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3F4C9C09" w14:textId="77777777" w:rsidR="00B1378D" w:rsidRPr="00D45D30" w:rsidRDefault="00B1378D" w:rsidP="00B1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790AD823" w14:textId="77777777" w:rsidR="00B1378D" w:rsidRPr="00D45D30" w:rsidRDefault="00B1378D" w:rsidP="00B137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B1378D" w:rsidRPr="00CE1359" w14:paraId="6950E521" w14:textId="77777777" w:rsidTr="00292F20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864EE1A" w14:textId="77777777" w:rsidR="00B1378D" w:rsidRPr="00D45D30" w:rsidRDefault="00B1378D" w:rsidP="00B1378D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2A45728" w14:textId="7CEE5A63" w:rsidR="00B1378D" w:rsidRDefault="00B1378D" w:rsidP="00B1378D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7E5410">
              <w:rPr>
                <w:rFonts w:ascii="Calibri" w:eastAsiaTheme="minorHAnsi" w:hAnsi="Calibri" w:cstheme="minorBidi"/>
                <w:sz w:val="22"/>
                <w:szCs w:val="22"/>
              </w:rPr>
              <w:t xml:space="preserve">User is logged-in in HMI 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(“Operator”,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Site Admin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Applications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FSE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</w:p>
          <w:p w14:paraId="0D479D54" w14:textId="77777777" w:rsidR="00B1378D" w:rsidRDefault="00B1378D" w:rsidP="00A46B46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lastRenderedPageBreak/>
              <w:t xml:space="preserve">2. </w:t>
            </w:r>
            <w:r w:rsidR="00A46B46">
              <w:rPr>
                <w:rFonts w:ascii="Calibri" w:eastAsiaTheme="minorHAnsi" w:hAnsi="Calibri" w:cstheme="minorBidi"/>
                <w:sz w:val="22"/>
                <w:szCs w:val="22"/>
              </w:rPr>
              <w:t xml:space="preserve">“Machine Status” field in “Home” screen displays status </w:t>
            </w:r>
            <w:r w:rsidR="00A46B46"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“Cycle Not Active-Idle”</w:t>
            </w:r>
          </w:p>
          <w:p w14:paraId="330F3429" w14:textId="076AD83E" w:rsidR="00C10242" w:rsidRPr="00CE1359" w:rsidRDefault="00C10242" w:rsidP="00C10242"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3. No alert message is present in “Alarm Fault” screen</w:t>
            </w:r>
          </w:p>
        </w:tc>
      </w:tr>
      <w:tr w:rsidR="00B1378D" w:rsidRPr="00D45D30" w14:paraId="2B35F18D" w14:textId="77777777" w:rsidTr="00F32711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F7313D4" w14:textId="77777777" w:rsidR="00B1378D" w:rsidRPr="00D45D30" w:rsidRDefault="00B1378D" w:rsidP="00B1378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Test Step #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CCC9AFC" w14:textId="77777777" w:rsidR="00B1378D" w:rsidRPr="00D45D30" w:rsidRDefault="00B1378D" w:rsidP="00B1378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0628FC3" w14:textId="77777777" w:rsidR="00B1378D" w:rsidRPr="00D45D30" w:rsidRDefault="00B1378D" w:rsidP="00B1378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031F9FD" w14:textId="77777777" w:rsidR="00B1378D" w:rsidRPr="00D45D30" w:rsidRDefault="00B1378D" w:rsidP="00B1378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28504A0F" w14:textId="77777777" w:rsidR="00B1378D" w:rsidRPr="00D45D30" w:rsidRDefault="00B1378D" w:rsidP="00B1378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CC2E47" w:rsidRPr="00D45D30" w14:paraId="3F2D5751" w14:textId="77777777" w:rsidTr="00F32711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FCAA" w14:textId="27FFC562" w:rsidR="00CC2E47" w:rsidRDefault="00CC2E47" w:rsidP="00CC2E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6D75C" w14:textId="1A43F893" w:rsidR="00CC2E47" w:rsidRDefault="00CC2E47" w:rsidP="00CC2E4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whether “Home” screen gets displayed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0907B" w14:textId="3CA3ED2E" w:rsidR="00CC2E47" w:rsidRDefault="00CC2E47" w:rsidP="00CC2E4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“Home” screen should get displayed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39108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DFC249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C2E47" w:rsidRPr="00D45D30" w14:paraId="452D1E65" w14:textId="77777777" w:rsidTr="00F32711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0685E" w14:textId="528F6C28" w:rsidR="00CC2E47" w:rsidRPr="00D45D30" w:rsidRDefault="00CC2E47" w:rsidP="00CC2E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0B631" w14:textId="05BC58B0" w:rsidR="00CC2E47" w:rsidRDefault="00CC2E47" w:rsidP="00CC2E4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“Empty Half Cycle” button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A39B0" w14:textId="1F0B7A2B" w:rsidR="00CC2E47" w:rsidRPr="00D110AC" w:rsidRDefault="00CC2E47" w:rsidP="00CC2E4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“Empty Half Cycle” screen should get displayed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3DE25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3DF6AD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C2E47" w:rsidRPr="00D45D30" w14:paraId="0AF7E0AA" w14:textId="77777777" w:rsidTr="00F32711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3D078" w14:textId="071349E9" w:rsidR="00CC2E47" w:rsidRDefault="00CC2E47" w:rsidP="00CC2E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8C40" w14:textId="7A5DD2A3" w:rsidR="00CC2E47" w:rsidRDefault="00CC2E47" w:rsidP="00CC2E4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whether “Run cycle” button is displayed and is enabled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E2214" w14:textId="0CAFED74" w:rsidR="00CC2E47" w:rsidRDefault="00CC2E47" w:rsidP="00CC2E4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“Run Cycle” button should get displayed and should be enabled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E4744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70A1B1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C2E47" w:rsidRPr="00D45D30" w14:paraId="487867EF" w14:textId="77777777" w:rsidTr="00F32711">
        <w:trPr>
          <w:trHeight w:val="315"/>
        </w:trPr>
        <w:tc>
          <w:tcPr>
            <w:tcW w:w="45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27299AB" w14:textId="77777777" w:rsidR="00CC2E47" w:rsidRPr="00D45D30" w:rsidRDefault="00CC2E47" w:rsidP="00CC2E47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17E3300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17766D5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CB0DF6F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C2E47" w:rsidRPr="00D45D30" w14:paraId="1CC22732" w14:textId="77777777" w:rsidTr="00292F20">
        <w:trPr>
          <w:trHeight w:val="300"/>
        </w:trPr>
        <w:tc>
          <w:tcPr>
            <w:tcW w:w="1039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5E37C660" w14:textId="0D97E02D" w:rsidR="00CC2E47" w:rsidRPr="00D45D30" w:rsidRDefault="00CC2E47" w:rsidP="00CC2E4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br w:type="page"/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CC2E47" w:rsidRPr="00CC1C4F" w14:paraId="766CC0B1" w14:textId="77777777" w:rsidTr="00292F20">
        <w:trPr>
          <w:trHeight w:val="300"/>
        </w:trPr>
        <w:tc>
          <w:tcPr>
            <w:tcW w:w="1039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663B" w14:textId="517C027F" w:rsidR="00CC2E47" w:rsidRPr="00CC1C4F" w:rsidRDefault="00CC2E47" w:rsidP="007D7F86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Verify the process of execution of empty chamber half cycle when door is </w:t>
            </w:r>
            <w:r w:rsidR="007D7F86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locked</w:t>
            </w:r>
          </w:p>
        </w:tc>
      </w:tr>
      <w:tr w:rsidR="00CC2E47" w:rsidRPr="00D45D30" w14:paraId="5CE144D5" w14:textId="77777777" w:rsidTr="00292F20">
        <w:trPr>
          <w:trHeight w:val="300"/>
        </w:trPr>
        <w:tc>
          <w:tcPr>
            <w:tcW w:w="1039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4FA5" w14:textId="77777777" w:rsidR="00CC2E47" w:rsidRPr="00D45D30" w:rsidRDefault="00CC2E47" w:rsidP="00CC2E4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2E47" w:rsidRPr="00D45D30" w14:paraId="180806C0" w14:textId="77777777" w:rsidTr="00292F20">
        <w:trPr>
          <w:trHeight w:val="315"/>
        </w:trPr>
        <w:tc>
          <w:tcPr>
            <w:tcW w:w="1039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A7BB1" w14:textId="77777777" w:rsidR="00CC2E47" w:rsidRPr="00D45D30" w:rsidRDefault="00CC2E47" w:rsidP="00CC2E4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2E47" w:rsidRPr="00D45D30" w14:paraId="53729098" w14:textId="77777777" w:rsidTr="00292F20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06F7B83D" w14:textId="77777777" w:rsidR="00CC2E47" w:rsidRPr="00D45D30" w:rsidRDefault="00CC2E47" w:rsidP="00CC2E4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863B062" w14:textId="4B9662F3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TC_003</w:t>
            </w:r>
          </w:p>
        </w:tc>
      </w:tr>
      <w:tr w:rsidR="00CC2E47" w:rsidRPr="00D45D30" w14:paraId="0F06446B" w14:textId="77777777" w:rsidTr="00292F20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D21EDC2" w14:textId="77777777" w:rsidR="00CC2E47" w:rsidRPr="00D45D30" w:rsidRDefault="00CC2E47" w:rsidP="00CC2E4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B23D0" w14:textId="28272933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RVX2-SUBR-531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9B19D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F9FB6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EF47E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C2E47" w:rsidRPr="00D45D30" w14:paraId="01BBBA1A" w14:textId="77777777" w:rsidTr="00292F20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E7B6AA6" w14:textId="77777777" w:rsidR="00CC2E47" w:rsidRPr="00D45D30" w:rsidRDefault="00CC2E47" w:rsidP="00CC2E4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761D5" w14:textId="77777777" w:rsidR="00CC2E47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19310837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0914E5AC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CC2E47" w:rsidRPr="00CE1359" w14:paraId="0761225F" w14:textId="77777777" w:rsidTr="00292F20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9DF16EB" w14:textId="77777777" w:rsidR="00CC2E47" w:rsidRPr="00D45D30" w:rsidRDefault="00CC2E47" w:rsidP="00CC2E47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810A3E3" w14:textId="6C1EC788" w:rsidR="00CC2E47" w:rsidRDefault="00CC2E47" w:rsidP="00CC2E4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7E5410">
              <w:rPr>
                <w:rFonts w:ascii="Calibri" w:eastAsiaTheme="minorHAnsi" w:hAnsi="Calibri" w:cstheme="minorBidi"/>
                <w:sz w:val="22"/>
                <w:szCs w:val="22"/>
              </w:rPr>
              <w:t xml:space="preserve">User is logged-in in HMI 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(“Operator”,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Site Admin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Applications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FSE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</w:p>
          <w:p w14:paraId="4899C6D3" w14:textId="78FBE948" w:rsidR="00CC2E47" w:rsidRDefault="00CC2E47" w:rsidP="00CC2E4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2. “Machine Status” field in “Home” screen displays status </w:t>
            </w:r>
            <w:r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“Cycle Not Active-Idle”</w:t>
            </w:r>
          </w:p>
          <w:p w14:paraId="187CD7A8" w14:textId="6F230171" w:rsidR="00CC2E47" w:rsidRDefault="00CC2E47" w:rsidP="00CC2E4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3. Door is Locked</w:t>
            </w:r>
          </w:p>
          <w:p w14:paraId="6AB59B97" w14:textId="782B0A32" w:rsidR="00C10242" w:rsidRDefault="00CC2E47" w:rsidP="00C10242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4. </w:t>
            </w:r>
            <w:r w:rsidR="00C10242">
              <w:rPr>
                <w:rFonts w:asciiTheme="minorHAnsi" w:eastAsia="Calibri" w:hAnsiTheme="minorHAnsi" w:cstheme="minorHAnsi"/>
                <w:sz w:val="22"/>
                <w:szCs w:val="22"/>
              </w:rPr>
              <w:t>No alert message is present in “Alarm Fault” screen</w:t>
            </w:r>
          </w:p>
          <w:p w14:paraId="1E7EF3F1" w14:textId="41DDE1C5" w:rsidR="00CC2E47" w:rsidRPr="00CE1359" w:rsidRDefault="00C10242" w:rsidP="00C10242"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5. Empty chamber half cycle is </w:t>
            </w:r>
            <w:r w:rsidR="00CC2E47">
              <w:rPr>
                <w:rFonts w:ascii="Calibri" w:eastAsiaTheme="minorHAnsi" w:hAnsi="Calibri" w:cstheme="minorBidi"/>
                <w:sz w:val="22"/>
                <w:szCs w:val="22"/>
              </w:rPr>
              <w:t>loaded from “Cycle Selection” screen</w:t>
            </w:r>
          </w:p>
        </w:tc>
      </w:tr>
      <w:tr w:rsidR="00CC2E47" w:rsidRPr="00D45D30" w14:paraId="30A6A63F" w14:textId="77777777" w:rsidTr="00292F20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470445E" w14:textId="77777777" w:rsidR="00CC2E47" w:rsidRPr="00D45D30" w:rsidRDefault="00CC2E47" w:rsidP="00CC2E4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1FBAA48" w14:textId="77777777" w:rsidR="00CC2E47" w:rsidRPr="00D45D30" w:rsidRDefault="00CC2E47" w:rsidP="00CC2E4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3EC067B8" w14:textId="77777777" w:rsidR="00CC2E47" w:rsidRPr="00D45D30" w:rsidRDefault="00CC2E47" w:rsidP="00CC2E4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7657D655" w14:textId="77777777" w:rsidR="00CC2E47" w:rsidRPr="00D45D30" w:rsidRDefault="00CC2E47" w:rsidP="00CC2E4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22C66893" w14:textId="77777777" w:rsidR="00CC2E47" w:rsidRPr="00D45D30" w:rsidRDefault="00CC2E47" w:rsidP="00CC2E4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CC2E47" w:rsidRPr="00D45D30" w14:paraId="24F149E9" w14:textId="77777777" w:rsidTr="00292F2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F6548" w14:textId="1B9D389F" w:rsidR="00CC2E47" w:rsidRDefault="00CC2E47" w:rsidP="00CC2E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D2F3B" w14:textId="7991E754" w:rsidR="00CC2E47" w:rsidRDefault="00CC2E47" w:rsidP="00CC2E4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whether “Home” screen gets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9CD7D" w14:textId="6D646ADD" w:rsidR="00CC2E47" w:rsidRDefault="00CC2E47" w:rsidP="00CC2E47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“Home” screen should get displayed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D1332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D63663" w14:textId="77777777" w:rsidR="00CC2E47" w:rsidRPr="00D45D30" w:rsidRDefault="00CC2E47" w:rsidP="00CC2E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D7F86" w:rsidRPr="00D45D30" w14:paraId="6F93E945" w14:textId="77777777" w:rsidTr="00292F2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4865F" w14:textId="3E7886B1" w:rsidR="007D7F86" w:rsidRPr="00D45D30" w:rsidRDefault="007D7F86" w:rsidP="007D7F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3A8ED" w14:textId="77777777" w:rsidR="007D7F86" w:rsidRDefault="007D7F86" w:rsidP="007D7F86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“Empty Half Cycle”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471B3" w14:textId="77777777" w:rsidR="007D7F86" w:rsidRPr="00D110AC" w:rsidRDefault="007D7F86" w:rsidP="007D7F86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“Empty Half Cycle” screen should get displayed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AC58D" w14:textId="77777777" w:rsidR="007D7F86" w:rsidRPr="00D45D30" w:rsidRDefault="007D7F86" w:rsidP="007D7F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19B725" w14:textId="77777777" w:rsidR="007D7F86" w:rsidRPr="00D45D30" w:rsidRDefault="007D7F86" w:rsidP="007D7F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D7F86" w:rsidRPr="00D45D30" w14:paraId="5BE2308C" w14:textId="77777777" w:rsidTr="00292F2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EC50" w14:textId="30D40107" w:rsidR="007D7F86" w:rsidRDefault="007D7F86" w:rsidP="007D7F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E7070" w14:textId="77777777" w:rsidR="007D7F86" w:rsidRDefault="007D7F86" w:rsidP="007D7F86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“Run Cycle”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C3514" w14:textId="375E6B10" w:rsidR="007D7F86" w:rsidRDefault="007D7F86" w:rsidP="007D7F86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Confirmation window to start empty chamber half cycle should get displayed</w:t>
            </w:r>
            <w:r w:rsidR="00A9165F">
              <w:rPr>
                <w:rFonts w:ascii="Calibri" w:eastAsiaTheme="minorHAnsi" w:hAnsi="Calibri" w:cstheme="minorBidi"/>
                <w:sz w:val="22"/>
                <w:szCs w:val="22"/>
              </w:rPr>
              <w:t xml:space="preserve"> with “Confirm” and “Cancel” button options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D298B" w14:textId="77777777" w:rsidR="007D7F86" w:rsidRPr="00D45D30" w:rsidRDefault="007D7F86" w:rsidP="007D7F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6F74D6" w14:textId="77777777" w:rsidR="007D7F86" w:rsidRPr="00D45D30" w:rsidRDefault="007D7F86" w:rsidP="007D7F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D7F86" w:rsidRPr="00D45D30" w14:paraId="24524735" w14:textId="77777777" w:rsidTr="00292F2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8259" w14:textId="50384362" w:rsidR="007D7F86" w:rsidRDefault="007D7F86" w:rsidP="007D7F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B677A" w14:textId="37361250" w:rsidR="007D7F86" w:rsidRDefault="007D7F86" w:rsidP="00A9165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“Confirm”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D704F" w14:textId="062EC35C" w:rsidR="007D7F86" w:rsidRDefault="007D7F86" w:rsidP="007D7F86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Confirmation window to check for sterilant supply should get displayed</w:t>
            </w:r>
            <w:r w:rsidR="00A9165F">
              <w:rPr>
                <w:rFonts w:ascii="Calibri" w:eastAsiaTheme="minorHAnsi" w:hAnsi="Calibri" w:cstheme="minorBidi"/>
                <w:sz w:val="22"/>
                <w:szCs w:val="22"/>
              </w:rPr>
              <w:t xml:space="preserve"> with “Confirm” and “Cancel” button options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A815B" w14:textId="77777777" w:rsidR="007D7F86" w:rsidRPr="00D45D30" w:rsidRDefault="007D7F86" w:rsidP="007D7F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31673D" w14:textId="77777777" w:rsidR="007D7F86" w:rsidRPr="00D45D30" w:rsidRDefault="007D7F86" w:rsidP="007D7F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D7F86" w:rsidRPr="00D45D30" w14:paraId="3054F847" w14:textId="77777777" w:rsidTr="00292F2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66E29" w14:textId="197DD847" w:rsidR="007D7F86" w:rsidRDefault="007D7F86" w:rsidP="007D7F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CE587" w14:textId="3E1884EB" w:rsidR="007D7F86" w:rsidRDefault="007D7F86" w:rsidP="00A9165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“Confirm”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E1C3A" w14:textId="6957CBF8" w:rsidR="007D7F86" w:rsidRDefault="007A6E1F" w:rsidP="00077913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Confirmation window to </w:t>
            </w:r>
            <w:r w:rsidR="00131B56">
              <w:rPr>
                <w:rFonts w:ascii="Calibri" w:eastAsiaTheme="minorHAnsi" w:hAnsi="Calibri" w:cstheme="minorBidi"/>
                <w:sz w:val="22"/>
                <w:szCs w:val="22"/>
              </w:rPr>
              <w:t xml:space="preserve">confirm </w:t>
            </w:r>
            <w:r w:rsidR="00077913">
              <w:rPr>
                <w:rFonts w:ascii="Calibri" w:eastAsiaTheme="minorHAnsi" w:hAnsi="Calibri" w:cstheme="minorBidi"/>
                <w:sz w:val="22"/>
                <w:szCs w:val="22"/>
              </w:rPr>
              <w:t>chamber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is empty and door close 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lastRenderedPageBreak/>
              <w:t>should get displayed with “Confirm” and “Cancel” button options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D88AD" w14:textId="77777777" w:rsidR="007D7F86" w:rsidRPr="00D45D30" w:rsidRDefault="007D7F86" w:rsidP="007D7F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14A1D" w14:textId="77777777" w:rsidR="007D7F86" w:rsidRPr="00D45D30" w:rsidRDefault="007D7F86" w:rsidP="007D7F8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22574" w:rsidRPr="00D45D30" w14:paraId="286C454D" w14:textId="77777777" w:rsidTr="00292F2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E0FD4" w14:textId="50CDAF8D" w:rsidR="00E22574" w:rsidRDefault="00AA43C3" w:rsidP="00E225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1F8F1" w14:textId="64C4397F" w:rsidR="00E22574" w:rsidRDefault="00E22574" w:rsidP="00B245D6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“Confirm”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80B3C" w14:textId="503AE2D2" w:rsidR="00E22574" w:rsidRDefault="00E22574" w:rsidP="00E22574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Window with statement “Press the Start Button” should get displayed</w:t>
            </w:r>
            <w:r w:rsidR="00B95800">
              <w:rPr>
                <w:rFonts w:ascii="Calibri" w:eastAsiaTheme="minorHAnsi" w:hAnsi="Calibri" w:cstheme="minorBidi"/>
                <w:sz w:val="22"/>
                <w:szCs w:val="22"/>
              </w:rPr>
              <w:t xml:space="preserve"> with “Start Cycle</w:t>
            </w:r>
            <w:r w:rsidR="00B245D6"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  <w:r w:rsidR="00B95800">
              <w:rPr>
                <w:rFonts w:ascii="Calibri" w:eastAsiaTheme="minorHAnsi" w:hAnsi="Calibri" w:cstheme="minorBidi"/>
                <w:sz w:val="22"/>
                <w:szCs w:val="22"/>
              </w:rPr>
              <w:t xml:space="preserve"> and “Cancel”</w:t>
            </w:r>
            <w:r w:rsidR="00B245D6">
              <w:rPr>
                <w:rFonts w:ascii="Calibri" w:eastAsiaTheme="minorHAnsi" w:hAnsi="Calibri" w:cstheme="minorBidi"/>
                <w:sz w:val="22"/>
                <w:szCs w:val="22"/>
              </w:rPr>
              <w:t xml:space="preserve"> button option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3B82E" w14:textId="77777777" w:rsidR="00E22574" w:rsidRPr="00D45D30" w:rsidRDefault="00E22574" w:rsidP="00E225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4D8175" w14:textId="77777777" w:rsidR="00E22574" w:rsidRPr="00D45D30" w:rsidRDefault="00E22574" w:rsidP="00E225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3624E" w:rsidRPr="00D45D30" w14:paraId="7FD90E37" w14:textId="77777777" w:rsidTr="00292F2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5C69A" w14:textId="7DD49926" w:rsidR="00D3624E" w:rsidRDefault="00AA43C3" w:rsidP="00D36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0D4F7" w14:textId="5E723B0B" w:rsidR="00D3624E" w:rsidRDefault="00B95800" w:rsidP="00B245D6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“Start Cycle</w:t>
            </w:r>
            <w:r w:rsidR="00D3624E">
              <w:rPr>
                <w:rFonts w:ascii="Calibri" w:eastAsiaTheme="minorHAnsi" w:hAnsi="Calibri" w:cstheme="minorBidi"/>
                <w:sz w:val="22"/>
                <w:szCs w:val="22"/>
              </w:rPr>
              <w:t>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6EB76" w14:textId="5198A5ED" w:rsidR="00D3624E" w:rsidRDefault="00D3624E" w:rsidP="00B245D6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Window should get closed which displays statement “Press the Start Button”</w:t>
            </w:r>
            <w:r w:rsidR="00B245D6">
              <w:rPr>
                <w:rFonts w:ascii="Calibri" w:eastAsiaTheme="minorHAnsi" w:hAnsi="Calibr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3DEA4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210C13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3624E" w:rsidRPr="00D45D30" w14:paraId="47605504" w14:textId="77777777" w:rsidTr="00292F2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EF17B" w14:textId="60043A58" w:rsidR="00D3624E" w:rsidRDefault="00AA43C3" w:rsidP="00D36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2BD8D" w14:textId="261E3A2A" w:rsidR="00D3624E" w:rsidRDefault="00FE76D0" w:rsidP="00D3624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for “Cycle Status” field in “Empty Half Cycle” screen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E70BD" w14:textId="7CB0F49D" w:rsidR="00D3624E" w:rsidRDefault="00FE76D0" w:rsidP="00D3624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“Cycle Status” field in “Empty Half Cycle” screen should display st</w:t>
            </w:r>
            <w:r w:rsidR="007F2FF6">
              <w:rPr>
                <w:rFonts w:ascii="Calibri" w:eastAsiaTheme="minorHAnsi" w:hAnsi="Calibri" w:cstheme="minorBidi"/>
                <w:sz w:val="22"/>
                <w:szCs w:val="22"/>
              </w:rPr>
              <w:t>atus “In Progress – LTS”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7C413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B9D654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3624E" w:rsidRPr="00D45D30" w14:paraId="50C7C368" w14:textId="77777777" w:rsidTr="00292F2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5F912" w14:textId="565F0CE9" w:rsidR="00D3624E" w:rsidRDefault="003C5225" w:rsidP="00D36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0760" w14:textId="0D2F4F2A" w:rsidR="00D3624E" w:rsidRDefault="00D3624E" w:rsidP="002830FF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Wait until “</w:t>
            </w:r>
            <w:r w:rsidR="002830FF">
              <w:rPr>
                <w:rFonts w:ascii="Calibri" w:eastAsiaTheme="minorHAnsi" w:hAnsi="Calibri" w:cstheme="minorBidi"/>
                <w:sz w:val="22"/>
                <w:szCs w:val="22"/>
              </w:rPr>
              <w:t>Cycle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Status” field in “</w:t>
            </w:r>
            <w:r w:rsidR="002830FF">
              <w:rPr>
                <w:rFonts w:ascii="Calibri" w:eastAsiaTheme="minorHAnsi" w:hAnsi="Calibri" w:cstheme="minorBidi"/>
                <w:sz w:val="22"/>
                <w:szCs w:val="22"/>
              </w:rPr>
              <w:t>Empty Half Cycle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 screen display status “Cycle Complete”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4AD91" w14:textId="54B818F3" w:rsidR="00D3624E" w:rsidRDefault="00DF192B" w:rsidP="00D3624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Window should get displayed with cycle complete status along with “Unlock Door” button options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3564A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021AB8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3624E" w:rsidRPr="00D45D30" w14:paraId="42F5EE0E" w14:textId="77777777" w:rsidTr="00292F2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A4044" w14:textId="030B26DA" w:rsidR="00D3624E" w:rsidRDefault="00AA43C3" w:rsidP="00D36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3C522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0412E" w14:textId="0A3067CD" w:rsidR="00D3624E" w:rsidRDefault="00D3624E" w:rsidP="00A27D5B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Click on “Unlock Door” </w:t>
            </w:r>
            <w:r w:rsidR="00A27D5B">
              <w:rPr>
                <w:rFonts w:ascii="Calibri" w:eastAsiaTheme="minorHAnsi" w:hAnsi="Calibri" w:cstheme="minorBidi"/>
                <w:sz w:val="22"/>
                <w:szCs w:val="22"/>
              </w:rPr>
              <w:t>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13856" w14:textId="601AEEC6" w:rsidR="00D3624E" w:rsidRDefault="00D3624E" w:rsidP="00D3624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Window should get displayed to unload the chamber</w:t>
            </w:r>
            <w:r w:rsidR="007568CC">
              <w:rPr>
                <w:rFonts w:ascii="Calibri" w:eastAsiaTheme="minorHAnsi" w:hAnsi="Calibri" w:cstheme="minorBidi"/>
                <w:sz w:val="22"/>
                <w:szCs w:val="22"/>
              </w:rPr>
              <w:t xml:space="preserve"> with “Confirm” button option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AFEAD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091EF8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3624E" w:rsidRPr="00D45D30" w14:paraId="030F12A4" w14:textId="77777777" w:rsidTr="00292F2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776ED" w14:textId="2FF16DD3" w:rsidR="00D3624E" w:rsidRDefault="00AA43C3" w:rsidP="00D36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3C522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A35DD" w14:textId="3745EBEA" w:rsidR="00D3624E" w:rsidRDefault="00D3624E" w:rsidP="007568CC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“Confirm”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16257" w14:textId="60EF47F6" w:rsidR="00D3624E" w:rsidRDefault="00D3624E" w:rsidP="00D3624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Window to unload the chamber should get closed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64B3E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4166BC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3624E" w:rsidRPr="00D45D30" w14:paraId="53C28405" w14:textId="77777777" w:rsidTr="00292F20">
        <w:trPr>
          <w:trHeight w:val="315"/>
        </w:trPr>
        <w:tc>
          <w:tcPr>
            <w:tcW w:w="48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F6D5FFA" w14:textId="77777777" w:rsidR="00D3624E" w:rsidRPr="00D45D30" w:rsidRDefault="00D3624E" w:rsidP="00D3624E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207A99F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2B03349F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50674FB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3624E" w:rsidRPr="00D45D30" w14:paraId="5A997F30" w14:textId="77777777" w:rsidTr="004564A0">
        <w:trPr>
          <w:trHeight w:val="300"/>
        </w:trPr>
        <w:tc>
          <w:tcPr>
            <w:tcW w:w="1039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9DB"/>
            <w:noWrap/>
            <w:vAlign w:val="center"/>
            <w:hideMark/>
          </w:tcPr>
          <w:p w14:paraId="0808F486" w14:textId="77777777" w:rsidR="00D3624E" w:rsidRPr="00D45D30" w:rsidRDefault="00D3624E" w:rsidP="00D3624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Description (Technical overview of the Test Case):</w:t>
            </w:r>
          </w:p>
        </w:tc>
      </w:tr>
      <w:tr w:rsidR="00D3624E" w:rsidRPr="00CC1C4F" w14:paraId="20D91083" w14:textId="77777777" w:rsidTr="004564A0">
        <w:trPr>
          <w:trHeight w:val="300"/>
        </w:trPr>
        <w:tc>
          <w:tcPr>
            <w:tcW w:w="1039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12B5B" w14:textId="590263F0" w:rsidR="00D3624E" w:rsidRPr="00CC1C4F" w:rsidRDefault="00D3624E" w:rsidP="00D3624E">
            <w:pPr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Verify the process of execution of empty chamber half cycle when door is unlocked</w:t>
            </w:r>
          </w:p>
        </w:tc>
      </w:tr>
      <w:tr w:rsidR="00D3624E" w:rsidRPr="00D45D30" w14:paraId="3EAF6314" w14:textId="77777777" w:rsidTr="004564A0">
        <w:trPr>
          <w:trHeight w:val="300"/>
        </w:trPr>
        <w:tc>
          <w:tcPr>
            <w:tcW w:w="1039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B2BE2" w14:textId="77777777" w:rsidR="00D3624E" w:rsidRPr="00D45D30" w:rsidRDefault="00D3624E" w:rsidP="00D3624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3624E" w:rsidRPr="00D45D30" w14:paraId="5C0DBF62" w14:textId="77777777" w:rsidTr="004564A0">
        <w:trPr>
          <w:trHeight w:val="315"/>
        </w:trPr>
        <w:tc>
          <w:tcPr>
            <w:tcW w:w="1039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8D845" w14:textId="77777777" w:rsidR="00D3624E" w:rsidRPr="00D45D30" w:rsidRDefault="00D3624E" w:rsidP="00D3624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3624E" w:rsidRPr="00D45D30" w14:paraId="430CC4F6" w14:textId="77777777" w:rsidTr="004564A0">
        <w:trPr>
          <w:trHeight w:val="31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673F728" w14:textId="77777777" w:rsidR="00D3624E" w:rsidRPr="00D45D30" w:rsidRDefault="00D3624E" w:rsidP="00D3624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Case ID:</w:t>
            </w:r>
          </w:p>
        </w:tc>
        <w:tc>
          <w:tcPr>
            <w:tcW w:w="909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9DD8A3A" w14:textId="4C16D891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TC_004</w:t>
            </w:r>
          </w:p>
        </w:tc>
      </w:tr>
      <w:tr w:rsidR="00D3624E" w:rsidRPr="00D45D30" w14:paraId="5A9F2C94" w14:textId="77777777" w:rsidTr="004564A0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BECEECD" w14:textId="77777777" w:rsidR="00D3624E" w:rsidRPr="00D45D30" w:rsidRDefault="00D3624E" w:rsidP="00D3624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SRS ID(s):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21BB8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RVX2-SUBR-531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E353E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D455F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B09AE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3624E" w:rsidRPr="00D45D30" w14:paraId="582BC2DE" w14:textId="77777777" w:rsidTr="004564A0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77E17D6" w14:textId="77777777" w:rsidR="00D3624E" w:rsidRPr="00D45D30" w:rsidRDefault="00D3624E" w:rsidP="00D3624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Reference Docs:</w:t>
            </w:r>
          </w:p>
        </w:tc>
        <w:tc>
          <w:tcPr>
            <w:tcW w:w="9098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54010" w14:textId="77777777" w:rsidR="00D3624E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 ARC-00001_02 REVOX 2.0 System Architecture and Functionality.docx</w:t>
            </w:r>
          </w:p>
          <w:p w14:paraId="66577F0D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ARC-XX Revox 2.0 GUI High Level Design Document_Rev3_Pub.vsdx</w:t>
            </w:r>
          </w:p>
          <w:p w14:paraId="45B1FC60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</w:t>
            </w:r>
            <w:r w:rsidRPr="00D17CD2">
              <w:rPr>
                <w:rFonts w:ascii="Calibri" w:hAnsi="Calibri" w:cs="Calibri"/>
                <w:color w:val="000000"/>
                <w:sz w:val="22"/>
                <w:szCs w:val="22"/>
              </w:rPr>
              <w:t>Attachment 1- ARC-00005_02 Revox 2.0 High Level Use Cases Source File.vsdx</w:t>
            </w:r>
          </w:p>
        </w:tc>
      </w:tr>
      <w:tr w:rsidR="00D3624E" w:rsidRPr="00CE1359" w14:paraId="75EEC611" w14:textId="77777777" w:rsidTr="004564A0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1DFB03E" w14:textId="77777777" w:rsidR="00D3624E" w:rsidRPr="00D45D30" w:rsidRDefault="00D3624E" w:rsidP="00D3624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Preconditions:</w:t>
            </w:r>
          </w:p>
        </w:tc>
        <w:tc>
          <w:tcPr>
            <w:tcW w:w="9098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D78FC17" w14:textId="20B055E2" w:rsidR="00D3624E" w:rsidRDefault="00D3624E" w:rsidP="00D3624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1. </w:t>
            </w:r>
            <w:r w:rsidR="007E5410">
              <w:rPr>
                <w:rFonts w:ascii="Calibri" w:eastAsiaTheme="minorHAnsi" w:hAnsi="Calibri" w:cstheme="minorBidi"/>
                <w:sz w:val="22"/>
                <w:szCs w:val="22"/>
              </w:rPr>
              <w:t>User is logged-in in HMI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(“Operator”,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Site Admin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Applications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FSE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Production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”, “</w:t>
            </w:r>
            <w:r w:rsidRPr="00D50B70">
              <w:rPr>
                <w:rFonts w:ascii="Calibri" w:eastAsiaTheme="minorHAnsi" w:hAnsi="Calibri" w:cstheme="minorBidi"/>
                <w:sz w:val="22"/>
                <w:szCs w:val="22"/>
              </w:rPr>
              <w:t>Cantel Engineering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>”</w:t>
            </w:r>
          </w:p>
          <w:p w14:paraId="4F206A98" w14:textId="77777777" w:rsidR="00D3624E" w:rsidRDefault="00D3624E" w:rsidP="00D3624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2. Machine Status” field in “Home” screen displays status </w:t>
            </w:r>
            <w:r w:rsidRPr="00C46AE7">
              <w:rPr>
                <w:rFonts w:asciiTheme="minorHAnsi" w:eastAsia="Calibri" w:hAnsiTheme="minorHAnsi" w:cstheme="minorHAnsi"/>
                <w:sz w:val="22"/>
                <w:szCs w:val="22"/>
              </w:rPr>
              <w:t>“Cycle Not Active-Idle”</w:t>
            </w:r>
          </w:p>
          <w:p w14:paraId="29A63531" w14:textId="01C6AD41" w:rsidR="00D3624E" w:rsidRDefault="00D3624E" w:rsidP="00D3624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3. Door is Unlocked</w:t>
            </w:r>
          </w:p>
          <w:p w14:paraId="53044462" w14:textId="77777777" w:rsidR="00131B56" w:rsidRDefault="00D3624E" w:rsidP="00131B56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4. </w:t>
            </w:r>
            <w:r w:rsidR="00131B56">
              <w:rPr>
                <w:rFonts w:asciiTheme="minorHAnsi" w:eastAsia="Calibri" w:hAnsiTheme="minorHAnsi" w:cstheme="minorHAnsi"/>
                <w:sz w:val="22"/>
                <w:szCs w:val="22"/>
              </w:rPr>
              <w:t>No alert message is present in “Alarm Fault” screen</w:t>
            </w:r>
          </w:p>
          <w:p w14:paraId="7984C7B8" w14:textId="65C032CC" w:rsidR="00D3624E" w:rsidRPr="00CE1359" w:rsidRDefault="00131B56" w:rsidP="00131B56">
            <w:r>
              <w:rPr>
                <w:rFonts w:ascii="Calibri" w:eastAsiaTheme="minorHAnsi" w:hAnsi="Calibri" w:cstheme="minorBidi"/>
                <w:sz w:val="22"/>
                <w:szCs w:val="22"/>
              </w:rPr>
              <w:t>5. Empty chamber half cycle is loaded from “Cycle Selection” screen</w:t>
            </w:r>
          </w:p>
        </w:tc>
      </w:tr>
      <w:tr w:rsidR="00D3624E" w:rsidRPr="00D45D30" w14:paraId="25E36045" w14:textId="77777777" w:rsidTr="004564A0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64316D7D" w14:textId="77777777" w:rsidR="00D3624E" w:rsidRPr="00D45D30" w:rsidRDefault="00D3624E" w:rsidP="00D36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#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5742433A" w14:textId="77777777" w:rsidR="00D3624E" w:rsidRPr="00D45D30" w:rsidRDefault="00D3624E" w:rsidP="00D36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Test Step Instructions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2419FAB6" w14:textId="77777777" w:rsidR="00D3624E" w:rsidRPr="00D45D30" w:rsidRDefault="00D3624E" w:rsidP="00D36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vAlign w:val="center"/>
            <w:hideMark/>
          </w:tcPr>
          <w:p w14:paraId="13B3EE83" w14:textId="77777777" w:rsidR="00D3624E" w:rsidRPr="00D45D30" w:rsidRDefault="00D3624E" w:rsidP="00D36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EA9DB"/>
            <w:vAlign w:val="center"/>
            <w:hideMark/>
          </w:tcPr>
          <w:p w14:paraId="78D1DB9F" w14:textId="77777777" w:rsidR="00D3624E" w:rsidRPr="00D45D30" w:rsidRDefault="00D3624E" w:rsidP="00D362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Pass / Fail</w:t>
            </w:r>
            <w:r w:rsidRPr="00D45D3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br/>
              <w:t>(if F, list Issue #)</w:t>
            </w:r>
          </w:p>
        </w:tc>
      </w:tr>
      <w:tr w:rsidR="00D3624E" w:rsidRPr="00D45D30" w14:paraId="09C77779" w14:textId="77777777" w:rsidTr="004564A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5A7E8" w14:textId="7CB77546" w:rsidR="00D3624E" w:rsidRDefault="00D3624E" w:rsidP="00D36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70F0E" w14:textId="76E617D4" w:rsidR="00D3624E" w:rsidRDefault="00D3624E" w:rsidP="00D3624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whether “Home” screen gets displayed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9402A" w14:textId="742D20F7" w:rsidR="00D3624E" w:rsidRDefault="00D3624E" w:rsidP="00D3624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“Home” screen should get displayed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F5EF4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5A8C5D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3624E" w:rsidRPr="00D45D30" w14:paraId="573E9FB6" w14:textId="77777777" w:rsidTr="004564A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0F423" w14:textId="251B024E" w:rsidR="00D3624E" w:rsidRPr="00D45D30" w:rsidRDefault="00D3624E" w:rsidP="00D36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2979E" w14:textId="77777777" w:rsidR="00D3624E" w:rsidRDefault="00D3624E" w:rsidP="00D3624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“Empty Half Cycle”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F4504" w14:textId="77777777" w:rsidR="00D3624E" w:rsidRPr="00D110AC" w:rsidRDefault="00D3624E" w:rsidP="00D3624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“Empty Half Cycle” screen should get displayed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78245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AD6669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3624E" w:rsidRPr="00D45D30" w14:paraId="307B030D" w14:textId="77777777" w:rsidTr="004564A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1F398" w14:textId="18343830" w:rsidR="00D3624E" w:rsidRDefault="00D3624E" w:rsidP="00D36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AC5F7" w14:textId="77777777" w:rsidR="00D3624E" w:rsidRDefault="00D3624E" w:rsidP="00D3624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“Run Cycle”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973F7" w14:textId="4EE97A23" w:rsidR="00D3624E" w:rsidRDefault="00D3624E" w:rsidP="00D3624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Confirmation window to start empty chamber half cycle should get displayed</w:t>
            </w:r>
            <w:r w:rsidR="00077913">
              <w:rPr>
                <w:rFonts w:ascii="Calibri" w:eastAsiaTheme="minorHAnsi" w:hAnsi="Calibri" w:cstheme="minorBidi"/>
                <w:sz w:val="22"/>
                <w:szCs w:val="22"/>
              </w:rPr>
              <w:t xml:space="preserve"> with “Confirm” and “Cancel” button options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29F67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49EFA2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3624E" w:rsidRPr="00D45D30" w14:paraId="0B00249A" w14:textId="77777777" w:rsidTr="004564A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0E475" w14:textId="265C58B7" w:rsidR="00D3624E" w:rsidRDefault="00D3624E" w:rsidP="00D36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95B6F" w14:textId="7A571EE0" w:rsidR="00D3624E" w:rsidRDefault="00D3624E" w:rsidP="00077913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“Confirm”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57FC7" w14:textId="26203A84" w:rsidR="00D3624E" w:rsidRDefault="00D3624E" w:rsidP="00D3624E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Confirmation window to check for sterilant supply should get displayed</w:t>
            </w:r>
            <w:r w:rsidR="00077913">
              <w:rPr>
                <w:rFonts w:ascii="Calibri" w:eastAsiaTheme="minorHAnsi" w:hAnsi="Calibri" w:cstheme="minorBidi"/>
                <w:sz w:val="22"/>
                <w:szCs w:val="22"/>
              </w:rPr>
              <w:t xml:space="preserve"> with “Confirm” and “Cancel” button options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3AF96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E3F377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3624E" w:rsidRPr="00D45D30" w14:paraId="0247C037" w14:textId="77777777" w:rsidTr="004564A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0FFD9" w14:textId="04EFB182" w:rsidR="00D3624E" w:rsidRDefault="00077913" w:rsidP="00D362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42018" w14:textId="49487B40" w:rsidR="00D3624E" w:rsidRDefault="00D3624E" w:rsidP="00077913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“Confirm”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000BA" w14:textId="1969BC17" w:rsidR="00D3624E" w:rsidRDefault="00D3624E" w:rsidP="00077913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Confirmation window to </w:t>
            </w:r>
            <w:r w:rsidR="00131B56">
              <w:rPr>
                <w:rFonts w:ascii="Calibri" w:eastAsiaTheme="minorHAnsi" w:hAnsi="Calibri" w:cstheme="minorBidi"/>
                <w:sz w:val="22"/>
                <w:szCs w:val="22"/>
              </w:rPr>
              <w:t xml:space="preserve">confirm </w:t>
            </w:r>
            <w:r w:rsidR="00077913">
              <w:rPr>
                <w:rFonts w:ascii="Calibri" w:eastAsiaTheme="minorHAnsi" w:hAnsi="Calibri" w:cstheme="minorBidi"/>
                <w:sz w:val="22"/>
                <w:szCs w:val="22"/>
              </w:rPr>
              <w:t>chamber is empty</w:t>
            </w: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 and door close should get displayed</w:t>
            </w:r>
            <w:r w:rsidR="00077913">
              <w:rPr>
                <w:rFonts w:ascii="Calibri" w:eastAsiaTheme="minorHAnsi" w:hAnsi="Calibri" w:cstheme="minorBidi"/>
                <w:sz w:val="22"/>
                <w:szCs w:val="22"/>
              </w:rPr>
              <w:t xml:space="preserve"> with “Confirm” and “Cancel” button options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8A866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41402D" w14:textId="77777777" w:rsidR="00D3624E" w:rsidRPr="00D45D30" w:rsidRDefault="00D3624E" w:rsidP="00D362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77913" w:rsidRPr="00D45D30" w14:paraId="21E87EC8" w14:textId="77777777" w:rsidTr="004564A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391F" w14:textId="3796692C" w:rsidR="00077913" w:rsidRDefault="00077913" w:rsidP="000779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F35E7" w14:textId="7A32B086" w:rsidR="00077913" w:rsidRDefault="00077913" w:rsidP="00077913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“Confirm”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78DFB" w14:textId="77777777" w:rsidR="00077913" w:rsidRDefault="00077913" w:rsidP="00077913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Window with statement “Please Close Door” should get displayed with “Confirm” and “Cancel” button options</w:t>
            </w:r>
          </w:p>
          <w:p w14:paraId="20F39804" w14:textId="26435B90" w:rsidR="0099292B" w:rsidRPr="0099292B" w:rsidRDefault="0099292B" w:rsidP="001A1C50">
            <w:pPr>
              <w:rPr>
                <w:rFonts w:ascii="Calibri" w:eastAsiaTheme="minorHAnsi" w:hAnsi="Calibri" w:cstheme="minorBidi"/>
                <w:b/>
                <w:sz w:val="22"/>
                <w:szCs w:val="22"/>
              </w:rPr>
            </w:pPr>
            <w:r w:rsidRPr="0099292B">
              <w:rPr>
                <w:rFonts w:ascii="Calibri" w:eastAsiaTheme="minorHAnsi" w:hAnsi="Calibri" w:cstheme="minorBidi"/>
                <w:b/>
                <w:sz w:val="22"/>
                <w:szCs w:val="22"/>
              </w:rPr>
              <w:t>(TBD-</w:t>
            </w:r>
            <w:r w:rsidR="001A1C50">
              <w:rPr>
                <w:rFonts w:ascii="Calibri" w:eastAsiaTheme="minorHAnsi" w:hAnsi="Calibri" w:cstheme="minorBidi"/>
                <w:b/>
                <w:sz w:val="22"/>
                <w:szCs w:val="22"/>
              </w:rPr>
              <w:t>This step is added from document “</w:t>
            </w:r>
            <w:r w:rsidR="001A1C50" w:rsidRPr="001A1C50">
              <w:rPr>
                <w:rFonts w:ascii="Calibri" w:eastAsiaTheme="minorHAnsi" w:hAnsi="Calibri" w:cstheme="minorBidi"/>
                <w:b/>
                <w:sz w:val="22"/>
                <w:szCs w:val="22"/>
              </w:rPr>
              <w:t xml:space="preserve">ARC-XX </w:t>
            </w:r>
            <w:proofErr w:type="spellStart"/>
            <w:r w:rsidR="001A1C50" w:rsidRPr="001A1C50">
              <w:rPr>
                <w:rFonts w:ascii="Calibri" w:eastAsiaTheme="minorHAnsi" w:hAnsi="Calibri" w:cstheme="minorBidi"/>
                <w:b/>
                <w:sz w:val="22"/>
                <w:szCs w:val="22"/>
              </w:rPr>
              <w:t>Revox</w:t>
            </w:r>
            <w:proofErr w:type="spellEnd"/>
            <w:r w:rsidR="001A1C50" w:rsidRPr="001A1C50">
              <w:rPr>
                <w:rFonts w:ascii="Calibri" w:eastAsiaTheme="minorHAnsi" w:hAnsi="Calibri" w:cstheme="minorBidi"/>
                <w:b/>
                <w:sz w:val="22"/>
                <w:szCs w:val="22"/>
              </w:rPr>
              <w:t xml:space="preserve"> 2.0 GUI High Level Design Document_Rev3_Pub.vsdx </w:t>
            </w:r>
            <w:r w:rsidR="001A1C50">
              <w:rPr>
                <w:rFonts w:ascii="Calibri" w:eastAsiaTheme="minorHAnsi" w:hAnsi="Calibri" w:cstheme="minorBidi"/>
                <w:b/>
                <w:sz w:val="22"/>
                <w:szCs w:val="22"/>
              </w:rPr>
              <w:t>“, but i</w:t>
            </w:r>
            <w:r w:rsidRPr="0099292B">
              <w:rPr>
                <w:rFonts w:ascii="Calibri" w:eastAsiaTheme="minorHAnsi" w:hAnsi="Calibri" w:cstheme="minorBidi"/>
                <w:b/>
                <w:sz w:val="22"/>
                <w:szCs w:val="22"/>
              </w:rPr>
              <w:t>n GUI, window to close door is not displayed)</w:t>
            </w:r>
            <w:bookmarkStart w:id="0" w:name="_GoBack"/>
            <w:bookmarkEnd w:id="0"/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94AA" w14:textId="77777777" w:rsidR="00077913" w:rsidRPr="00D45D30" w:rsidRDefault="00077913" w:rsidP="000779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2314FA" w14:textId="77777777" w:rsidR="00077913" w:rsidRPr="00D45D30" w:rsidRDefault="00077913" w:rsidP="000779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225" w:rsidRPr="00D45D30" w14:paraId="69E8FA2C" w14:textId="77777777" w:rsidTr="004564A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6A020" w14:textId="204D9AA6" w:rsidR="003C5225" w:rsidRDefault="003C5225" w:rsidP="003C52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9E53C" w14:textId="14A6EE59" w:rsidR="003C5225" w:rsidRDefault="003C5225" w:rsidP="003C52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“Confirm”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C0111" w14:textId="631281C1" w:rsidR="003C5225" w:rsidRDefault="003C5225" w:rsidP="003C52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Window with statement “Press the Start Button” should get displayed with “Start Cycle” and “Cancel” button option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1D3F3" w14:textId="77777777" w:rsidR="003C5225" w:rsidRPr="00D45D30" w:rsidRDefault="003C5225" w:rsidP="003C52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FCE4F8" w14:textId="77777777" w:rsidR="003C5225" w:rsidRPr="00D45D30" w:rsidRDefault="003C5225" w:rsidP="003C52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225" w:rsidRPr="00D45D30" w14:paraId="2D008D54" w14:textId="77777777" w:rsidTr="004564A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56448" w14:textId="5C3287BA" w:rsidR="003C5225" w:rsidRDefault="003C5225" w:rsidP="003C52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E604" w14:textId="5808B682" w:rsidR="003C5225" w:rsidRDefault="003C5225" w:rsidP="003C52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“Start Cycle”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8E25A" w14:textId="614E7A8F" w:rsidR="003C5225" w:rsidRDefault="003C5225" w:rsidP="003C52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 xml:space="preserve">Window should get closed which displays statement “Press the Start Button” 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4154" w14:textId="77777777" w:rsidR="003C5225" w:rsidRPr="00D45D30" w:rsidRDefault="003C5225" w:rsidP="003C52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E71AEC" w14:textId="77777777" w:rsidR="003C5225" w:rsidRPr="00D45D30" w:rsidRDefault="003C5225" w:rsidP="003C52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225" w:rsidRPr="00D45D30" w14:paraId="6F664BAB" w14:textId="77777777" w:rsidTr="004564A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B90E8" w14:textId="198DD7F8" w:rsidR="003C5225" w:rsidRDefault="003C5225" w:rsidP="003C52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F251" w14:textId="1AC097EB" w:rsidR="003C5225" w:rsidRDefault="003C5225" w:rsidP="003C52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Check for “Cycle Status” field in “Empty Half Cycle” screen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6E5B1" w14:textId="7BC8E5B3" w:rsidR="003C5225" w:rsidRDefault="003C5225" w:rsidP="003C52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“Cycle Status” field in “Empty Half Cycle” screen</w:t>
            </w:r>
            <w:r w:rsidR="007F2FF6">
              <w:rPr>
                <w:rFonts w:ascii="Calibri" w:eastAsiaTheme="minorHAnsi" w:hAnsi="Calibri" w:cstheme="minorBidi"/>
                <w:sz w:val="22"/>
                <w:szCs w:val="22"/>
              </w:rPr>
              <w:t xml:space="preserve"> should display status “In Progress – LTS”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69017" w14:textId="77777777" w:rsidR="003C5225" w:rsidRPr="00D45D30" w:rsidRDefault="003C5225" w:rsidP="003C52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12A590" w14:textId="77777777" w:rsidR="003C5225" w:rsidRPr="00D45D30" w:rsidRDefault="003C5225" w:rsidP="003C52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225" w:rsidRPr="00D45D30" w14:paraId="167B0D60" w14:textId="77777777" w:rsidTr="004564A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A8ED5" w14:textId="71A3000F" w:rsidR="003C5225" w:rsidRDefault="003C5225" w:rsidP="003C52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64783" w14:textId="736D1735" w:rsidR="003C5225" w:rsidRDefault="003C5225" w:rsidP="003C52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Wait until “Cycle Status” field in “Empty Half Cycle” screen display status “Cycle Complete”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24708" w14:textId="3B20377A" w:rsidR="003C5225" w:rsidRDefault="003C5225" w:rsidP="003C52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Window should get displayed with cycle complete status along with “Unlock Door” button options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BBA9A" w14:textId="77777777" w:rsidR="003C5225" w:rsidRPr="00D45D30" w:rsidRDefault="003C5225" w:rsidP="003C52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D25E5D" w14:textId="77777777" w:rsidR="003C5225" w:rsidRPr="00D45D30" w:rsidRDefault="003C5225" w:rsidP="003C52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225" w:rsidRPr="00D45D30" w14:paraId="1DD46C44" w14:textId="77777777" w:rsidTr="004564A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CCB75" w14:textId="15463DC8" w:rsidR="003C5225" w:rsidRDefault="003C5225" w:rsidP="003C52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60818" w14:textId="5DFD1A76" w:rsidR="003C5225" w:rsidRDefault="003C5225" w:rsidP="003C52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“Unlock Door”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14A39" w14:textId="51ED0439" w:rsidR="003C5225" w:rsidRDefault="003C5225" w:rsidP="003C52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Window should get displayed to unload the chamber with “Confirm” button option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94DD0" w14:textId="77777777" w:rsidR="003C5225" w:rsidRPr="00D45D30" w:rsidRDefault="003C5225" w:rsidP="003C52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B0DFD" w14:textId="77777777" w:rsidR="003C5225" w:rsidRPr="00D45D30" w:rsidRDefault="003C5225" w:rsidP="003C52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225" w:rsidRPr="00D45D30" w14:paraId="48266538" w14:textId="77777777" w:rsidTr="004564A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A3FDF" w14:textId="42BCDEB9" w:rsidR="003C5225" w:rsidRDefault="003C5225" w:rsidP="003C522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13FAE" w14:textId="0CC7D301" w:rsidR="003C5225" w:rsidRDefault="003C5225" w:rsidP="003C52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Click on “Confirm” button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4BED0" w14:textId="68F68E19" w:rsidR="003C5225" w:rsidRDefault="003C5225" w:rsidP="003C5225">
            <w:pPr>
              <w:rPr>
                <w:rFonts w:ascii="Calibri" w:eastAsiaTheme="minorHAnsi" w:hAnsi="Calibri" w:cstheme="minorBidi"/>
                <w:sz w:val="22"/>
                <w:szCs w:val="22"/>
              </w:rPr>
            </w:pPr>
            <w:r>
              <w:rPr>
                <w:rFonts w:ascii="Calibri" w:eastAsiaTheme="minorHAnsi" w:hAnsi="Calibri" w:cstheme="minorBidi"/>
                <w:sz w:val="22"/>
                <w:szCs w:val="22"/>
              </w:rPr>
              <w:t>Window to unload the chamber should get closed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93224" w14:textId="77777777" w:rsidR="003C5225" w:rsidRPr="00D45D30" w:rsidRDefault="003C5225" w:rsidP="003C52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955D3A" w14:textId="77777777" w:rsidR="003C5225" w:rsidRPr="00D45D30" w:rsidRDefault="003C5225" w:rsidP="003C52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225" w:rsidRPr="00D45D30" w14:paraId="576D9FA3" w14:textId="77777777" w:rsidTr="004564A0">
        <w:trPr>
          <w:trHeight w:val="315"/>
        </w:trPr>
        <w:tc>
          <w:tcPr>
            <w:tcW w:w="48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2312EF05" w14:textId="77777777" w:rsidR="003C5225" w:rsidRPr="00D45D30" w:rsidRDefault="003C5225" w:rsidP="003C5225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FFFFFF"/>
                <w:sz w:val="22"/>
                <w:szCs w:val="22"/>
              </w:rPr>
              <w:t>End of Test Case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28684AF1" w14:textId="77777777" w:rsidR="003C5225" w:rsidRPr="00D45D30" w:rsidRDefault="003C5225" w:rsidP="003C52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40FB4E6" w14:textId="77777777" w:rsidR="003C5225" w:rsidRPr="00D45D30" w:rsidRDefault="003C5225" w:rsidP="003C52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99BC1FC" w14:textId="77777777" w:rsidR="003C5225" w:rsidRPr="00D45D30" w:rsidRDefault="003C5225" w:rsidP="003C52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45D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D4C1ED4" w14:textId="77777777" w:rsidR="00757E18" w:rsidRDefault="00757E18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74375789" w14:textId="77777777" w:rsidR="003F78B8" w:rsidRDefault="003F78B8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tbl>
      <w:tblPr>
        <w:tblW w:w="10660" w:type="dxa"/>
        <w:tblLook w:val="04A0" w:firstRow="1" w:lastRow="0" w:firstColumn="1" w:lastColumn="0" w:noHBand="0" w:noVBand="1"/>
      </w:tblPr>
      <w:tblGrid>
        <w:gridCol w:w="6959"/>
        <w:gridCol w:w="3701"/>
      </w:tblGrid>
      <w:tr w:rsidR="00277802" w:rsidRPr="00277802" w14:paraId="18F02877" w14:textId="77777777" w:rsidTr="00277802">
        <w:trPr>
          <w:trHeight w:val="315"/>
        </w:trPr>
        <w:tc>
          <w:tcPr>
            <w:tcW w:w="106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bottom"/>
            <w:hideMark/>
          </w:tcPr>
          <w:p w14:paraId="5A70155B" w14:textId="77777777" w:rsidR="00277802" w:rsidRPr="00277802" w:rsidRDefault="00277802" w:rsidP="0027780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Test Clean Up</w:t>
            </w:r>
          </w:p>
        </w:tc>
      </w:tr>
      <w:tr w:rsidR="00277802" w:rsidRPr="00277802" w14:paraId="27D3ADAF" w14:textId="77777777" w:rsidTr="00277802">
        <w:trPr>
          <w:trHeight w:val="300"/>
        </w:trPr>
        <w:tc>
          <w:tcPr>
            <w:tcW w:w="6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4D1FFE" w14:textId="77777777" w:rsidR="00277802" w:rsidRPr="00277802" w:rsidRDefault="00277802" w:rsidP="002778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Name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9D1270B" w14:textId="77777777" w:rsidR="00277802" w:rsidRPr="00277802" w:rsidRDefault="00277802" w:rsidP="0027780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Task Description</w:t>
            </w:r>
          </w:p>
        </w:tc>
      </w:tr>
      <w:tr w:rsidR="00277802" w:rsidRPr="00277802" w14:paraId="4E7CA98F" w14:textId="77777777" w:rsidTr="003D68B4">
        <w:trPr>
          <w:trHeight w:val="300"/>
        </w:trPr>
        <w:tc>
          <w:tcPr>
            <w:tcW w:w="6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E07F" w14:textId="77777777" w:rsidR="00277802" w:rsidRPr="00277802" w:rsidRDefault="00277802" w:rsidP="002778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235B1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364BE" w14:textId="77777777" w:rsidR="00277802" w:rsidRPr="00277802" w:rsidRDefault="00277802" w:rsidP="002778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0235B1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277802" w:rsidRPr="00277802" w14:paraId="1BDB6D38" w14:textId="77777777" w:rsidTr="00277802">
        <w:trPr>
          <w:trHeight w:val="315"/>
        </w:trPr>
        <w:tc>
          <w:tcPr>
            <w:tcW w:w="69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F81B94E" w14:textId="77777777" w:rsidR="00277802" w:rsidRPr="00277802" w:rsidRDefault="00277802" w:rsidP="00277802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FFFFFF"/>
                <w:sz w:val="22"/>
                <w:szCs w:val="22"/>
              </w:rPr>
              <w:t>End of Clean Up and End of Test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EAE9D75" w14:textId="77777777" w:rsidR="00277802" w:rsidRPr="00277802" w:rsidRDefault="00277802" w:rsidP="002778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778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BF9BD68" w14:textId="77777777" w:rsidR="00277802" w:rsidRDefault="00277802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46E4243C" w14:textId="77777777" w:rsidR="006D32C5" w:rsidRDefault="006D32C5" w:rsidP="006D32C5">
      <w:pPr>
        <w:suppressAutoHyphens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394EE964" w14:textId="77777777" w:rsidR="00092D55" w:rsidRDefault="00092D55" w:rsidP="00092D55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>
        <w:rPr>
          <w:rFonts w:ascii="Arial" w:hAnsi="Arial" w:cs="Arial"/>
          <w:b/>
          <w:spacing w:val="-3"/>
          <w:sz w:val="22"/>
          <w:szCs w:val="22"/>
          <w:u w:val="single"/>
        </w:rPr>
        <w:t>Qualification Plan</w:t>
      </w:r>
    </w:p>
    <w:p w14:paraId="3D333F8F" w14:textId="77777777" w:rsidR="003264CE" w:rsidRDefault="003264CE" w:rsidP="003264CE">
      <w:pPr>
        <w:suppressAutoHyphens/>
        <w:ind w:left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235C61C5" w14:textId="77777777" w:rsidR="00B6696B" w:rsidRDefault="003A345E" w:rsidP="004E14AD">
      <w:pPr>
        <w:suppressAutoHyphens/>
        <w:ind w:left="720"/>
        <w:jc w:val="both"/>
        <w:outlineLvl w:val="0"/>
        <w:rPr>
          <w:rFonts w:ascii="Arial" w:hAnsi="Arial" w:cs="Arial"/>
          <w:bCs/>
          <w:iCs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bCs/>
          <w:iCs/>
          <w:color w:val="000000" w:themeColor="text1"/>
          <w:spacing w:val="-3"/>
          <w:sz w:val="22"/>
          <w:szCs w:val="22"/>
        </w:rPr>
        <w:t>A d</w:t>
      </w:r>
      <w:r w:rsidR="002D5A54">
        <w:rPr>
          <w:rFonts w:ascii="Arial" w:hAnsi="Arial" w:cs="Arial"/>
          <w:bCs/>
          <w:iCs/>
          <w:color w:val="000000" w:themeColor="text1"/>
          <w:spacing w:val="-3"/>
          <w:sz w:val="22"/>
          <w:szCs w:val="22"/>
        </w:rPr>
        <w:t xml:space="preserve">ry run will be </w:t>
      </w:r>
      <w:r>
        <w:rPr>
          <w:rFonts w:ascii="Arial" w:hAnsi="Arial" w:cs="Arial"/>
          <w:bCs/>
          <w:iCs/>
          <w:color w:val="000000" w:themeColor="text1"/>
          <w:spacing w:val="-3"/>
          <w:sz w:val="22"/>
          <w:szCs w:val="22"/>
        </w:rPr>
        <w:t>performed and test errors, if any, will be corrected.</w:t>
      </w:r>
    </w:p>
    <w:p w14:paraId="2A1F7E23" w14:textId="77777777" w:rsidR="003A345E" w:rsidRPr="00B6696B" w:rsidRDefault="003A345E" w:rsidP="004E14AD">
      <w:pPr>
        <w:suppressAutoHyphens/>
        <w:ind w:left="720"/>
        <w:jc w:val="both"/>
        <w:outlineLvl w:val="0"/>
        <w:rPr>
          <w:rFonts w:ascii="Arial" w:hAnsi="Arial" w:cs="Arial"/>
          <w:b/>
          <w:color w:val="000000" w:themeColor="text1"/>
          <w:spacing w:val="-3"/>
          <w:sz w:val="22"/>
          <w:szCs w:val="22"/>
          <w:u w:val="single"/>
        </w:rPr>
      </w:pPr>
    </w:p>
    <w:p w14:paraId="1536C7B4" w14:textId="77777777" w:rsidR="00092D55" w:rsidRDefault="00BA53A3" w:rsidP="004E14AD">
      <w:pPr>
        <w:numPr>
          <w:ilvl w:val="0"/>
          <w:numId w:val="16"/>
        </w:numPr>
        <w:tabs>
          <w:tab w:val="clear" w:pos="1440"/>
        </w:tabs>
        <w:suppressAutoHyphens/>
        <w:ind w:left="720" w:hanging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  <w:r>
        <w:rPr>
          <w:rFonts w:ascii="Arial" w:hAnsi="Arial" w:cs="Arial"/>
          <w:b/>
          <w:spacing w:val="-3"/>
          <w:sz w:val="22"/>
          <w:szCs w:val="22"/>
          <w:u w:val="single"/>
        </w:rPr>
        <w:t>Limitations</w:t>
      </w:r>
    </w:p>
    <w:p w14:paraId="721A29E3" w14:textId="77777777" w:rsidR="003264CE" w:rsidRPr="00BA53A3" w:rsidRDefault="003264CE" w:rsidP="003264CE">
      <w:pPr>
        <w:suppressAutoHyphens/>
        <w:ind w:left="720"/>
        <w:jc w:val="both"/>
        <w:outlineLvl w:val="0"/>
        <w:rPr>
          <w:rFonts w:ascii="Arial" w:hAnsi="Arial" w:cs="Arial"/>
          <w:b/>
          <w:spacing w:val="-3"/>
          <w:sz w:val="22"/>
          <w:szCs w:val="22"/>
          <w:u w:val="single"/>
        </w:rPr>
      </w:pPr>
    </w:p>
    <w:p w14:paraId="719806B3" w14:textId="6FD799C6" w:rsidR="00B6696B" w:rsidRPr="003264CE" w:rsidRDefault="003264CE" w:rsidP="00B6696B">
      <w:pPr>
        <w:suppressAutoHyphens/>
        <w:ind w:firstLine="709"/>
        <w:jc w:val="both"/>
        <w:outlineLvl w:val="0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 w:rsidRPr="003264CE">
        <w:rPr>
          <w:rFonts w:ascii="Arial" w:hAnsi="Arial" w:cs="Arial"/>
          <w:color w:val="000000" w:themeColor="text1"/>
          <w:spacing w:val="-3"/>
          <w:sz w:val="22"/>
          <w:szCs w:val="22"/>
        </w:rPr>
        <w:t>NA</w:t>
      </w:r>
    </w:p>
    <w:p w14:paraId="7045F7B6" w14:textId="77777777" w:rsidR="00E043D2" w:rsidRPr="005F74F7" w:rsidRDefault="00E043D2" w:rsidP="00B6696B">
      <w:pPr>
        <w:suppressAutoHyphens/>
        <w:ind w:firstLine="851"/>
        <w:jc w:val="both"/>
        <w:outlineLvl w:val="0"/>
        <w:rPr>
          <w:rFonts w:ascii="Arial" w:hAnsi="Arial" w:cs="Arial"/>
          <w:sz w:val="22"/>
          <w:szCs w:val="22"/>
        </w:rPr>
      </w:pPr>
    </w:p>
    <w:sectPr w:rsidR="00E043D2" w:rsidRPr="005F74F7" w:rsidSect="00B96334">
      <w:headerReference w:type="default" r:id="rId11"/>
      <w:footerReference w:type="default" r:id="rId12"/>
      <w:pgSz w:w="12240" w:h="15840" w:code="1"/>
      <w:pgMar w:top="885" w:right="907" w:bottom="1008" w:left="907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87E4A" w14:textId="77777777" w:rsidR="006B1347" w:rsidRDefault="006B1347">
      <w:r>
        <w:separator/>
      </w:r>
    </w:p>
  </w:endnote>
  <w:endnote w:type="continuationSeparator" w:id="0">
    <w:p w14:paraId="79514969" w14:textId="77777777" w:rsidR="006B1347" w:rsidRDefault="006B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53"/>
      <w:gridCol w:w="5736"/>
      <w:gridCol w:w="1037"/>
    </w:tblGrid>
    <w:tr w:rsidR="004564A0" w14:paraId="66FF9C23" w14:textId="77777777" w:rsidTr="00073029">
      <w:trPr>
        <w:trHeight w:val="288"/>
        <w:jc w:val="center"/>
      </w:trPr>
      <w:tc>
        <w:tcPr>
          <w:tcW w:w="1079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BB806" w14:textId="77777777" w:rsidR="004564A0" w:rsidRDefault="004564A0" w:rsidP="00073029">
          <w:pPr>
            <w:pStyle w:val="Footer"/>
            <w:tabs>
              <w:tab w:val="center" w:pos="5280"/>
              <w:tab w:val="right" w:pos="10560"/>
            </w:tabs>
            <w:spacing w:before="60" w:after="60"/>
            <w:jc w:val="center"/>
            <w:rPr>
              <w:rFonts w:ascii="Arial Narrow" w:hAnsi="Arial Narrow"/>
              <w:spacing w:val="-2"/>
              <w:sz w:val="15"/>
              <w:szCs w:val="15"/>
            </w:rPr>
          </w:pPr>
          <w:r>
            <w:rPr>
              <w:rFonts w:ascii="Arial Narrow" w:hAnsi="Arial Narrow"/>
              <w:spacing w:val="-2"/>
              <w:sz w:val="15"/>
              <w:szCs w:val="15"/>
            </w:rPr>
            <w:t>CONFIDENTIAL AND PROPRIETARY INFORMATION OF CANTEL. COPYING AND DISSEMINATION PROHIBITED, UNLESS AUTHORIZED BY CANTEL. RETURN REQUIRED UPON DEMAND.</w:t>
          </w:r>
        </w:p>
      </w:tc>
    </w:tr>
    <w:tr w:rsidR="004564A0" w14:paraId="74D7B312" w14:textId="77777777" w:rsidTr="00073029">
      <w:trPr>
        <w:trHeight w:hRule="exact" w:val="230"/>
        <w:jc w:val="center"/>
      </w:trPr>
      <w:tc>
        <w:tcPr>
          <w:tcW w:w="1255" w:type="dxa"/>
          <w:tcBorders>
            <w:top w:val="nil"/>
            <w:left w:val="nil"/>
            <w:bottom w:val="nil"/>
            <w:right w:val="nil"/>
          </w:tcBorders>
          <w:hideMark/>
        </w:tcPr>
        <w:sdt>
          <w:sdtPr>
            <w:rPr>
              <w:sz w:val="16"/>
              <w:szCs w:val="16"/>
            </w:rPr>
            <w:id w:val="2092586572"/>
            <w:docPartObj>
              <w:docPartGallery w:val="Page Numbers (Top of Page)"/>
              <w:docPartUnique/>
            </w:docPartObj>
          </w:sdtPr>
          <w:sdtEndPr/>
          <w:sdtContent>
            <w:p w14:paraId="7715E25F" w14:textId="77777777" w:rsidR="004564A0" w:rsidRDefault="004564A0" w:rsidP="00073029">
              <w:pPr>
                <w:pStyle w:val="Footer"/>
                <w:tabs>
                  <w:tab w:val="left" w:pos="720"/>
                </w:tabs>
                <w:spacing w:before="20"/>
                <w:ind w:left="-120" w:right="-120"/>
                <w:rPr>
                  <w:rFonts w:ascii="Arial" w:hAnsi="Arial"/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 xml:space="preserve">TPL-00255/A </w:t>
              </w:r>
              <w:r>
                <w:rPr>
                  <w:sz w:val="16"/>
                  <w:szCs w:val="16"/>
                </w:rPr>
                <w:tab/>
              </w:r>
              <w:r>
                <w:rPr>
                  <w:color w:val="FFFFFF" w:themeColor="background1"/>
                  <w:sz w:val="16"/>
                  <w:szCs w:val="16"/>
                </w:rPr>
                <w:t xml:space="preserve">* </w:t>
              </w:r>
            </w:p>
          </w:sdtContent>
        </w:sdt>
      </w:tc>
      <w:tc>
        <w:tcPr>
          <w:tcW w:w="819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D9A59CA" w14:textId="77777777" w:rsidR="004564A0" w:rsidRDefault="004564A0" w:rsidP="00073029">
          <w:pPr>
            <w:pStyle w:val="Footer"/>
            <w:tabs>
              <w:tab w:val="left" w:pos="720"/>
            </w:tabs>
            <w:spacing w:before="20"/>
            <w:ind w:left="-120" w:right="-120"/>
            <w:jc w:val="center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For definitions, refer to the Cantel Global Glossary [LIB-00001]</w:t>
          </w:r>
          <w:r>
            <w:rPr>
              <w:sz w:val="16"/>
              <w:szCs w:val="16"/>
            </w:rPr>
            <w:tab/>
          </w:r>
        </w:p>
      </w:tc>
      <w:tc>
        <w:tcPr>
          <w:tcW w:w="1345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57356DA" w14:textId="77777777" w:rsidR="004564A0" w:rsidRDefault="004564A0" w:rsidP="00073029">
          <w:pPr>
            <w:pStyle w:val="Footer"/>
            <w:tabs>
              <w:tab w:val="left" w:pos="720"/>
            </w:tabs>
            <w:spacing w:before="20"/>
            <w:ind w:left="-120" w:right="-1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PAGE </w:instrText>
          </w:r>
          <w:r>
            <w:rPr>
              <w:b/>
              <w:sz w:val="16"/>
              <w:szCs w:val="16"/>
            </w:rPr>
            <w:fldChar w:fldCharType="separate"/>
          </w:r>
          <w:r w:rsidR="001A1C50">
            <w:rPr>
              <w:b/>
              <w:noProof/>
              <w:sz w:val="16"/>
              <w:szCs w:val="16"/>
            </w:rPr>
            <w:t>7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NUMPAGES  </w:instrText>
          </w:r>
          <w:r>
            <w:rPr>
              <w:b/>
              <w:sz w:val="16"/>
              <w:szCs w:val="16"/>
            </w:rPr>
            <w:fldChar w:fldCharType="separate"/>
          </w:r>
          <w:r w:rsidR="001A1C50">
            <w:rPr>
              <w:b/>
              <w:noProof/>
              <w:sz w:val="16"/>
              <w:szCs w:val="16"/>
            </w:rPr>
            <w:t>7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11FDBD7E" w14:textId="77777777" w:rsidR="004564A0" w:rsidRPr="00073029" w:rsidRDefault="004564A0" w:rsidP="00073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1DA1C" w14:textId="77777777" w:rsidR="006B1347" w:rsidRDefault="006B1347">
      <w:r>
        <w:separator/>
      </w:r>
    </w:p>
  </w:footnote>
  <w:footnote w:type="continuationSeparator" w:id="0">
    <w:p w14:paraId="0ED8BC39" w14:textId="77777777" w:rsidR="006B1347" w:rsidRDefault="006B1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jc w:val="center"/>
      <w:tblLayout w:type="fixed"/>
      <w:tblLook w:val="04A0" w:firstRow="1" w:lastRow="0" w:firstColumn="1" w:lastColumn="0" w:noHBand="0" w:noVBand="1"/>
    </w:tblPr>
    <w:tblGrid>
      <w:gridCol w:w="968"/>
      <w:gridCol w:w="2272"/>
      <w:gridCol w:w="6208"/>
      <w:gridCol w:w="948"/>
    </w:tblGrid>
    <w:tr w:rsidR="004564A0" w:rsidRPr="00C254B6" w14:paraId="149379B3" w14:textId="77777777" w:rsidTr="004564A0">
      <w:trPr>
        <w:trHeight w:hRule="exact" w:val="300"/>
        <w:jc w:val="center"/>
      </w:trPr>
      <w:tc>
        <w:tcPr>
          <w:tcW w:w="3356" w:type="dxa"/>
          <w:gridSpan w:val="2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06185A20" w14:textId="77777777" w:rsidR="004564A0" w:rsidRPr="00176C05" w:rsidRDefault="004564A0" w:rsidP="00663812">
          <w:pPr>
            <w:jc w:val="center"/>
            <w:rPr>
              <w:b/>
              <w:sz w:val="24"/>
              <w:szCs w:val="24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3F6EB55D" wp14:editId="153087A1">
                <wp:extent cx="1980609" cy="462643"/>
                <wp:effectExtent l="0" t="0" r="635" b="0"/>
                <wp:docPr id="7" name="Picture 7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clipar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7716" cy="471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9" w:type="dxa"/>
          <w:tcBorders>
            <w:top w:val="single" w:sz="12" w:space="0" w:color="auto"/>
            <w:bottom w:val="nil"/>
          </w:tcBorders>
          <w:vAlign w:val="center"/>
        </w:tcPr>
        <w:p w14:paraId="6F463F42" w14:textId="77777777" w:rsidR="004564A0" w:rsidRPr="002A0F84" w:rsidRDefault="004564A0" w:rsidP="00663812">
          <w:pPr>
            <w:jc w:val="center"/>
            <w:rPr>
              <w:smallCaps/>
              <w:spacing w:val="20"/>
              <w:sz w:val="18"/>
            </w:rPr>
          </w:pPr>
          <w:r w:rsidRPr="002A0F84">
            <w:rPr>
              <w:smallCaps/>
              <w:spacing w:val="20"/>
              <w:sz w:val="18"/>
            </w:rPr>
            <w:t>Document Number</w:t>
          </w:r>
        </w:p>
      </w:tc>
      <w:tc>
        <w:tcPr>
          <w:tcW w:w="975" w:type="dxa"/>
          <w:tcBorders>
            <w:top w:val="single" w:sz="12" w:space="0" w:color="auto"/>
            <w:bottom w:val="nil"/>
            <w:right w:val="single" w:sz="12" w:space="0" w:color="auto"/>
          </w:tcBorders>
          <w:vAlign w:val="center"/>
        </w:tcPr>
        <w:p w14:paraId="74F5CBAC" w14:textId="77777777" w:rsidR="004564A0" w:rsidRPr="002A0F84" w:rsidRDefault="004564A0" w:rsidP="00663812">
          <w:pPr>
            <w:jc w:val="center"/>
            <w:rPr>
              <w:caps/>
              <w:smallCaps/>
              <w:sz w:val="18"/>
              <w:szCs w:val="36"/>
            </w:rPr>
          </w:pPr>
          <w:r w:rsidRPr="002A0F84">
            <w:rPr>
              <w:smallCaps/>
              <w:spacing w:val="20"/>
              <w:sz w:val="18"/>
            </w:rPr>
            <w:t>Rev</w:t>
          </w:r>
        </w:p>
      </w:tc>
    </w:tr>
    <w:tr w:rsidR="004564A0" w:rsidRPr="00C254B6" w14:paraId="3459B84B" w14:textId="77777777" w:rsidTr="004564A0">
      <w:trPr>
        <w:trHeight w:hRule="exact" w:val="446"/>
        <w:jc w:val="center"/>
      </w:trPr>
      <w:tc>
        <w:tcPr>
          <w:tcW w:w="3356" w:type="dxa"/>
          <w:gridSpan w:val="2"/>
          <w:vMerge/>
          <w:tcBorders>
            <w:left w:val="single" w:sz="12" w:space="0" w:color="auto"/>
          </w:tcBorders>
          <w:vAlign w:val="center"/>
        </w:tcPr>
        <w:p w14:paraId="78B09760" w14:textId="77777777" w:rsidR="004564A0" w:rsidRDefault="004564A0" w:rsidP="00663812">
          <w:pPr>
            <w:jc w:val="center"/>
            <w:rPr>
              <w:b/>
              <w:noProof/>
              <w:sz w:val="16"/>
              <w:szCs w:val="16"/>
            </w:rPr>
          </w:pPr>
        </w:p>
      </w:tc>
      <w:tc>
        <w:tcPr>
          <w:tcW w:w="6439" w:type="dxa"/>
          <w:tcBorders>
            <w:top w:val="nil"/>
            <w:bottom w:val="single" w:sz="4" w:space="0" w:color="auto"/>
            <w:right w:val="single" w:sz="4" w:space="0" w:color="auto"/>
          </w:tcBorders>
          <w:vAlign w:val="center"/>
        </w:tcPr>
        <w:p w14:paraId="29AC256D" w14:textId="1347F00C" w:rsidR="004564A0" w:rsidRPr="0074466D" w:rsidRDefault="004564A0" w:rsidP="00663812">
          <w:pPr>
            <w:jc w:val="center"/>
            <w:rPr>
              <w:b/>
              <w:spacing w:val="16"/>
              <w:sz w:val="32"/>
              <w:szCs w:val="32"/>
            </w:rPr>
          </w:pPr>
          <w:r>
            <w:rPr>
              <w:b/>
              <w:caps/>
              <w:spacing w:val="16"/>
              <w:sz w:val="32"/>
              <w:szCs w:val="32"/>
            </w:rPr>
            <w:t>PTCL-00473</w:t>
          </w:r>
        </w:p>
      </w:tc>
      <w:tc>
        <w:tcPr>
          <w:tcW w:w="975" w:type="dxa"/>
          <w:tcBorders>
            <w:top w:val="nil"/>
            <w:left w:val="single" w:sz="4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24A1A3" w14:textId="77777777" w:rsidR="004564A0" w:rsidRPr="001D5B43" w:rsidRDefault="004564A0" w:rsidP="00663812">
          <w:pPr>
            <w:jc w:val="center"/>
            <w:rPr>
              <w:b/>
              <w:caps/>
              <w:sz w:val="28"/>
              <w:szCs w:val="32"/>
            </w:rPr>
          </w:pPr>
          <w:r>
            <w:rPr>
              <w:b/>
              <w:caps/>
              <w:sz w:val="28"/>
              <w:szCs w:val="32"/>
            </w:rPr>
            <w:t>A</w:t>
          </w:r>
        </w:p>
      </w:tc>
    </w:tr>
    <w:tr w:rsidR="004564A0" w:rsidRPr="00C254B6" w14:paraId="2150E109" w14:textId="77777777" w:rsidTr="004564A0">
      <w:trPr>
        <w:trHeight w:hRule="exact" w:val="101"/>
        <w:jc w:val="center"/>
      </w:trPr>
      <w:tc>
        <w:tcPr>
          <w:tcW w:w="10770" w:type="dxa"/>
          <w:gridSpan w:val="4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70FFD30F" w14:textId="77777777" w:rsidR="004564A0" w:rsidRPr="00105104" w:rsidRDefault="004564A0" w:rsidP="00663812">
          <w:pPr>
            <w:jc w:val="center"/>
            <w:rPr>
              <w:b/>
              <w:caps/>
              <w:sz w:val="24"/>
              <w:szCs w:val="24"/>
            </w:rPr>
          </w:pPr>
        </w:p>
      </w:tc>
    </w:tr>
    <w:tr w:rsidR="004564A0" w:rsidRPr="00C254B6" w14:paraId="293DB5A8" w14:textId="77777777" w:rsidTr="004564A0">
      <w:trPr>
        <w:trHeight w:hRule="exact" w:val="446"/>
        <w:jc w:val="center"/>
      </w:trPr>
      <w:tc>
        <w:tcPr>
          <w:tcW w:w="9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36D5D00A" w14:textId="77777777" w:rsidR="004564A0" w:rsidRPr="002A0F84" w:rsidRDefault="004564A0" w:rsidP="00663812">
          <w:pPr>
            <w:spacing w:line="240" w:lineRule="exact"/>
            <w:jc w:val="center"/>
            <w:rPr>
              <w:smallCaps/>
              <w:spacing w:val="10"/>
              <w:szCs w:val="24"/>
            </w:rPr>
          </w:pPr>
          <w:r w:rsidRPr="002A0F84">
            <w:rPr>
              <w:smallCaps/>
              <w:spacing w:val="10"/>
              <w:szCs w:val="24"/>
            </w:rPr>
            <w:t>Title</w:t>
          </w:r>
        </w:p>
      </w:tc>
      <w:tc>
        <w:tcPr>
          <w:tcW w:w="9774" w:type="dxa"/>
          <w:gridSpan w:val="3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9AEB32" w14:textId="7C1C6A5E" w:rsidR="004564A0" w:rsidRPr="00C87210" w:rsidRDefault="004564A0" w:rsidP="00663812">
          <w:pPr>
            <w:jc w:val="center"/>
          </w:pPr>
          <w:r w:rsidRPr="006F6C23">
            <w:rPr>
              <w:b/>
              <w:iCs/>
              <w:caps/>
            </w:rPr>
            <w:t>Revox 2.0</w:t>
          </w:r>
          <w:r>
            <w:rPr>
              <w:b/>
              <w:iCs/>
              <w:caps/>
            </w:rPr>
            <w:t xml:space="preserve"> </w:t>
          </w:r>
          <w:r w:rsidRPr="006F6C23">
            <w:rPr>
              <w:b/>
              <w:iCs/>
              <w:caps/>
            </w:rPr>
            <w:t>SOFTWARE TEST DESIGN</w:t>
          </w:r>
          <w:r>
            <w:rPr>
              <w:b/>
              <w:i/>
              <w:caps/>
              <w:color w:val="0070C0"/>
            </w:rPr>
            <w:t xml:space="preserve"> </w:t>
          </w:r>
          <w:r w:rsidRPr="00663812">
            <w:rPr>
              <w:rFonts w:ascii="Segoe UI" w:hAnsi="Segoe UI" w:cs="Segoe UI"/>
              <w:bCs/>
              <w:sz w:val="21"/>
              <w:szCs w:val="21"/>
              <w:lang w:val="en-GB" w:eastAsia="en-GB"/>
            </w:rPr>
            <w:t>Empty Chamber Half Cycle Screen</w:t>
          </w:r>
        </w:p>
      </w:tc>
    </w:tr>
  </w:tbl>
  <w:p w14:paraId="0C4077F4" w14:textId="77777777" w:rsidR="004564A0" w:rsidRPr="0050241C" w:rsidRDefault="004564A0" w:rsidP="006F103F">
    <w:pPr>
      <w:pStyle w:val="Header"/>
      <w:tabs>
        <w:tab w:val="clear" w:pos="4320"/>
        <w:tab w:val="clear" w:pos="8640"/>
      </w:tabs>
      <w:jc w:val="center"/>
      <w:rPr>
        <w:rFonts w:ascii="Arial" w:hAnsi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B24"/>
    <w:multiLevelType w:val="multilevel"/>
    <w:tmpl w:val="416070C6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">
    <w:nsid w:val="078517B3"/>
    <w:multiLevelType w:val="hybridMultilevel"/>
    <w:tmpl w:val="EB6AC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E22F9"/>
    <w:multiLevelType w:val="multilevel"/>
    <w:tmpl w:val="3830E0E4"/>
    <w:lvl w:ilvl="0">
      <w:start w:val="1"/>
      <w:numFmt w:val="decimal"/>
      <w:lvlText w:val="%1.0"/>
      <w:lvlJc w:val="left"/>
      <w:pPr>
        <w:tabs>
          <w:tab w:val="num" w:pos="576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3">
    <w:nsid w:val="101A56B3"/>
    <w:multiLevelType w:val="multilevel"/>
    <w:tmpl w:val="619049CE"/>
    <w:lvl w:ilvl="0">
      <w:start w:val="1"/>
      <w:numFmt w:val="decimal"/>
      <w:lvlText w:val="%1.0"/>
      <w:lvlJc w:val="left"/>
      <w:pPr>
        <w:tabs>
          <w:tab w:val="num" w:pos="1080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4">
    <w:nsid w:val="15546C61"/>
    <w:multiLevelType w:val="hybridMultilevel"/>
    <w:tmpl w:val="2D9E5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D611F7"/>
    <w:multiLevelType w:val="multilevel"/>
    <w:tmpl w:val="AA2832D4"/>
    <w:lvl w:ilvl="0">
      <w:start w:val="4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6">
    <w:nsid w:val="22345AC6"/>
    <w:multiLevelType w:val="multilevel"/>
    <w:tmpl w:val="19845A5A"/>
    <w:lvl w:ilvl="0">
      <w:start w:val="1"/>
      <w:numFmt w:val="decimal"/>
      <w:lvlText w:val="%1.0"/>
      <w:lvlJc w:val="left"/>
      <w:pPr>
        <w:tabs>
          <w:tab w:val="num" w:pos="2736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7">
    <w:nsid w:val="2BF80009"/>
    <w:multiLevelType w:val="multilevel"/>
    <w:tmpl w:val="05DC103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2C4208DF"/>
    <w:multiLevelType w:val="multilevel"/>
    <w:tmpl w:val="68ECB41A"/>
    <w:lvl w:ilvl="0">
      <w:start w:val="1"/>
      <w:numFmt w:val="decimal"/>
      <w:lvlText w:val="%1."/>
      <w:lvlJc w:val="left"/>
      <w:pPr>
        <w:tabs>
          <w:tab w:val="num" w:pos="2790"/>
        </w:tabs>
        <w:ind w:left="27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9">
    <w:nsid w:val="3A0C2D83"/>
    <w:multiLevelType w:val="hybridMultilevel"/>
    <w:tmpl w:val="DB72321E"/>
    <w:lvl w:ilvl="0" w:tplc="6854EB5E">
      <w:start w:val="1"/>
      <w:numFmt w:val="decimal"/>
      <w:lvlText w:val="%1."/>
      <w:lvlJc w:val="left"/>
      <w:pPr>
        <w:tabs>
          <w:tab w:val="num" w:pos="576"/>
        </w:tabs>
        <w:ind w:left="2790" w:hanging="27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0">
    <w:nsid w:val="3ADA6C3D"/>
    <w:multiLevelType w:val="multilevel"/>
    <w:tmpl w:val="5FE667F8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990"/>
      </w:pPr>
      <w:rPr>
        <w:rFonts w:ascii="Symbol" w:hAnsi="Symbol"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99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1">
    <w:nsid w:val="3B282B75"/>
    <w:multiLevelType w:val="multilevel"/>
    <w:tmpl w:val="AFB2D34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99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2">
    <w:nsid w:val="4E747CA4"/>
    <w:multiLevelType w:val="hybridMultilevel"/>
    <w:tmpl w:val="0BE82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90949"/>
    <w:multiLevelType w:val="hybridMultilevel"/>
    <w:tmpl w:val="A956F4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545D3C8D"/>
    <w:multiLevelType w:val="multilevel"/>
    <w:tmpl w:val="C534FDB6"/>
    <w:lvl w:ilvl="0">
      <w:start w:val="1"/>
      <w:numFmt w:val="decimal"/>
      <w:lvlText w:val="%1.0"/>
      <w:lvlJc w:val="left"/>
      <w:pPr>
        <w:tabs>
          <w:tab w:val="num" w:pos="504"/>
        </w:tabs>
        <w:ind w:left="2790" w:hanging="27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5">
    <w:nsid w:val="5CE464A3"/>
    <w:multiLevelType w:val="hybridMultilevel"/>
    <w:tmpl w:val="3094E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890421"/>
    <w:multiLevelType w:val="multilevel"/>
    <w:tmpl w:val="12E2DD54"/>
    <w:lvl w:ilvl="0">
      <w:start w:val="2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17">
    <w:nsid w:val="65EE24BD"/>
    <w:multiLevelType w:val="multilevel"/>
    <w:tmpl w:val="F9B8D4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8">
    <w:nsid w:val="66157E71"/>
    <w:multiLevelType w:val="hybridMultilevel"/>
    <w:tmpl w:val="1996D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913536"/>
    <w:multiLevelType w:val="hybridMultilevel"/>
    <w:tmpl w:val="2F38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72211"/>
    <w:multiLevelType w:val="multilevel"/>
    <w:tmpl w:val="59B83B10"/>
    <w:lvl w:ilvl="0">
      <w:start w:val="3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21">
    <w:nsid w:val="7379277C"/>
    <w:multiLevelType w:val="multilevel"/>
    <w:tmpl w:val="F9B8D4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75702DBE"/>
    <w:multiLevelType w:val="multilevel"/>
    <w:tmpl w:val="387A2BF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0"/>
        </w:tabs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10"/>
        </w:tabs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10"/>
        </w:tabs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90"/>
        </w:tabs>
        <w:ind w:left="72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10"/>
        </w:tabs>
        <w:ind w:left="8010" w:hanging="1800"/>
      </w:pPr>
      <w:rPr>
        <w:rFonts w:hint="default"/>
      </w:rPr>
    </w:lvl>
  </w:abstractNum>
  <w:abstractNum w:abstractNumId="23">
    <w:nsid w:val="79F50F10"/>
    <w:multiLevelType w:val="multilevel"/>
    <w:tmpl w:val="F9B8D45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7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3"/>
  </w:num>
  <w:num w:numId="7">
    <w:abstractNumId w:val="14"/>
  </w:num>
  <w:num w:numId="8">
    <w:abstractNumId w:val="16"/>
  </w:num>
  <w:num w:numId="9">
    <w:abstractNumId w:val="20"/>
  </w:num>
  <w:num w:numId="10">
    <w:abstractNumId w:val="5"/>
  </w:num>
  <w:num w:numId="11">
    <w:abstractNumId w:val="2"/>
  </w:num>
  <w:num w:numId="12">
    <w:abstractNumId w:val="4"/>
  </w:num>
  <w:num w:numId="13">
    <w:abstractNumId w:val="23"/>
  </w:num>
  <w:num w:numId="14">
    <w:abstractNumId w:val="17"/>
  </w:num>
  <w:num w:numId="15">
    <w:abstractNumId w:val="21"/>
  </w:num>
  <w:num w:numId="16">
    <w:abstractNumId w:val="0"/>
  </w:num>
  <w:num w:numId="17">
    <w:abstractNumId w:val="11"/>
  </w:num>
  <w:num w:numId="18">
    <w:abstractNumId w:val="10"/>
  </w:num>
  <w:num w:numId="19">
    <w:abstractNumId w:val="19"/>
  </w:num>
  <w:num w:numId="20">
    <w:abstractNumId w:val="15"/>
  </w:num>
  <w:num w:numId="21">
    <w:abstractNumId w:val="13"/>
  </w:num>
  <w:num w:numId="22">
    <w:abstractNumId w:val="1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1F"/>
    <w:rsid w:val="00003D6C"/>
    <w:rsid w:val="00004C2B"/>
    <w:rsid w:val="000103FC"/>
    <w:rsid w:val="000138B3"/>
    <w:rsid w:val="000151E8"/>
    <w:rsid w:val="000223AD"/>
    <w:rsid w:val="0002294D"/>
    <w:rsid w:val="000235B1"/>
    <w:rsid w:val="00023E44"/>
    <w:rsid w:val="00025BA0"/>
    <w:rsid w:val="00031603"/>
    <w:rsid w:val="00033650"/>
    <w:rsid w:val="000365EF"/>
    <w:rsid w:val="0004072D"/>
    <w:rsid w:val="00040D17"/>
    <w:rsid w:val="00044DDA"/>
    <w:rsid w:val="00045E03"/>
    <w:rsid w:val="00047A20"/>
    <w:rsid w:val="0005243E"/>
    <w:rsid w:val="000528D5"/>
    <w:rsid w:val="000550A8"/>
    <w:rsid w:val="000624A6"/>
    <w:rsid w:val="0006499B"/>
    <w:rsid w:val="00065596"/>
    <w:rsid w:val="00066B46"/>
    <w:rsid w:val="00066EEF"/>
    <w:rsid w:val="0006777F"/>
    <w:rsid w:val="00067EF1"/>
    <w:rsid w:val="000706F0"/>
    <w:rsid w:val="00073029"/>
    <w:rsid w:val="000743F5"/>
    <w:rsid w:val="00075D31"/>
    <w:rsid w:val="00077913"/>
    <w:rsid w:val="000869C0"/>
    <w:rsid w:val="000870E1"/>
    <w:rsid w:val="000910E8"/>
    <w:rsid w:val="00092D55"/>
    <w:rsid w:val="0009405E"/>
    <w:rsid w:val="00096F15"/>
    <w:rsid w:val="000A2FD9"/>
    <w:rsid w:val="000A3333"/>
    <w:rsid w:val="000A3934"/>
    <w:rsid w:val="000A3D94"/>
    <w:rsid w:val="000A48FC"/>
    <w:rsid w:val="000A7145"/>
    <w:rsid w:val="000B05BB"/>
    <w:rsid w:val="000B0AF1"/>
    <w:rsid w:val="000B1F41"/>
    <w:rsid w:val="000B625C"/>
    <w:rsid w:val="000B629C"/>
    <w:rsid w:val="000B7357"/>
    <w:rsid w:val="000B7990"/>
    <w:rsid w:val="000C0E7F"/>
    <w:rsid w:val="000C1D6B"/>
    <w:rsid w:val="000C6961"/>
    <w:rsid w:val="000C7140"/>
    <w:rsid w:val="000D1C76"/>
    <w:rsid w:val="000D1E78"/>
    <w:rsid w:val="000D681F"/>
    <w:rsid w:val="000E014B"/>
    <w:rsid w:val="000E17BD"/>
    <w:rsid w:val="000E3B1A"/>
    <w:rsid w:val="000E3C3F"/>
    <w:rsid w:val="000F2C08"/>
    <w:rsid w:val="000F2D58"/>
    <w:rsid w:val="00102446"/>
    <w:rsid w:val="00105F56"/>
    <w:rsid w:val="00105FAE"/>
    <w:rsid w:val="001100A2"/>
    <w:rsid w:val="001102D0"/>
    <w:rsid w:val="00114007"/>
    <w:rsid w:val="001166D4"/>
    <w:rsid w:val="00117F47"/>
    <w:rsid w:val="00122C8E"/>
    <w:rsid w:val="00123D19"/>
    <w:rsid w:val="00126BBC"/>
    <w:rsid w:val="00131B56"/>
    <w:rsid w:val="00132993"/>
    <w:rsid w:val="0013420B"/>
    <w:rsid w:val="00143242"/>
    <w:rsid w:val="00146313"/>
    <w:rsid w:val="00146DA0"/>
    <w:rsid w:val="00150840"/>
    <w:rsid w:val="00151A95"/>
    <w:rsid w:val="00151BE9"/>
    <w:rsid w:val="00152248"/>
    <w:rsid w:val="001524EA"/>
    <w:rsid w:val="001554A2"/>
    <w:rsid w:val="001572BF"/>
    <w:rsid w:val="00160B53"/>
    <w:rsid w:val="00164B65"/>
    <w:rsid w:val="001659FF"/>
    <w:rsid w:val="00165DAC"/>
    <w:rsid w:val="00165FFB"/>
    <w:rsid w:val="00166C1B"/>
    <w:rsid w:val="001741A4"/>
    <w:rsid w:val="00177749"/>
    <w:rsid w:val="00177D53"/>
    <w:rsid w:val="00186ABE"/>
    <w:rsid w:val="001903E9"/>
    <w:rsid w:val="001923D5"/>
    <w:rsid w:val="00192739"/>
    <w:rsid w:val="00192BB4"/>
    <w:rsid w:val="00193D03"/>
    <w:rsid w:val="00194CD4"/>
    <w:rsid w:val="00195FD9"/>
    <w:rsid w:val="001A0577"/>
    <w:rsid w:val="001A0A13"/>
    <w:rsid w:val="001A1C50"/>
    <w:rsid w:val="001A3AE5"/>
    <w:rsid w:val="001A3EEF"/>
    <w:rsid w:val="001A7B85"/>
    <w:rsid w:val="001B2A95"/>
    <w:rsid w:val="001B43D8"/>
    <w:rsid w:val="001B505B"/>
    <w:rsid w:val="001B63B7"/>
    <w:rsid w:val="001B6469"/>
    <w:rsid w:val="001C1E03"/>
    <w:rsid w:val="001C27D0"/>
    <w:rsid w:val="001E3980"/>
    <w:rsid w:val="001E3E44"/>
    <w:rsid w:val="001E4A0B"/>
    <w:rsid w:val="001E733A"/>
    <w:rsid w:val="001E7BBB"/>
    <w:rsid w:val="001F0CA3"/>
    <w:rsid w:val="001F71DC"/>
    <w:rsid w:val="00201143"/>
    <w:rsid w:val="002058DD"/>
    <w:rsid w:val="00207C6B"/>
    <w:rsid w:val="002103CD"/>
    <w:rsid w:val="00214201"/>
    <w:rsid w:val="00214BCA"/>
    <w:rsid w:val="002173E2"/>
    <w:rsid w:val="00222064"/>
    <w:rsid w:val="00222259"/>
    <w:rsid w:val="00223BEB"/>
    <w:rsid w:val="002242C5"/>
    <w:rsid w:val="00227132"/>
    <w:rsid w:val="002351A7"/>
    <w:rsid w:val="00235EB1"/>
    <w:rsid w:val="00241A2D"/>
    <w:rsid w:val="00247F58"/>
    <w:rsid w:val="002504D9"/>
    <w:rsid w:val="002657A6"/>
    <w:rsid w:val="002704B5"/>
    <w:rsid w:val="00270A20"/>
    <w:rsid w:val="00272654"/>
    <w:rsid w:val="002729C8"/>
    <w:rsid w:val="00272D00"/>
    <w:rsid w:val="00273FDA"/>
    <w:rsid w:val="00274DF8"/>
    <w:rsid w:val="00277802"/>
    <w:rsid w:val="00280F17"/>
    <w:rsid w:val="00281A00"/>
    <w:rsid w:val="002823E6"/>
    <w:rsid w:val="002830FF"/>
    <w:rsid w:val="00291EBE"/>
    <w:rsid w:val="00292B06"/>
    <w:rsid w:val="00292F20"/>
    <w:rsid w:val="002A065A"/>
    <w:rsid w:val="002A2DC2"/>
    <w:rsid w:val="002B0750"/>
    <w:rsid w:val="002B2336"/>
    <w:rsid w:val="002D01BB"/>
    <w:rsid w:val="002D1DDF"/>
    <w:rsid w:val="002D5A54"/>
    <w:rsid w:val="002D6BE8"/>
    <w:rsid w:val="002D71DB"/>
    <w:rsid w:val="002E0CE7"/>
    <w:rsid w:val="002E1E8C"/>
    <w:rsid w:val="002E3E63"/>
    <w:rsid w:val="002E7191"/>
    <w:rsid w:val="002E7C31"/>
    <w:rsid w:val="002F1EFA"/>
    <w:rsid w:val="002F452F"/>
    <w:rsid w:val="002F7BEA"/>
    <w:rsid w:val="00300441"/>
    <w:rsid w:val="00301BEA"/>
    <w:rsid w:val="00301F63"/>
    <w:rsid w:val="00307B06"/>
    <w:rsid w:val="00314559"/>
    <w:rsid w:val="003157DA"/>
    <w:rsid w:val="00317381"/>
    <w:rsid w:val="00320095"/>
    <w:rsid w:val="003200EF"/>
    <w:rsid w:val="00322619"/>
    <w:rsid w:val="00323A99"/>
    <w:rsid w:val="003264CE"/>
    <w:rsid w:val="0033410E"/>
    <w:rsid w:val="003344DA"/>
    <w:rsid w:val="0033469B"/>
    <w:rsid w:val="00335D5D"/>
    <w:rsid w:val="0034402B"/>
    <w:rsid w:val="00345274"/>
    <w:rsid w:val="00347593"/>
    <w:rsid w:val="00347691"/>
    <w:rsid w:val="00350B7B"/>
    <w:rsid w:val="00351980"/>
    <w:rsid w:val="00356705"/>
    <w:rsid w:val="00361AF1"/>
    <w:rsid w:val="00361E67"/>
    <w:rsid w:val="0036485C"/>
    <w:rsid w:val="00370531"/>
    <w:rsid w:val="00370DD2"/>
    <w:rsid w:val="00373F32"/>
    <w:rsid w:val="003748C7"/>
    <w:rsid w:val="00376F64"/>
    <w:rsid w:val="00381AD2"/>
    <w:rsid w:val="00383216"/>
    <w:rsid w:val="00393820"/>
    <w:rsid w:val="00393B18"/>
    <w:rsid w:val="00395503"/>
    <w:rsid w:val="00395624"/>
    <w:rsid w:val="003959E1"/>
    <w:rsid w:val="00397453"/>
    <w:rsid w:val="003A0358"/>
    <w:rsid w:val="003A0B4B"/>
    <w:rsid w:val="003A106B"/>
    <w:rsid w:val="003A345E"/>
    <w:rsid w:val="003A3D77"/>
    <w:rsid w:val="003A42C2"/>
    <w:rsid w:val="003A51B3"/>
    <w:rsid w:val="003B3A74"/>
    <w:rsid w:val="003B3F98"/>
    <w:rsid w:val="003B55B5"/>
    <w:rsid w:val="003C1EB7"/>
    <w:rsid w:val="003C5225"/>
    <w:rsid w:val="003C65E5"/>
    <w:rsid w:val="003C72F4"/>
    <w:rsid w:val="003D00A7"/>
    <w:rsid w:val="003D31D8"/>
    <w:rsid w:val="003D49EE"/>
    <w:rsid w:val="003D6689"/>
    <w:rsid w:val="003D68B4"/>
    <w:rsid w:val="003D7938"/>
    <w:rsid w:val="003E2FD4"/>
    <w:rsid w:val="003E52A4"/>
    <w:rsid w:val="003E5B79"/>
    <w:rsid w:val="003E748A"/>
    <w:rsid w:val="003F07C6"/>
    <w:rsid w:val="003F530C"/>
    <w:rsid w:val="003F7133"/>
    <w:rsid w:val="003F78B8"/>
    <w:rsid w:val="00402ECB"/>
    <w:rsid w:val="0040327F"/>
    <w:rsid w:val="004044DE"/>
    <w:rsid w:val="00406F37"/>
    <w:rsid w:val="00407593"/>
    <w:rsid w:val="00413045"/>
    <w:rsid w:val="004132B6"/>
    <w:rsid w:val="004205B5"/>
    <w:rsid w:val="00421EA7"/>
    <w:rsid w:val="00422AEC"/>
    <w:rsid w:val="00426D4E"/>
    <w:rsid w:val="00430474"/>
    <w:rsid w:val="00432915"/>
    <w:rsid w:val="00432980"/>
    <w:rsid w:val="004339D0"/>
    <w:rsid w:val="00434A91"/>
    <w:rsid w:val="00434FFC"/>
    <w:rsid w:val="00436D7D"/>
    <w:rsid w:val="00440FBF"/>
    <w:rsid w:val="00441BC4"/>
    <w:rsid w:val="00443D68"/>
    <w:rsid w:val="00446B40"/>
    <w:rsid w:val="00446F5F"/>
    <w:rsid w:val="00447AE8"/>
    <w:rsid w:val="004507BA"/>
    <w:rsid w:val="00453D35"/>
    <w:rsid w:val="00454A08"/>
    <w:rsid w:val="004564A0"/>
    <w:rsid w:val="00471F01"/>
    <w:rsid w:val="00472B55"/>
    <w:rsid w:val="004747CB"/>
    <w:rsid w:val="00474F2A"/>
    <w:rsid w:val="0048048A"/>
    <w:rsid w:val="00481877"/>
    <w:rsid w:val="00481A50"/>
    <w:rsid w:val="00483AF5"/>
    <w:rsid w:val="00483C5A"/>
    <w:rsid w:val="00485864"/>
    <w:rsid w:val="00485EFA"/>
    <w:rsid w:val="0049718E"/>
    <w:rsid w:val="004A2DB2"/>
    <w:rsid w:val="004A58A2"/>
    <w:rsid w:val="004A6A6B"/>
    <w:rsid w:val="004A7623"/>
    <w:rsid w:val="004B481A"/>
    <w:rsid w:val="004B67A8"/>
    <w:rsid w:val="004C2A35"/>
    <w:rsid w:val="004C2D41"/>
    <w:rsid w:val="004C2DFC"/>
    <w:rsid w:val="004C30B5"/>
    <w:rsid w:val="004C3E6F"/>
    <w:rsid w:val="004C4378"/>
    <w:rsid w:val="004C5F07"/>
    <w:rsid w:val="004D0AAA"/>
    <w:rsid w:val="004D51CE"/>
    <w:rsid w:val="004E14AD"/>
    <w:rsid w:val="004E4EE2"/>
    <w:rsid w:val="004E6FFE"/>
    <w:rsid w:val="004E7535"/>
    <w:rsid w:val="004F56F8"/>
    <w:rsid w:val="004F5939"/>
    <w:rsid w:val="004F5FA6"/>
    <w:rsid w:val="005000C5"/>
    <w:rsid w:val="00500984"/>
    <w:rsid w:val="00501793"/>
    <w:rsid w:val="0050241C"/>
    <w:rsid w:val="00503EE6"/>
    <w:rsid w:val="00505735"/>
    <w:rsid w:val="0050615D"/>
    <w:rsid w:val="005105FA"/>
    <w:rsid w:val="00510A07"/>
    <w:rsid w:val="0051236C"/>
    <w:rsid w:val="00513086"/>
    <w:rsid w:val="0051794F"/>
    <w:rsid w:val="00520E50"/>
    <w:rsid w:val="00527E5C"/>
    <w:rsid w:val="00531DD1"/>
    <w:rsid w:val="005328CA"/>
    <w:rsid w:val="005328D2"/>
    <w:rsid w:val="00533233"/>
    <w:rsid w:val="00537F06"/>
    <w:rsid w:val="0054219F"/>
    <w:rsid w:val="0054366B"/>
    <w:rsid w:val="00544FE5"/>
    <w:rsid w:val="00550940"/>
    <w:rsid w:val="00552212"/>
    <w:rsid w:val="00554DDD"/>
    <w:rsid w:val="0056251D"/>
    <w:rsid w:val="00562561"/>
    <w:rsid w:val="00562CD5"/>
    <w:rsid w:val="0056317F"/>
    <w:rsid w:val="00563192"/>
    <w:rsid w:val="005655A0"/>
    <w:rsid w:val="005677E4"/>
    <w:rsid w:val="005721C4"/>
    <w:rsid w:val="005818DA"/>
    <w:rsid w:val="00582C38"/>
    <w:rsid w:val="00584F2D"/>
    <w:rsid w:val="0058529A"/>
    <w:rsid w:val="00590EB5"/>
    <w:rsid w:val="0059294C"/>
    <w:rsid w:val="00592CA9"/>
    <w:rsid w:val="0059334E"/>
    <w:rsid w:val="00593EC2"/>
    <w:rsid w:val="00594A6B"/>
    <w:rsid w:val="00594F7E"/>
    <w:rsid w:val="0059658E"/>
    <w:rsid w:val="005A07B1"/>
    <w:rsid w:val="005A07E9"/>
    <w:rsid w:val="005A32AB"/>
    <w:rsid w:val="005A3836"/>
    <w:rsid w:val="005B6327"/>
    <w:rsid w:val="005B745D"/>
    <w:rsid w:val="005B76C7"/>
    <w:rsid w:val="005C0037"/>
    <w:rsid w:val="005C08BC"/>
    <w:rsid w:val="005C17D3"/>
    <w:rsid w:val="005C432C"/>
    <w:rsid w:val="005C444E"/>
    <w:rsid w:val="005C47B4"/>
    <w:rsid w:val="005C6913"/>
    <w:rsid w:val="005D19B6"/>
    <w:rsid w:val="005D39CC"/>
    <w:rsid w:val="005D755F"/>
    <w:rsid w:val="005E1621"/>
    <w:rsid w:val="005F1211"/>
    <w:rsid w:val="005F2D8F"/>
    <w:rsid w:val="005F4B24"/>
    <w:rsid w:val="005F637F"/>
    <w:rsid w:val="005F6CE8"/>
    <w:rsid w:val="005F74F7"/>
    <w:rsid w:val="00600EF1"/>
    <w:rsid w:val="00604177"/>
    <w:rsid w:val="00604B2E"/>
    <w:rsid w:val="00607BE4"/>
    <w:rsid w:val="006137AD"/>
    <w:rsid w:val="0061439C"/>
    <w:rsid w:val="00615F9B"/>
    <w:rsid w:val="00617AA3"/>
    <w:rsid w:val="00617BA9"/>
    <w:rsid w:val="00620F46"/>
    <w:rsid w:val="0062313F"/>
    <w:rsid w:val="0062435C"/>
    <w:rsid w:val="00630C7C"/>
    <w:rsid w:val="00632B3B"/>
    <w:rsid w:val="00633C82"/>
    <w:rsid w:val="0065030C"/>
    <w:rsid w:val="0065211F"/>
    <w:rsid w:val="006532B7"/>
    <w:rsid w:val="006533D6"/>
    <w:rsid w:val="006570D8"/>
    <w:rsid w:val="0065745F"/>
    <w:rsid w:val="0066102D"/>
    <w:rsid w:val="00661884"/>
    <w:rsid w:val="00661FC8"/>
    <w:rsid w:val="006628A4"/>
    <w:rsid w:val="00662C34"/>
    <w:rsid w:val="006630E6"/>
    <w:rsid w:val="00663812"/>
    <w:rsid w:val="00664EB3"/>
    <w:rsid w:val="00665DC4"/>
    <w:rsid w:val="0066710B"/>
    <w:rsid w:val="00674E48"/>
    <w:rsid w:val="00682C61"/>
    <w:rsid w:val="006834C3"/>
    <w:rsid w:val="00693617"/>
    <w:rsid w:val="00693ACC"/>
    <w:rsid w:val="006948A9"/>
    <w:rsid w:val="0069609D"/>
    <w:rsid w:val="0069702D"/>
    <w:rsid w:val="006A0D51"/>
    <w:rsid w:val="006A2FC1"/>
    <w:rsid w:val="006A604F"/>
    <w:rsid w:val="006B1347"/>
    <w:rsid w:val="006B29D1"/>
    <w:rsid w:val="006B58E5"/>
    <w:rsid w:val="006C07D2"/>
    <w:rsid w:val="006C48C8"/>
    <w:rsid w:val="006D06F3"/>
    <w:rsid w:val="006D19E4"/>
    <w:rsid w:val="006D2706"/>
    <w:rsid w:val="006D32C5"/>
    <w:rsid w:val="006D5E55"/>
    <w:rsid w:val="006D6004"/>
    <w:rsid w:val="006E19B8"/>
    <w:rsid w:val="006E2939"/>
    <w:rsid w:val="006E2F17"/>
    <w:rsid w:val="006E4D7B"/>
    <w:rsid w:val="006E5163"/>
    <w:rsid w:val="006F103F"/>
    <w:rsid w:val="006F207E"/>
    <w:rsid w:val="006F25A9"/>
    <w:rsid w:val="00704D91"/>
    <w:rsid w:val="00704E1C"/>
    <w:rsid w:val="00704E78"/>
    <w:rsid w:val="007063F4"/>
    <w:rsid w:val="00706776"/>
    <w:rsid w:val="0071089E"/>
    <w:rsid w:val="0071295B"/>
    <w:rsid w:val="00713DD4"/>
    <w:rsid w:val="00716C86"/>
    <w:rsid w:val="00721483"/>
    <w:rsid w:val="00721A89"/>
    <w:rsid w:val="00721D83"/>
    <w:rsid w:val="007241DB"/>
    <w:rsid w:val="007254F5"/>
    <w:rsid w:val="00730406"/>
    <w:rsid w:val="007424AB"/>
    <w:rsid w:val="00743692"/>
    <w:rsid w:val="007451D7"/>
    <w:rsid w:val="007465D0"/>
    <w:rsid w:val="00751A59"/>
    <w:rsid w:val="007536EC"/>
    <w:rsid w:val="007568CC"/>
    <w:rsid w:val="00757E18"/>
    <w:rsid w:val="00757ECB"/>
    <w:rsid w:val="00765FA5"/>
    <w:rsid w:val="00771411"/>
    <w:rsid w:val="00774AD6"/>
    <w:rsid w:val="00774EE6"/>
    <w:rsid w:val="0077713D"/>
    <w:rsid w:val="00781672"/>
    <w:rsid w:val="007826C9"/>
    <w:rsid w:val="00782D16"/>
    <w:rsid w:val="007969D6"/>
    <w:rsid w:val="00796C04"/>
    <w:rsid w:val="007A5D0C"/>
    <w:rsid w:val="007A6C72"/>
    <w:rsid w:val="007A6E1F"/>
    <w:rsid w:val="007B094B"/>
    <w:rsid w:val="007B6771"/>
    <w:rsid w:val="007B700C"/>
    <w:rsid w:val="007C0475"/>
    <w:rsid w:val="007C43CF"/>
    <w:rsid w:val="007C44D1"/>
    <w:rsid w:val="007C7226"/>
    <w:rsid w:val="007C7922"/>
    <w:rsid w:val="007D03DA"/>
    <w:rsid w:val="007D4633"/>
    <w:rsid w:val="007D6D16"/>
    <w:rsid w:val="007D75DA"/>
    <w:rsid w:val="007D7F86"/>
    <w:rsid w:val="007E27CC"/>
    <w:rsid w:val="007E5240"/>
    <w:rsid w:val="007E5410"/>
    <w:rsid w:val="007E5E16"/>
    <w:rsid w:val="007F0D28"/>
    <w:rsid w:val="007F2A99"/>
    <w:rsid w:val="007F2FF6"/>
    <w:rsid w:val="007F5EE9"/>
    <w:rsid w:val="007F7E03"/>
    <w:rsid w:val="00800868"/>
    <w:rsid w:val="008022BB"/>
    <w:rsid w:val="0080390F"/>
    <w:rsid w:val="0080497D"/>
    <w:rsid w:val="00806851"/>
    <w:rsid w:val="00810C32"/>
    <w:rsid w:val="008133B5"/>
    <w:rsid w:val="00815490"/>
    <w:rsid w:val="00815DA3"/>
    <w:rsid w:val="00821F7A"/>
    <w:rsid w:val="00837645"/>
    <w:rsid w:val="00840543"/>
    <w:rsid w:val="008410FC"/>
    <w:rsid w:val="00846240"/>
    <w:rsid w:val="00851458"/>
    <w:rsid w:val="00851E67"/>
    <w:rsid w:val="00854439"/>
    <w:rsid w:val="00860716"/>
    <w:rsid w:val="0086168C"/>
    <w:rsid w:val="00862042"/>
    <w:rsid w:val="00864E27"/>
    <w:rsid w:val="00867EBB"/>
    <w:rsid w:val="00870C07"/>
    <w:rsid w:val="0087204E"/>
    <w:rsid w:val="00873644"/>
    <w:rsid w:val="00875531"/>
    <w:rsid w:val="00875FCC"/>
    <w:rsid w:val="008771AF"/>
    <w:rsid w:val="00877C8F"/>
    <w:rsid w:val="00880BB4"/>
    <w:rsid w:val="00883BF8"/>
    <w:rsid w:val="008917AC"/>
    <w:rsid w:val="00892C63"/>
    <w:rsid w:val="00894708"/>
    <w:rsid w:val="00895699"/>
    <w:rsid w:val="0089642B"/>
    <w:rsid w:val="008A10F9"/>
    <w:rsid w:val="008A3F23"/>
    <w:rsid w:val="008B0738"/>
    <w:rsid w:val="008B0F83"/>
    <w:rsid w:val="008B33EB"/>
    <w:rsid w:val="008B4C87"/>
    <w:rsid w:val="008B59CA"/>
    <w:rsid w:val="008B5E61"/>
    <w:rsid w:val="008B61A8"/>
    <w:rsid w:val="008B62D6"/>
    <w:rsid w:val="008C052D"/>
    <w:rsid w:val="008C0AC1"/>
    <w:rsid w:val="008C77A9"/>
    <w:rsid w:val="008D325D"/>
    <w:rsid w:val="008E0CD4"/>
    <w:rsid w:val="008E21CC"/>
    <w:rsid w:val="008E2480"/>
    <w:rsid w:val="008E30B9"/>
    <w:rsid w:val="008E3A45"/>
    <w:rsid w:val="008E691F"/>
    <w:rsid w:val="008F0A17"/>
    <w:rsid w:val="008F367E"/>
    <w:rsid w:val="008F39D5"/>
    <w:rsid w:val="008F5669"/>
    <w:rsid w:val="0090108E"/>
    <w:rsid w:val="00902981"/>
    <w:rsid w:val="00903DD3"/>
    <w:rsid w:val="00903F37"/>
    <w:rsid w:val="0090422E"/>
    <w:rsid w:val="00905213"/>
    <w:rsid w:val="00906B3B"/>
    <w:rsid w:val="00906E86"/>
    <w:rsid w:val="00916A25"/>
    <w:rsid w:val="00916C44"/>
    <w:rsid w:val="00917C24"/>
    <w:rsid w:val="00920F3E"/>
    <w:rsid w:val="0092144A"/>
    <w:rsid w:val="00923BA1"/>
    <w:rsid w:val="00924040"/>
    <w:rsid w:val="00930FF1"/>
    <w:rsid w:val="00933E63"/>
    <w:rsid w:val="00936F03"/>
    <w:rsid w:val="0094090E"/>
    <w:rsid w:val="0094198F"/>
    <w:rsid w:val="00941DC9"/>
    <w:rsid w:val="009444B7"/>
    <w:rsid w:val="00950970"/>
    <w:rsid w:val="009511B9"/>
    <w:rsid w:val="00952BD1"/>
    <w:rsid w:val="00953C67"/>
    <w:rsid w:val="00960119"/>
    <w:rsid w:val="009640F2"/>
    <w:rsid w:val="00964C20"/>
    <w:rsid w:val="00965161"/>
    <w:rsid w:val="009669BC"/>
    <w:rsid w:val="009670E2"/>
    <w:rsid w:val="00970345"/>
    <w:rsid w:val="00970EB9"/>
    <w:rsid w:val="009766AF"/>
    <w:rsid w:val="0097711D"/>
    <w:rsid w:val="009810E5"/>
    <w:rsid w:val="0098267B"/>
    <w:rsid w:val="00983AC8"/>
    <w:rsid w:val="009841FE"/>
    <w:rsid w:val="00991765"/>
    <w:rsid w:val="0099292B"/>
    <w:rsid w:val="00994ACF"/>
    <w:rsid w:val="009A05BF"/>
    <w:rsid w:val="009A1980"/>
    <w:rsid w:val="009A378A"/>
    <w:rsid w:val="009A4955"/>
    <w:rsid w:val="009A4D47"/>
    <w:rsid w:val="009B0314"/>
    <w:rsid w:val="009B6253"/>
    <w:rsid w:val="009B6765"/>
    <w:rsid w:val="009B7274"/>
    <w:rsid w:val="009C0268"/>
    <w:rsid w:val="009C1E75"/>
    <w:rsid w:val="009C1EBE"/>
    <w:rsid w:val="009C349B"/>
    <w:rsid w:val="009C3FF4"/>
    <w:rsid w:val="009C46CB"/>
    <w:rsid w:val="009C6089"/>
    <w:rsid w:val="009C76AF"/>
    <w:rsid w:val="009D21FD"/>
    <w:rsid w:val="009D4FA1"/>
    <w:rsid w:val="009D5F4A"/>
    <w:rsid w:val="009D784F"/>
    <w:rsid w:val="009E12AE"/>
    <w:rsid w:val="009E1CF2"/>
    <w:rsid w:val="009F2B67"/>
    <w:rsid w:val="009F2E7C"/>
    <w:rsid w:val="009F3754"/>
    <w:rsid w:val="009F65CA"/>
    <w:rsid w:val="00A017F8"/>
    <w:rsid w:val="00A0198C"/>
    <w:rsid w:val="00A0314D"/>
    <w:rsid w:val="00A06CB9"/>
    <w:rsid w:val="00A07B58"/>
    <w:rsid w:val="00A14D1E"/>
    <w:rsid w:val="00A1620D"/>
    <w:rsid w:val="00A2128A"/>
    <w:rsid w:val="00A22CE6"/>
    <w:rsid w:val="00A25D89"/>
    <w:rsid w:val="00A27D5B"/>
    <w:rsid w:val="00A32150"/>
    <w:rsid w:val="00A3675D"/>
    <w:rsid w:val="00A40CD3"/>
    <w:rsid w:val="00A41A12"/>
    <w:rsid w:val="00A41C06"/>
    <w:rsid w:val="00A42236"/>
    <w:rsid w:val="00A4339E"/>
    <w:rsid w:val="00A4427A"/>
    <w:rsid w:val="00A4604D"/>
    <w:rsid w:val="00A46B46"/>
    <w:rsid w:val="00A46E15"/>
    <w:rsid w:val="00A50F61"/>
    <w:rsid w:val="00A5260E"/>
    <w:rsid w:val="00A54C48"/>
    <w:rsid w:val="00A556F9"/>
    <w:rsid w:val="00A56E1C"/>
    <w:rsid w:val="00A5788D"/>
    <w:rsid w:val="00A62D95"/>
    <w:rsid w:val="00A6541D"/>
    <w:rsid w:val="00A67CAF"/>
    <w:rsid w:val="00A70439"/>
    <w:rsid w:val="00A706B9"/>
    <w:rsid w:val="00A74F12"/>
    <w:rsid w:val="00A7538E"/>
    <w:rsid w:val="00A756FD"/>
    <w:rsid w:val="00A75F45"/>
    <w:rsid w:val="00A80811"/>
    <w:rsid w:val="00A80F11"/>
    <w:rsid w:val="00A834DA"/>
    <w:rsid w:val="00A84129"/>
    <w:rsid w:val="00A84187"/>
    <w:rsid w:val="00A86379"/>
    <w:rsid w:val="00A87865"/>
    <w:rsid w:val="00A910EB"/>
    <w:rsid w:val="00A9165F"/>
    <w:rsid w:val="00A91A83"/>
    <w:rsid w:val="00A9283A"/>
    <w:rsid w:val="00AA28A7"/>
    <w:rsid w:val="00AA43C3"/>
    <w:rsid w:val="00AA6163"/>
    <w:rsid w:val="00AA6ABF"/>
    <w:rsid w:val="00AB2B3D"/>
    <w:rsid w:val="00AB3C18"/>
    <w:rsid w:val="00AB6E95"/>
    <w:rsid w:val="00AC1D32"/>
    <w:rsid w:val="00AC3114"/>
    <w:rsid w:val="00AC4D91"/>
    <w:rsid w:val="00AC566D"/>
    <w:rsid w:val="00AD13B8"/>
    <w:rsid w:val="00AD1A0B"/>
    <w:rsid w:val="00AD5948"/>
    <w:rsid w:val="00AD5B7A"/>
    <w:rsid w:val="00AD5CBE"/>
    <w:rsid w:val="00AD6BDF"/>
    <w:rsid w:val="00AE334A"/>
    <w:rsid w:val="00AE5A27"/>
    <w:rsid w:val="00AE6502"/>
    <w:rsid w:val="00AF41DA"/>
    <w:rsid w:val="00AF480B"/>
    <w:rsid w:val="00AF48B6"/>
    <w:rsid w:val="00AF560B"/>
    <w:rsid w:val="00AF57D9"/>
    <w:rsid w:val="00AF5EA5"/>
    <w:rsid w:val="00AF637B"/>
    <w:rsid w:val="00B0033E"/>
    <w:rsid w:val="00B0091F"/>
    <w:rsid w:val="00B02F51"/>
    <w:rsid w:val="00B0363B"/>
    <w:rsid w:val="00B06BF1"/>
    <w:rsid w:val="00B06FE0"/>
    <w:rsid w:val="00B10644"/>
    <w:rsid w:val="00B12347"/>
    <w:rsid w:val="00B13691"/>
    <w:rsid w:val="00B13757"/>
    <w:rsid w:val="00B1378D"/>
    <w:rsid w:val="00B227DE"/>
    <w:rsid w:val="00B23B86"/>
    <w:rsid w:val="00B23D19"/>
    <w:rsid w:val="00B245D6"/>
    <w:rsid w:val="00B25472"/>
    <w:rsid w:val="00B274BB"/>
    <w:rsid w:val="00B31D82"/>
    <w:rsid w:val="00B33D9C"/>
    <w:rsid w:val="00B367C7"/>
    <w:rsid w:val="00B42971"/>
    <w:rsid w:val="00B42CD8"/>
    <w:rsid w:val="00B42DEB"/>
    <w:rsid w:val="00B432CC"/>
    <w:rsid w:val="00B44C63"/>
    <w:rsid w:val="00B45829"/>
    <w:rsid w:val="00B474E6"/>
    <w:rsid w:val="00B4753A"/>
    <w:rsid w:val="00B503F3"/>
    <w:rsid w:val="00B509ED"/>
    <w:rsid w:val="00B50EBB"/>
    <w:rsid w:val="00B51FDA"/>
    <w:rsid w:val="00B53C8C"/>
    <w:rsid w:val="00B545ED"/>
    <w:rsid w:val="00B55AD3"/>
    <w:rsid w:val="00B62673"/>
    <w:rsid w:val="00B6696B"/>
    <w:rsid w:val="00B66D92"/>
    <w:rsid w:val="00B71812"/>
    <w:rsid w:val="00B72270"/>
    <w:rsid w:val="00B7238B"/>
    <w:rsid w:val="00B72A50"/>
    <w:rsid w:val="00B74F19"/>
    <w:rsid w:val="00B751B5"/>
    <w:rsid w:val="00B76955"/>
    <w:rsid w:val="00B81ECA"/>
    <w:rsid w:val="00B860C1"/>
    <w:rsid w:val="00B8729B"/>
    <w:rsid w:val="00B90D2C"/>
    <w:rsid w:val="00B9200E"/>
    <w:rsid w:val="00B94142"/>
    <w:rsid w:val="00B95304"/>
    <w:rsid w:val="00B95800"/>
    <w:rsid w:val="00B96334"/>
    <w:rsid w:val="00BA1DE9"/>
    <w:rsid w:val="00BA4E81"/>
    <w:rsid w:val="00BA53A3"/>
    <w:rsid w:val="00BA625B"/>
    <w:rsid w:val="00BA6E9E"/>
    <w:rsid w:val="00BA7BBA"/>
    <w:rsid w:val="00BB454B"/>
    <w:rsid w:val="00BB50F7"/>
    <w:rsid w:val="00BB58C6"/>
    <w:rsid w:val="00BB62CC"/>
    <w:rsid w:val="00BB6F00"/>
    <w:rsid w:val="00BC02A4"/>
    <w:rsid w:val="00BC0A18"/>
    <w:rsid w:val="00BC222A"/>
    <w:rsid w:val="00BC6A64"/>
    <w:rsid w:val="00BC6BE8"/>
    <w:rsid w:val="00BD7164"/>
    <w:rsid w:val="00BD77CB"/>
    <w:rsid w:val="00BE6EFF"/>
    <w:rsid w:val="00BE7991"/>
    <w:rsid w:val="00BE7D65"/>
    <w:rsid w:val="00BF0EF2"/>
    <w:rsid w:val="00BF5B83"/>
    <w:rsid w:val="00BF6AB2"/>
    <w:rsid w:val="00BF7F46"/>
    <w:rsid w:val="00C028CC"/>
    <w:rsid w:val="00C02EE1"/>
    <w:rsid w:val="00C03519"/>
    <w:rsid w:val="00C04DBD"/>
    <w:rsid w:val="00C0545B"/>
    <w:rsid w:val="00C05EE5"/>
    <w:rsid w:val="00C07840"/>
    <w:rsid w:val="00C101B6"/>
    <w:rsid w:val="00C10242"/>
    <w:rsid w:val="00C110D2"/>
    <w:rsid w:val="00C13C98"/>
    <w:rsid w:val="00C144D0"/>
    <w:rsid w:val="00C15CD5"/>
    <w:rsid w:val="00C16686"/>
    <w:rsid w:val="00C17465"/>
    <w:rsid w:val="00C2167B"/>
    <w:rsid w:val="00C21AAA"/>
    <w:rsid w:val="00C22B5E"/>
    <w:rsid w:val="00C241D9"/>
    <w:rsid w:val="00C27316"/>
    <w:rsid w:val="00C31672"/>
    <w:rsid w:val="00C32E9E"/>
    <w:rsid w:val="00C34551"/>
    <w:rsid w:val="00C3462C"/>
    <w:rsid w:val="00C34B13"/>
    <w:rsid w:val="00C351FB"/>
    <w:rsid w:val="00C3724F"/>
    <w:rsid w:val="00C401F9"/>
    <w:rsid w:val="00C42CEC"/>
    <w:rsid w:val="00C46AE7"/>
    <w:rsid w:val="00C471E3"/>
    <w:rsid w:val="00C50426"/>
    <w:rsid w:val="00C50761"/>
    <w:rsid w:val="00C52621"/>
    <w:rsid w:val="00C53513"/>
    <w:rsid w:val="00C54CEA"/>
    <w:rsid w:val="00C567DC"/>
    <w:rsid w:val="00C6225F"/>
    <w:rsid w:val="00C6337E"/>
    <w:rsid w:val="00C64DF2"/>
    <w:rsid w:val="00C66D6F"/>
    <w:rsid w:val="00C70ABB"/>
    <w:rsid w:val="00C714BC"/>
    <w:rsid w:val="00C71533"/>
    <w:rsid w:val="00C731D8"/>
    <w:rsid w:val="00C73791"/>
    <w:rsid w:val="00C74E89"/>
    <w:rsid w:val="00C75491"/>
    <w:rsid w:val="00C7705B"/>
    <w:rsid w:val="00C807AE"/>
    <w:rsid w:val="00C813CC"/>
    <w:rsid w:val="00C81A78"/>
    <w:rsid w:val="00C86B8C"/>
    <w:rsid w:val="00C86E67"/>
    <w:rsid w:val="00C903CB"/>
    <w:rsid w:val="00C906EB"/>
    <w:rsid w:val="00C917B3"/>
    <w:rsid w:val="00C91BE9"/>
    <w:rsid w:val="00C93EA1"/>
    <w:rsid w:val="00C94252"/>
    <w:rsid w:val="00CA4A32"/>
    <w:rsid w:val="00CB12BF"/>
    <w:rsid w:val="00CB299D"/>
    <w:rsid w:val="00CB7F92"/>
    <w:rsid w:val="00CC1C4F"/>
    <w:rsid w:val="00CC2E47"/>
    <w:rsid w:val="00CC6BC0"/>
    <w:rsid w:val="00CC7B4E"/>
    <w:rsid w:val="00CD04B7"/>
    <w:rsid w:val="00CD1B22"/>
    <w:rsid w:val="00CD2FD1"/>
    <w:rsid w:val="00CD31EC"/>
    <w:rsid w:val="00CD361A"/>
    <w:rsid w:val="00CD36B8"/>
    <w:rsid w:val="00CD3C8C"/>
    <w:rsid w:val="00CE1359"/>
    <w:rsid w:val="00CE36E2"/>
    <w:rsid w:val="00CE4265"/>
    <w:rsid w:val="00CE430C"/>
    <w:rsid w:val="00CE5755"/>
    <w:rsid w:val="00CF3638"/>
    <w:rsid w:val="00CF673A"/>
    <w:rsid w:val="00D042AE"/>
    <w:rsid w:val="00D05FAE"/>
    <w:rsid w:val="00D06E56"/>
    <w:rsid w:val="00D10595"/>
    <w:rsid w:val="00D1077F"/>
    <w:rsid w:val="00D1186E"/>
    <w:rsid w:val="00D1194E"/>
    <w:rsid w:val="00D12826"/>
    <w:rsid w:val="00D131EC"/>
    <w:rsid w:val="00D13632"/>
    <w:rsid w:val="00D137D6"/>
    <w:rsid w:val="00D16B34"/>
    <w:rsid w:val="00D17D1C"/>
    <w:rsid w:val="00D24031"/>
    <w:rsid w:val="00D24E11"/>
    <w:rsid w:val="00D32C62"/>
    <w:rsid w:val="00D3624E"/>
    <w:rsid w:val="00D37F6E"/>
    <w:rsid w:val="00D4190A"/>
    <w:rsid w:val="00D41C03"/>
    <w:rsid w:val="00D42855"/>
    <w:rsid w:val="00D45179"/>
    <w:rsid w:val="00D45D30"/>
    <w:rsid w:val="00D566BB"/>
    <w:rsid w:val="00D57DC8"/>
    <w:rsid w:val="00D60476"/>
    <w:rsid w:val="00D6081D"/>
    <w:rsid w:val="00D63831"/>
    <w:rsid w:val="00D67C8C"/>
    <w:rsid w:val="00D706E6"/>
    <w:rsid w:val="00D73055"/>
    <w:rsid w:val="00D739B9"/>
    <w:rsid w:val="00D757B1"/>
    <w:rsid w:val="00D779EF"/>
    <w:rsid w:val="00D81EA4"/>
    <w:rsid w:val="00D848F4"/>
    <w:rsid w:val="00D84925"/>
    <w:rsid w:val="00D92D80"/>
    <w:rsid w:val="00D96C7F"/>
    <w:rsid w:val="00DA25C2"/>
    <w:rsid w:val="00DA2D86"/>
    <w:rsid w:val="00DA5486"/>
    <w:rsid w:val="00DB0D65"/>
    <w:rsid w:val="00DB110F"/>
    <w:rsid w:val="00DB470A"/>
    <w:rsid w:val="00DC0333"/>
    <w:rsid w:val="00DC558C"/>
    <w:rsid w:val="00DC7E4E"/>
    <w:rsid w:val="00DD088A"/>
    <w:rsid w:val="00DD372F"/>
    <w:rsid w:val="00DD61BB"/>
    <w:rsid w:val="00DD73B6"/>
    <w:rsid w:val="00DE249B"/>
    <w:rsid w:val="00DE2AB3"/>
    <w:rsid w:val="00DE42BB"/>
    <w:rsid w:val="00DE4437"/>
    <w:rsid w:val="00DE645D"/>
    <w:rsid w:val="00DF192B"/>
    <w:rsid w:val="00DF6B71"/>
    <w:rsid w:val="00DF7B4C"/>
    <w:rsid w:val="00DF7D1C"/>
    <w:rsid w:val="00E000B3"/>
    <w:rsid w:val="00E043D2"/>
    <w:rsid w:val="00E069DB"/>
    <w:rsid w:val="00E06A7F"/>
    <w:rsid w:val="00E07453"/>
    <w:rsid w:val="00E11E0F"/>
    <w:rsid w:val="00E139E8"/>
    <w:rsid w:val="00E17C66"/>
    <w:rsid w:val="00E20BF3"/>
    <w:rsid w:val="00E22574"/>
    <w:rsid w:val="00E3071A"/>
    <w:rsid w:val="00E30A35"/>
    <w:rsid w:val="00E32173"/>
    <w:rsid w:val="00E323CB"/>
    <w:rsid w:val="00E35384"/>
    <w:rsid w:val="00E4072C"/>
    <w:rsid w:val="00E4528A"/>
    <w:rsid w:val="00E51A40"/>
    <w:rsid w:val="00E52CFB"/>
    <w:rsid w:val="00E531C5"/>
    <w:rsid w:val="00E57301"/>
    <w:rsid w:val="00E6027B"/>
    <w:rsid w:val="00E61C46"/>
    <w:rsid w:val="00E620E3"/>
    <w:rsid w:val="00E63B6E"/>
    <w:rsid w:val="00E64759"/>
    <w:rsid w:val="00E705F4"/>
    <w:rsid w:val="00E7533B"/>
    <w:rsid w:val="00E755FB"/>
    <w:rsid w:val="00E8045D"/>
    <w:rsid w:val="00E82107"/>
    <w:rsid w:val="00E82321"/>
    <w:rsid w:val="00E85832"/>
    <w:rsid w:val="00E85BA8"/>
    <w:rsid w:val="00E86EFE"/>
    <w:rsid w:val="00EA08D8"/>
    <w:rsid w:val="00EA22E3"/>
    <w:rsid w:val="00EA246A"/>
    <w:rsid w:val="00EA24F1"/>
    <w:rsid w:val="00EA2819"/>
    <w:rsid w:val="00EA37AB"/>
    <w:rsid w:val="00EB0AA9"/>
    <w:rsid w:val="00EB28F0"/>
    <w:rsid w:val="00EC1FEE"/>
    <w:rsid w:val="00EC6076"/>
    <w:rsid w:val="00EC6EBC"/>
    <w:rsid w:val="00EC6F48"/>
    <w:rsid w:val="00ED2BF0"/>
    <w:rsid w:val="00ED7A72"/>
    <w:rsid w:val="00EE1014"/>
    <w:rsid w:val="00EE304B"/>
    <w:rsid w:val="00EE6C5E"/>
    <w:rsid w:val="00EF2968"/>
    <w:rsid w:val="00EF61F4"/>
    <w:rsid w:val="00EF7378"/>
    <w:rsid w:val="00EF7470"/>
    <w:rsid w:val="00EF761F"/>
    <w:rsid w:val="00F02769"/>
    <w:rsid w:val="00F0388F"/>
    <w:rsid w:val="00F03987"/>
    <w:rsid w:val="00F0591F"/>
    <w:rsid w:val="00F061F5"/>
    <w:rsid w:val="00F12AC7"/>
    <w:rsid w:val="00F134A0"/>
    <w:rsid w:val="00F202F9"/>
    <w:rsid w:val="00F22A78"/>
    <w:rsid w:val="00F22E57"/>
    <w:rsid w:val="00F23392"/>
    <w:rsid w:val="00F266E9"/>
    <w:rsid w:val="00F32304"/>
    <w:rsid w:val="00F32711"/>
    <w:rsid w:val="00F34819"/>
    <w:rsid w:val="00F427A4"/>
    <w:rsid w:val="00F52322"/>
    <w:rsid w:val="00F63D19"/>
    <w:rsid w:val="00F65C98"/>
    <w:rsid w:val="00F6735F"/>
    <w:rsid w:val="00F720DB"/>
    <w:rsid w:val="00F7263C"/>
    <w:rsid w:val="00F7427C"/>
    <w:rsid w:val="00F77710"/>
    <w:rsid w:val="00F83EE8"/>
    <w:rsid w:val="00F85736"/>
    <w:rsid w:val="00F85C5B"/>
    <w:rsid w:val="00F868E1"/>
    <w:rsid w:val="00F87192"/>
    <w:rsid w:val="00F873FB"/>
    <w:rsid w:val="00F87AB3"/>
    <w:rsid w:val="00F9066D"/>
    <w:rsid w:val="00F93A56"/>
    <w:rsid w:val="00F958E3"/>
    <w:rsid w:val="00FA15E8"/>
    <w:rsid w:val="00FA27E4"/>
    <w:rsid w:val="00FA4E35"/>
    <w:rsid w:val="00FA519E"/>
    <w:rsid w:val="00FA5C99"/>
    <w:rsid w:val="00FB42EF"/>
    <w:rsid w:val="00FB4CE3"/>
    <w:rsid w:val="00FB693B"/>
    <w:rsid w:val="00FC07E9"/>
    <w:rsid w:val="00FC1A98"/>
    <w:rsid w:val="00FD23CC"/>
    <w:rsid w:val="00FD343C"/>
    <w:rsid w:val="00FD6CD8"/>
    <w:rsid w:val="00FD71CA"/>
    <w:rsid w:val="00FD77E7"/>
    <w:rsid w:val="00FE4F4D"/>
    <w:rsid w:val="00FE76D0"/>
    <w:rsid w:val="00FF15F9"/>
    <w:rsid w:val="00FF1956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29F577"/>
  <w15:docId w15:val="{7AABD6FC-D231-4C90-AD14-441449EF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C0268"/>
    <w:pPr>
      <w:tabs>
        <w:tab w:val="center" w:pos="4320"/>
        <w:tab w:val="right" w:pos="8640"/>
      </w:tabs>
      <w:spacing w:line="231" w:lineRule="atLeast"/>
    </w:pPr>
    <w:rPr>
      <w:rFonts w:ascii="Helvetica" w:hAnsi="Helvetica"/>
      <w:snapToGrid w:val="0"/>
    </w:rPr>
  </w:style>
  <w:style w:type="paragraph" w:customStyle="1" w:styleId="para">
    <w:name w:val="para"/>
    <w:rsid w:val="009C0268"/>
    <w:pPr>
      <w:tabs>
        <w:tab w:val="left" w:pos="0"/>
        <w:tab w:val="left" w:pos="1440"/>
        <w:tab w:val="left" w:pos="2880"/>
        <w:tab w:val="left" w:pos="4320"/>
      </w:tabs>
      <w:spacing w:before="32" w:after="72" w:line="280" w:lineRule="atLeast"/>
      <w:jc w:val="both"/>
    </w:pPr>
    <w:rPr>
      <w:rFonts w:ascii="Times" w:hAnsi="Times"/>
      <w:snapToGrid w:val="0"/>
      <w:sz w:val="24"/>
    </w:rPr>
  </w:style>
  <w:style w:type="table" w:styleId="TableGrid">
    <w:name w:val="Table Grid"/>
    <w:basedOn w:val="TableNormal"/>
    <w:uiPriority w:val="59"/>
    <w:rsid w:val="009C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FA4E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4E35"/>
  </w:style>
  <w:style w:type="paragraph" w:styleId="BodyTextIndent2">
    <w:name w:val="Body Text Indent 2"/>
    <w:basedOn w:val="Normal"/>
    <w:rsid w:val="00CD36B8"/>
    <w:pPr>
      <w:ind w:left="54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481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1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47B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073029"/>
  </w:style>
  <w:style w:type="paragraph" w:customStyle="1" w:styleId="Body">
    <w:name w:val="Body"/>
    <w:link w:val="BodyChar"/>
    <w:qFormat/>
    <w:rsid w:val="00BB50F7"/>
    <w:pPr>
      <w:keepLines/>
      <w:spacing w:after="120" w:line="280" w:lineRule="atLeast"/>
      <w:ind w:left="547"/>
      <w:jc w:val="both"/>
    </w:pPr>
    <w:rPr>
      <w:rFonts w:ascii="Arial" w:eastAsiaTheme="minorHAnsi" w:hAnsi="Arial" w:cstheme="minorBidi"/>
      <w:sz w:val="22"/>
      <w:szCs w:val="22"/>
    </w:rPr>
  </w:style>
  <w:style w:type="character" w:customStyle="1" w:styleId="BodyChar">
    <w:name w:val="Body Char"/>
    <w:basedOn w:val="DefaultParagraphFont"/>
    <w:link w:val="Body"/>
    <w:rsid w:val="00BB50F7"/>
    <w:rPr>
      <w:rFonts w:ascii="Arial" w:eastAsiaTheme="minorHAnsi" w:hAnsi="Arial" w:cstheme="minorBid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9010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0108E"/>
  </w:style>
  <w:style w:type="character" w:customStyle="1" w:styleId="CommentTextChar">
    <w:name w:val="Comment Text Char"/>
    <w:basedOn w:val="DefaultParagraphFont"/>
    <w:link w:val="CommentText"/>
    <w:semiHidden/>
    <w:rsid w:val="0090108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01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0108E"/>
    <w:rPr>
      <w:b/>
      <w:bCs/>
    </w:rPr>
  </w:style>
  <w:style w:type="character" w:styleId="Hyperlink">
    <w:name w:val="Hyperlink"/>
    <w:basedOn w:val="DefaultParagraphFont"/>
    <w:uiPriority w:val="99"/>
    <w:unhideWhenUsed/>
    <w:rsid w:val="00282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eall01\Local%20Settings\Temporary%20Internet%20Files\Content.IE5\EGN0I3JT\Appendix_B_MP_IP_TP_PM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0CC82C6D30345AA885BEC2BE0D0B7" ma:contentTypeVersion="2" ma:contentTypeDescription="Create a new document." ma:contentTypeScope="" ma:versionID="82f265ce8e62aa76cb29c13c2dc30067">
  <xsd:schema xmlns:xsd="http://www.w3.org/2001/XMLSchema" xmlns:xs="http://www.w3.org/2001/XMLSchema" xmlns:p="http://schemas.microsoft.com/office/2006/metadata/properties" xmlns:ns2="a2dac76b-02cd-48d9-9d10-a35319eb1f4d" targetNamespace="http://schemas.microsoft.com/office/2006/metadata/properties" ma:root="true" ma:fieldsID="a3e920e6c232d03476d6e7cc9a98e928" ns2:_="">
    <xsd:import namespace="a2dac76b-02cd-48d9-9d10-a35319eb1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ac76b-02cd-48d9-9d10-a35319eb1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B6FB6-325B-4C5C-AB30-F8B0A8B9CB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720A95-72DB-4A92-93E5-56E87107E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ac76b-02cd-48d9-9d10-a35319eb1f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FF1E27-2B6D-4E26-A3A6-C70238BDFD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079B7F-F2FF-4E82-A655-DCC0C7003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Appendix_B_MP_IP_TP_PM[1].dot</Template>
  <TotalTime>1131</TotalTime>
  <Pages>7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Jude Medical</Company>
  <LinksUpToDate>false</LinksUpToDate>
  <CharactersWithSpaces>9455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neall01</dc:creator>
  <cp:lastModifiedBy>Tiwari, Tripti</cp:lastModifiedBy>
  <cp:revision>393</cp:revision>
  <cp:lastPrinted>2008-08-13T14:08:00Z</cp:lastPrinted>
  <dcterms:created xsi:type="dcterms:W3CDTF">2020-09-28T14:23:00Z</dcterms:created>
  <dcterms:modified xsi:type="dcterms:W3CDTF">2021-03-13T08:19:00Z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0x0101006EF0CC82C6D30345AA885BEC2BE0D0B7</vt:lpwstr>
  </property>
</Properties>
</file>