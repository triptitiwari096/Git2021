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8AE7" w14:textId="77777777" w:rsidR="00BB50F7" w:rsidRDefault="00BB50F7" w:rsidP="00FA27E4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870940F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PURPOSE</w:t>
      </w:r>
    </w:p>
    <w:p w14:paraId="11ED02FB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4C9810A7" w14:textId="5B9ED3D4" w:rsidR="00EF61F4" w:rsidRPr="00837645" w:rsidRDefault="00356705" w:rsidP="00FA27E4">
      <w:pPr>
        <w:ind w:left="720"/>
        <w:rPr>
          <w:rFonts w:ascii="Arial" w:hAnsi="Arial" w:cs="Arial"/>
          <w:iCs/>
          <w:sz w:val="22"/>
          <w:szCs w:val="22"/>
        </w:rPr>
      </w:pPr>
      <w:r w:rsidRPr="00837645">
        <w:rPr>
          <w:rFonts w:ascii="Arial" w:hAnsi="Arial" w:cs="Arial"/>
          <w:iCs/>
          <w:sz w:val="22"/>
          <w:szCs w:val="22"/>
        </w:rPr>
        <w:t xml:space="preserve">This document identifies the requirements under test, specifies test </w:t>
      </w:r>
      <w:r w:rsidR="001A0577">
        <w:rPr>
          <w:rFonts w:ascii="Arial" w:hAnsi="Arial" w:cs="Arial"/>
          <w:iCs/>
          <w:sz w:val="22"/>
          <w:szCs w:val="22"/>
        </w:rPr>
        <w:t>cases</w:t>
      </w:r>
      <w:r w:rsidRPr="00837645">
        <w:rPr>
          <w:rFonts w:ascii="Arial" w:hAnsi="Arial" w:cs="Arial"/>
          <w:iCs/>
          <w:sz w:val="22"/>
          <w:szCs w:val="22"/>
        </w:rPr>
        <w:t xml:space="preserve">,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 xml:space="preserve">implementation plan, and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>qualification plan</w:t>
      </w:r>
      <w:r>
        <w:rPr>
          <w:rFonts w:ascii="Arial" w:hAnsi="Arial" w:cs="Arial"/>
          <w:iCs/>
          <w:sz w:val="22"/>
          <w:szCs w:val="22"/>
        </w:rPr>
        <w:t>.</w:t>
      </w:r>
    </w:p>
    <w:p w14:paraId="00C3BCB9" w14:textId="77777777" w:rsidR="0013420B" w:rsidRPr="005F74F7" w:rsidRDefault="0013420B" w:rsidP="00837645">
      <w:pPr>
        <w:rPr>
          <w:rFonts w:ascii="Arial" w:hAnsi="Arial" w:cs="Arial"/>
          <w:i/>
          <w:sz w:val="22"/>
          <w:szCs w:val="22"/>
        </w:rPr>
      </w:pPr>
    </w:p>
    <w:p w14:paraId="702BC7D1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SCOPE</w:t>
      </w:r>
    </w:p>
    <w:p w14:paraId="5A9D891F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5D6FAB03" w14:textId="623D51C6" w:rsidR="00765FA5" w:rsidRPr="00837645" w:rsidRDefault="00CB52DE" w:rsidP="00CB52DE">
      <w:pPr>
        <w:ind w:left="720"/>
        <w:rPr>
          <w:rFonts w:ascii="Arial" w:hAnsi="Arial" w:cs="Arial"/>
          <w:iCs/>
          <w:sz w:val="22"/>
          <w:szCs w:val="22"/>
        </w:rPr>
      </w:pPr>
      <w:r w:rsidRPr="00CB52DE">
        <w:rPr>
          <w:rFonts w:ascii="Arial" w:hAnsi="Arial" w:cs="Arial"/>
          <w:iCs/>
          <w:sz w:val="22"/>
          <w:szCs w:val="22"/>
        </w:rPr>
        <w:t>SW shall allow for following six groups of users: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CB52DE">
        <w:rPr>
          <w:rFonts w:ascii="Arial" w:hAnsi="Arial" w:cs="Arial"/>
          <w:iCs/>
          <w:sz w:val="22"/>
          <w:szCs w:val="22"/>
        </w:rPr>
        <w:t>{Operator}, {Site Admin}, {Applications Engineer}, {Cantel Field Service Engineer}, {Cantel production}, and {Cantel Engineering}.</w:t>
      </w:r>
    </w:p>
    <w:p w14:paraId="377F8410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31FA2245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APPLICABLE DOCUMENTS</w:t>
      </w:r>
    </w:p>
    <w:p w14:paraId="1850C1FA" w14:textId="655511CD" w:rsidR="00D1194E" w:rsidRPr="006818C5" w:rsidRDefault="00D1194E" w:rsidP="006818C5">
      <w:pPr>
        <w:suppressAutoHyphens/>
        <w:spacing w:before="120"/>
        <w:rPr>
          <w:rFonts w:ascii="Arial" w:hAnsi="Arial" w:cs="Arial"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2823E6" w:rsidRPr="005329EC" w14:paraId="13493475" w14:textId="77777777" w:rsidTr="00837645">
        <w:trPr>
          <w:trHeight w:val="319"/>
          <w:tblHeader/>
        </w:trPr>
        <w:tc>
          <w:tcPr>
            <w:tcW w:w="2430" w:type="dxa"/>
            <w:vAlign w:val="center"/>
          </w:tcPr>
          <w:p w14:paraId="607C3CF4" w14:textId="77777777" w:rsidR="002823E6" w:rsidRPr="00837645" w:rsidRDefault="002823E6" w:rsidP="00ED4F67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Number</w:t>
            </w:r>
          </w:p>
        </w:tc>
        <w:tc>
          <w:tcPr>
            <w:tcW w:w="7110" w:type="dxa"/>
            <w:vAlign w:val="center"/>
          </w:tcPr>
          <w:p w14:paraId="193B4EC2" w14:textId="77777777" w:rsidR="002823E6" w:rsidRPr="00837645" w:rsidRDefault="002823E6" w:rsidP="00ED4F67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Title</w:t>
            </w:r>
          </w:p>
        </w:tc>
      </w:tr>
      <w:tr w:rsidR="002823E6" w:rsidRPr="00B636C6" w14:paraId="4E63AC76" w14:textId="77777777" w:rsidTr="00837645">
        <w:trPr>
          <w:trHeight w:val="319"/>
        </w:trPr>
        <w:tc>
          <w:tcPr>
            <w:tcW w:w="2430" w:type="dxa"/>
          </w:tcPr>
          <w:p w14:paraId="208D4C55" w14:textId="77777777" w:rsidR="002823E6" w:rsidRPr="00335CFD" w:rsidRDefault="002823E6" w:rsidP="00ED4F67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335CFD">
              <w:rPr>
                <w:rFonts w:ascii="Arial" w:hAnsi="Arial" w:cs="Arial"/>
                <w:iCs/>
                <w:sz w:val="22"/>
                <w:szCs w:val="22"/>
              </w:rPr>
              <w:t>SOP-00335</w:t>
            </w:r>
          </w:p>
        </w:tc>
        <w:tc>
          <w:tcPr>
            <w:tcW w:w="7110" w:type="dxa"/>
          </w:tcPr>
          <w:p w14:paraId="67B60ED3" w14:textId="77777777" w:rsidR="002823E6" w:rsidRPr="00335CFD" w:rsidRDefault="002823E6" w:rsidP="00ED4F67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335CFD">
              <w:rPr>
                <w:rFonts w:ascii="Arial" w:hAnsi="Arial" w:cs="Arial"/>
                <w:iCs/>
                <w:sz w:val="22"/>
                <w:szCs w:val="22"/>
              </w:rPr>
              <w:t>Software Development Procedure</w:t>
            </w:r>
          </w:p>
        </w:tc>
      </w:tr>
      <w:tr w:rsidR="002823E6" w:rsidRPr="00B636C6" w14:paraId="4FA77B88" w14:textId="77777777" w:rsidTr="00837645">
        <w:trPr>
          <w:trHeight w:val="319"/>
        </w:trPr>
        <w:tc>
          <w:tcPr>
            <w:tcW w:w="2430" w:type="dxa"/>
          </w:tcPr>
          <w:p w14:paraId="70C568F8" w14:textId="77777777" w:rsidR="002823E6" w:rsidRPr="00335CFD" w:rsidRDefault="002823E6" w:rsidP="00ED4F67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335CFD">
              <w:rPr>
                <w:rFonts w:ascii="Arial" w:hAnsi="Arial" w:cs="Arial"/>
                <w:iCs/>
                <w:sz w:val="22"/>
                <w:szCs w:val="22"/>
              </w:rPr>
              <w:t>SOP-00478</w:t>
            </w:r>
          </w:p>
        </w:tc>
        <w:tc>
          <w:tcPr>
            <w:tcW w:w="7110" w:type="dxa"/>
          </w:tcPr>
          <w:p w14:paraId="6058F478" w14:textId="77777777" w:rsidR="002823E6" w:rsidRPr="00335CFD" w:rsidRDefault="002823E6" w:rsidP="00ED4F67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335CFD">
              <w:rPr>
                <w:rFonts w:ascii="Arial" w:hAnsi="Arial" w:cs="Arial"/>
                <w:iCs/>
                <w:sz w:val="22"/>
                <w:szCs w:val="22"/>
              </w:rPr>
              <w:t>Test Software Procedure</w:t>
            </w:r>
          </w:p>
        </w:tc>
      </w:tr>
    </w:tbl>
    <w:p w14:paraId="2AC4A168" w14:textId="0309FC3A" w:rsidR="002823E6" w:rsidRDefault="002823E6" w:rsidP="002823E6">
      <w:pPr>
        <w:rPr>
          <w:rFonts w:ascii="Arial" w:hAnsi="Arial" w:cs="Arial"/>
          <w:bCs/>
          <w:iCs/>
          <w:sz w:val="22"/>
          <w:szCs w:val="22"/>
        </w:rPr>
      </w:pPr>
    </w:p>
    <w:p w14:paraId="029E8706" w14:textId="77777777" w:rsidR="00EF61F4" w:rsidRPr="005F74F7" w:rsidRDefault="00EF61F4" w:rsidP="00837645">
      <w:pPr>
        <w:rPr>
          <w:rFonts w:ascii="Arial" w:hAnsi="Arial" w:cs="Arial"/>
          <w:i/>
          <w:sz w:val="22"/>
          <w:szCs w:val="22"/>
        </w:rPr>
      </w:pPr>
    </w:p>
    <w:p w14:paraId="16AEB598" w14:textId="77777777" w:rsidR="006F103F" w:rsidRPr="005F74F7" w:rsidRDefault="006F103F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EQUIPMENT / SUPPLIES</w:t>
      </w:r>
    </w:p>
    <w:p w14:paraId="001EA06E" w14:textId="0B98C0D0" w:rsidR="00192739" w:rsidRPr="006818C5" w:rsidRDefault="00192739">
      <w:pPr>
        <w:suppressAutoHyphens/>
        <w:spacing w:before="120"/>
        <w:ind w:left="720"/>
        <w:rPr>
          <w:rFonts w:ascii="Arial" w:hAnsi="Arial" w:cs="Arial"/>
          <w:iCs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192739" w:rsidRPr="005329EC" w14:paraId="27FD7F35" w14:textId="77777777" w:rsidTr="00ED4F67">
        <w:trPr>
          <w:trHeight w:val="319"/>
          <w:tblHeader/>
        </w:trPr>
        <w:tc>
          <w:tcPr>
            <w:tcW w:w="2430" w:type="dxa"/>
            <w:vAlign w:val="center"/>
          </w:tcPr>
          <w:p w14:paraId="31FD3CEE" w14:textId="688079CE" w:rsidR="00192739" w:rsidRPr="00837645" w:rsidRDefault="00192739" w:rsidP="00ED4F67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Resource</w:t>
            </w:r>
          </w:p>
        </w:tc>
        <w:tc>
          <w:tcPr>
            <w:tcW w:w="7110" w:type="dxa"/>
            <w:vAlign w:val="center"/>
          </w:tcPr>
          <w:p w14:paraId="5B174D4E" w14:textId="4AC34F9A" w:rsidR="00192739" w:rsidRPr="00837645" w:rsidRDefault="00192739" w:rsidP="00ED4F67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192739" w:rsidRPr="00B636C6" w14:paraId="37E658BC" w14:textId="77777777" w:rsidTr="00ED4F67">
        <w:trPr>
          <w:trHeight w:val="319"/>
        </w:trPr>
        <w:tc>
          <w:tcPr>
            <w:tcW w:w="2430" w:type="dxa"/>
          </w:tcPr>
          <w:p w14:paraId="4305CDE0" w14:textId="65770FC4" w:rsidR="00192739" w:rsidRPr="00B636C6" w:rsidRDefault="00CB52DE" w:rsidP="00ED4F67">
            <w:pPr>
              <w:keepNext/>
              <w:keepLines/>
              <w:widowControl w:val="0"/>
              <w:spacing w:line="32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</w:t>
            </w:r>
          </w:p>
        </w:tc>
        <w:tc>
          <w:tcPr>
            <w:tcW w:w="7110" w:type="dxa"/>
          </w:tcPr>
          <w:p w14:paraId="50B7D800" w14:textId="23A4BD94" w:rsidR="00192739" w:rsidRPr="00B636C6" w:rsidRDefault="00CB52DE" w:rsidP="00ED4F67">
            <w:pPr>
              <w:keepNext/>
              <w:keepLines/>
              <w:widowControl w:val="0"/>
              <w:spacing w:line="320" w:lineRule="exact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</w:tbl>
    <w:p w14:paraId="19F10F82" w14:textId="77777777" w:rsidR="00291EBE" w:rsidRPr="005F74F7" w:rsidRDefault="00291EBE" w:rsidP="00837645">
      <w:pPr>
        <w:suppressAutoHyphens/>
        <w:spacing w:before="120"/>
        <w:rPr>
          <w:rFonts w:ascii="Arial" w:hAnsi="Arial" w:cs="Arial"/>
          <w:sz w:val="22"/>
          <w:szCs w:val="22"/>
        </w:rPr>
      </w:pPr>
    </w:p>
    <w:p w14:paraId="2D3A7AC9" w14:textId="18265FC2" w:rsidR="00165DAC" w:rsidRPr="0086168C" w:rsidRDefault="00165DAC" w:rsidP="004E14AD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Features</w:t>
      </w:r>
      <w:r w:rsidR="00593EC2">
        <w:rPr>
          <w:rFonts w:ascii="Arial" w:hAnsi="Arial" w:cs="Arial"/>
          <w:b/>
          <w:spacing w:val="-3"/>
          <w:sz w:val="22"/>
          <w:szCs w:val="22"/>
          <w:u w:val="single"/>
        </w:rPr>
        <w:t>/Requirements</w:t>
      </w:r>
      <w:r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to be Tested</w:t>
      </w:r>
    </w:p>
    <w:p w14:paraId="1CD6F501" w14:textId="77777777" w:rsidR="006818C5" w:rsidRDefault="006818C5" w:rsidP="006818C5">
      <w:pPr>
        <w:suppressAutoHyphens/>
        <w:ind w:firstLine="709"/>
        <w:jc w:val="both"/>
        <w:outlineLvl w:val="0"/>
        <w:rPr>
          <w:rFonts w:ascii="Arial" w:hAnsi="Arial" w:cs="Arial"/>
          <w:iCs/>
          <w:sz w:val="22"/>
          <w:szCs w:val="22"/>
        </w:rPr>
      </w:pPr>
    </w:p>
    <w:tbl>
      <w:tblPr>
        <w:tblW w:w="9540" w:type="dxa"/>
        <w:tblInd w:w="710" w:type="dxa"/>
        <w:tblLook w:val="04A0" w:firstRow="1" w:lastRow="0" w:firstColumn="1" w:lastColumn="0" w:noHBand="0" w:noVBand="1"/>
      </w:tblPr>
      <w:tblGrid>
        <w:gridCol w:w="2340"/>
        <w:gridCol w:w="7200"/>
      </w:tblGrid>
      <w:tr w:rsidR="00CB52DE" w:rsidRPr="00752E0E" w14:paraId="7EF3B084" w14:textId="77777777" w:rsidTr="00FD77CE">
        <w:trPr>
          <w:trHeight w:val="385"/>
          <w:tblHeader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CD61734" w14:textId="77777777" w:rsidR="00CB52DE" w:rsidRPr="00752E0E" w:rsidRDefault="00CB52DE" w:rsidP="00FD77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SRS Number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450592" w14:textId="77777777" w:rsidR="00CB52DE" w:rsidRPr="00752E0E" w:rsidRDefault="00CB52DE" w:rsidP="00FD77C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Test Case Number and Name</w:t>
            </w:r>
          </w:p>
        </w:tc>
      </w:tr>
      <w:tr w:rsidR="00CB52DE" w:rsidRPr="00752E0E" w14:paraId="3971D205" w14:textId="77777777" w:rsidTr="00FD77CE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92B" w14:textId="0C6B641F" w:rsidR="00CB52DE" w:rsidRPr="00752E0E" w:rsidRDefault="00CB52DE" w:rsidP="00FD77CE">
            <w:pPr>
              <w:rPr>
                <w:rFonts w:asciiTheme="minorHAnsi" w:hAnsiTheme="minorHAnsi" w:cstheme="minorHAnsi"/>
                <w:color w:val="000000"/>
              </w:rPr>
            </w:pPr>
            <w:r w:rsidRPr="00752E0E">
              <w:rPr>
                <w:rFonts w:asciiTheme="minorHAnsi" w:hAnsiTheme="minorHAnsi" w:cstheme="minorHAnsi"/>
                <w:color w:val="000000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RVX2-SUBR-105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1C225" w14:textId="146B7AF1" w:rsidR="00CB52DE" w:rsidRPr="0009165B" w:rsidRDefault="00CB52DE" w:rsidP="00FD77C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64F69">
              <w:rPr>
                <w:rFonts w:ascii="Calibri" w:hAnsi="Calibri" w:cs="Calibri"/>
                <w:color w:val="000000"/>
                <w:sz w:val="22"/>
                <w:szCs w:val="22"/>
              </w:rPr>
              <w:t>Definition of user groups</w:t>
            </w:r>
          </w:p>
        </w:tc>
      </w:tr>
    </w:tbl>
    <w:p w14:paraId="54F10192" w14:textId="77777777" w:rsidR="00CB52DE" w:rsidRDefault="00CB52DE" w:rsidP="006818C5">
      <w:pPr>
        <w:suppressAutoHyphens/>
        <w:ind w:firstLine="709"/>
        <w:jc w:val="both"/>
        <w:outlineLvl w:val="0"/>
        <w:rPr>
          <w:rFonts w:ascii="Arial" w:hAnsi="Arial" w:cs="Arial"/>
          <w:iCs/>
          <w:sz w:val="22"/>
          <w:szCs w:val="22"/>
        </w:rPr>
      </w:pPr>
    </w:p>
    <w:p w14:paraId="26639251" w14:textId="77777777" w:rsidR="00CB52DE" w:rsidRPr="003B3F98" w:rsidRDefault="00CB52DE" w:rsidP="006818C5">
      <w:pPr>
        <w:suppressAutoHyphens/>
        <w:ind w:firstLine="709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54D52134" w14:textId="638DF359" w:rsidR="00CD31EC" w:rsidRPr="003B3F98" w:rsidRDefault="006F103F" w:rsidP="00837645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sz w:val="22"/>
          <w:szCs w:val="22"/>
        </w:rPr>
      </w:pPr>
      <w:r w:rsidRPr="003B3F98">
        <w:rPr>
          <w:rFonts w:ascii="Arial" w:hAnsi="Arial" w:cs="Arial"/>
          <w:b/>
          <w:spacing w:val="-3"/>
          <w:sz w:val="22"/>
          <w:szCs w:val="22"/>
          <w:u w:val="single"/>
        </w:rPr>
        <w:t>TEST</w:t>
      </w:r>
      <w:r w:rsidR="00903DD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</w:t>
      </w:r>
      <w:r w:rsidR="0053323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>PROCEDURE CASES</w:t>
      </w:r>
    </w:p>
    <w:p w14:paraId="2F6DBE86" w14:textId="77777777" w:rsidR="006818C5" w:rsidRPr="00BB798B" w:rsidRDefault="006818C5" w:rsidP="006818C5">
      <w:pPr>
        <w:suppressAutoHyphens/>
        <w:ind w:firstLine="709"/>
        <w:jc w:val="both"/>
        <w:outlineLvl w:val="0"/>
        <w:rPr>
          <w:rFonts w:ascii="Arial" w:hAnsi="Arial" w:cs="Arial"/>
          <w:color w:val="0070C0"/>
          <w:sz w:val="22"/>
          <w:szCs w:val="22"/>
        </w:rPr>
      </w:pPr>
    </w:p>
    <w:tbl>
      <w:tblPr>
        <w:tblW w:w="10430" w:type="dxa"/>
        <w:tblLook w:val="04A0" w:firstRow="1" w:lastRow="0" w:firstColumn="1" w:lastColumn="0" w:noHBand="0" w:noVBand="1"/>
      </w:tblPr>
      <w:tblGrid>
        <w:gridCol w:w="3760"/>
        <w:gridCol w:w="6670"/>
      </w:tblGrid>
      <w:tr w:rsidR="009D3936" w:rsidRPr="009D3936" w14:paraId="3698D818" w14:textId="77777777" w:rsidTr="00D8417A">
        <w:trPr>
          <w:trHeight w:val="315"/>
          <w:tblHeader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CF7F97" w14:textId="77777777" w:rsidR="009D3936" w:rsidRPr="009D3936" w:rsidRDefault="009D3936" w:rsidP="009D39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Overview and Status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5E8173" w14:textId="77777777" w:rsidR="009D3936" w:rsidRPr="009D3936" w:rsidRDefault="009D3936" w:rsidP="009D39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Recorded Information</w:t>
            </w:r>
          </w:p>
        </w:tc>
      </w:tr>
      <w:tr w:rsidR="009D3936" w:rsidRPr="009D3936" w14:paraId="356880E8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D6DB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name: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D43A2" w14:textId="2F281C95" w:rsidR="009D3936" w:rsidRPr="009D3936" w:rsidRDefault="00142777" w:rsidP="009939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2777">
              <w:rPr>
                <w:rFonts w:ascii="Calibri" w:hAnsi="Calibri" w:cs="Calibri"/>
                <w:color w:val="000000"/>
                <w:sz w:val="22"/>
                <w:szCs w:val="22"/>
              </w:rPr>
              <w:t>GUI_10_Login_Default</w:t>
            </w:r>
          </w:p>
        </w:tc>
      </w:tr>
      <w:tr w:rsidR="009D3936" w:rsidRPr="009D3936" w14:paraId="07476300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262312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1C146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2233DB88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B796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Tester: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8E55D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56281C93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79B378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CBDF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6D0501C5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2930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204F5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79E11B73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21C971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9DD0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5D126294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F6AC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13E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38377383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5CA3B4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1055B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069B20C7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4161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Reviewer: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40972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7C199426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4514EA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0055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5C24AA61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62D2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D1D94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04705646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A92F92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2AFD5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31B28F6C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7160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C67AF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3402757B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34FCF9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9B50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663C6978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C267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Duration (min):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BD7A4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420319F3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A717F5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ED30B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69B04AE7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47A9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Traceability requirement numbers: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4E3B5" w14:textId="1E9A5838" w:rsidR="009D3936" w:rsidRPr="009D3936" w:rsidRDefault="00177C10" w:rsidP="00EB44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C10">
              <w:rPr>
                <w:rFonts w:ascii="Calibri" w:hAnsi="Calibri" w:cs="Calibri"/>
                <w:color w:val="000000"/>
                <w:sz w:val="22"/>
                <w:szCs w:val="22"/>
              </w:rPr>
              <w:t>RVX2-SUBR-</w:t>
            </w:r>
            <w:r w:rsidR="00364F69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9D3936" w:rsidRPr="009D3936" w14:paraId="30EC9894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669F1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B1D36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22BBF979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382F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 name and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65BC9" w14:textId="0EA8F8F4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BF7333">
              <w:rPr>
                <w:rFonts w:ascii="Calibri" w:hAnsi="Calibri" w:cs="Calibri"/>
                <w:color w:val="000000"/>
                <w:sz w:val="22"/>
                <w:szCs w:val="22"/>
              </w:rPr>
              <w:t>Revox 2.0</w:t>
            </w:r>
          </w:p>
        </w:tc>
      </w:tr>
      <w:tr w:rsidR="009D3936" w:rsidRPr="009D3936" w14:paraId="3B151BF7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5E6D6D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8B999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6C4E6F12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B676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Revox 2.0 Machine Name: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A9DA5" w14:textId="30DD42AB" w:rsidR="009D3936" w:rsidRPr="009D3936" w:rsidRDefault="009D3936" w:rsidP="00142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1EA8C7FD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080539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D13AF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24DC1736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FD37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Controller/PLC software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B0BB0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754E74A5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7335E8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E7BD1B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628BDE5A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D4DA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HMI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33A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0A24383C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DE0B12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B8C5B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5DF00FAF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F99D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Application Service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DCF22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09C1535E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969F96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536B9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46F67798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EFE0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Recipe WebApp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A3D17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1E4C9C24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56CCB2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7B7A2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79FB6F58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E631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Recipe Name and Revision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1F330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34919D67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EB8D49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80F5A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33CFABD9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4A9D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Report.pdf File Name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B4CD8" w14:textId="22DA0E7E" w:rsidR="00D8417A" w:rsidRPr="005812AC" w:rsidRDefault="00CB52DE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9D3936" w:rsidRPr="009D3936" w14:paraId="733DEBA5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07235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A34F1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38E7806D" w14:textId="77777777" w:rsidTr="00D8417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20F0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Log.csv File Name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A64BE" w14:textId="2BCDBE1A" w:rsidR="009D3936" w:rsidRPr="009D3936" w:rsidRDefault="00CB52DE" w:rsidP="00D841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9D3936" w:rsidRPr="009D3936" w14:paraId="354A6DE6" w14:textId="77777777" w:rsidTr="00D8417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36A04E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0877B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936" w:rsidRPr="009D3936" w14:paraId="1A41D498" w14:textId="77777777" w:rsidTr="00D8417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DFD5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Equipment Used: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5A89A" w14:textId="0F02BA93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B52DE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9D3936" w:rsidRPr="009D3936" w14:paraId="07C3D6ED" w14:textId="77777777" w:rsidTr="00D8417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147FF7" w14:textId="77777777" w:rsidR="009D3936" w:rsidRPr="009D3936" w:rsidRDefault="009D3936" w:rsidP="009D39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Overall Result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67DEB96" w14:textId="77777777" w:rsidR="009D3936" w:rsidRPr="009D3936" w:rsidRDefault="009D3936" w:rsidP="009D39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(indicate the test status here and provide issue #s)</w:t>
            </w:r>
          </w:p>
        </w:tc>
      </w:tr>
      <w:tr w:rsidR="009D3936" w:rsidRPr="009D3936" w14:paraId="4AC1F493" w14:textId="77777777" w:rsidTr="00D8417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18F81E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395AC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D3936" w:rsidRPr="009D3936" w14:paraId="24948ECE" w14:textId="77777777" w:rsidTr="00D8417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D08672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Pass with Known Software Issues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26B21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9D3936" w:rsidRPr="009D3936" w14:paraId="1DC905FC" w14:textId="77777777" w:rsidTr="00D8417A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37490D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A7E38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9D3936" w:rsidRPr="009D3936" w14:paraId="6C438D62" w14:textId="77777777" w:rsidTr="00D8417A">
        <w:trPr>
          <w:trHeight w:val="31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3F74DA4" w14:textId="77777777" w:rsidR="009D3936" w:rsidRPr="009D3936" w:rsidRDefault="009D3936" w:rsidP="009D3936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FFFFFF"/>
                <w:sz w:val="22"/>
                <w:szCs w:val="22"/>
              </w:rPr>
              <w:t>End of Overview and Status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16A7628" w14:textId="77777777" w:rsidR="009D3936" w:rsidRPr="009D3936" w:rsidRDefault="009D3936" w:rsidP="009D39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3589B9A" w14:textId="77777777" w:rsidR="00E43F62" w:rsidRDefault="00E43F62" w:rsidP="00E43F62">
      <w:pPr>
        <w:suppressAutoHyphens/>
        <w:spacing w:before="120"/>
        <w:rPr>
          <w:rFonts w:ascii="Arial" w:hAnsi="Arial" w:cs="Arial"/>
          <w:i/>
          <w:color w:val="0070C0"/>
          <w:sz w:val="22"/>
          <w:szCs w:val="22"/>
        </w:rPr>
      </w:pPr>
    </w:p>
    <w:p w14:paraId="76BC45AF" w14:textId="77777777" w:rsidR="00CB52DE" w:rsidRDefault="00CB52DE" w:rsidP="00E43F62">
      <w:pPr>
        <w:suppressAutoHyphens/>
        <w:spacing w:before="120"/>
        <w:rPr>
          <w:rFonts w:ascii="Arial" w:hAnsi="Arial" w:cs="Arial"/>
          <w:i/>
          <w:color w:val="0070C0"/>
          <w:sz w:val="22"/>
          <w:szCs w:val="22"/>
        </w:rPr>
      </w:pPr>
    </w:p>
    <w:p w14:paraId="2FCA31D4" w14:textId="77777777" w:rsidR="00CB52DE" w:rsidRDefault="00CB52DE" w:rsidP="00E43F62">
      <w:pPr>
        <w:suppressAutoHyphens/>
        <w:spacing w:before="120"/>
        <w:rPr>
          <w:rFonts w:ascii="Arial" w:hAnsi="Arial" w:cs="Arial"/>
          <w:i/>
          <w:color w:val="0070C0"/>
          <w:sz w:val="22"/>
          <w:szCs w:val="22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3760"/>
        <w:gridCol w:w="6720"/>
      </w:tblGrid>
      <w:tr w:rsidR="00D13632" w:rsidRPr="00D13632" w14:paraId="212F8E3C" w14:textId="77777777" w:rsidTr="00C62804">
        <w:trPr>
          <w:trHeight w:val="30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2B17D2" w14:textId="77777777" w:rsidR="00D13632" w:rsidRPr="00D13632" w:rsidRDefault="00D13632" w:rsidP="00D136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Prepare to Test (Pre-test setup)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43DC808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13632" w:rsidRPr="00D13632" w14:paraId="0F84F31D" w14:textId="77777777" w:rsidTr="00C62804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705788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8DADE0A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D13632" w:rsidRPr="00D13632" w14:paraId="27E80F82" w14:textId="77777777" w:rsidTr="00C62804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4BF7" w14:textId="6B5E35F0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00927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237EC" w14:textId="2163D739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00927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</w:tr>
      <w:tr w:rsidR="00D13632" w:rsidRPr="00D13632" w14:paraId="679862CB" w14:textId="77777777" w:rsidTr="00C62804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300D40" w14:textId="77777777" w:rsidR="00D13632" w:rsidRPr="00D13632" w:rsidRDefault="00D13632" w:rsidP="00D1363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FFFFFF"/>
                <w:sz w:val="22"/>
                <w:szCs w:val="22"/>
              </w:rPr>
              <w:t>End of Prepare to Test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4792BF6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98D0866" w14:textId="77777777" w:rsidR="00FF43D7" w:rsidRDefault="00FF43D7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59DA4CB" w14:textId="77777777" w:rsidR="00053BF8" w:rsidRDefault="00053BF8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692" w:type="dxa"/>
        <w:tblInd w:w="-60" w:type="dxa"/>
        <w:tblLook w:val="04A0" w:firstRow="1" w:lastRow="0" w:firstColumn="1" w:lastColumn="0" w:noHBand="0" w:noVBand="1"/>
      </w:tblPr>
      <w:tblGrid>
        <w:gridCol w:w="1299"/>
        <w:gridCol w:w="3571"/>
        <w:gridCol w:w="232"/>
        <w:gridCol w:w="2887"/>
        <w:gridCol w:w="283"/>
        <w:gridCol w:w="994"/>
        <w:gridCol w:w="1426"/>
      </w:tblGrid>
      <w:tr w:rsidR="00FE37BE" w:rsidRPr="00D45D30" w14:paraId="2FF66C8A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D5639DB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FE37BE" w:rsidRPr="00D45D30" w14:paraId="161A8D40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AEA5C7" w14:textId="6E3C103C" w:rsidR="00701BA4" w:rsidRPr="00D45D30" w:rsidRDefault="00701BA4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Verification of “Manage Users” button when user is “Operator”</w:t>
            </w:r>
          </w:p>
        </w:tc>
      </w:tr>
      <w:tr w:rsidR="00FE37BE" w:rsidRPr="00D45D30" w14:paraId="6ACA55BF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A98E72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E37BE" w:rsidRPr="00D45D30" w14:paraId="4954EB3A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87246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E37BE" w:rsidRPr="00D45D30" w14:paraId="28E7C564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D0FD64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95BFB1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TC_001</w:t>
            </w:r>
          </w:p>
        </w:tc>
      </w:tr>
      <w:tr w:rsidR="00FE37BE" w:rsidRPr="00D45D30" w14:paraId="1CC59164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8C49DE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AC0DC" w14:textId="01D7E66A" w:rsidR="00FE37BE" w:rsidRPr="00D45D30" w:rsidRDefault="00142777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FE37BE" w:rsidRPr="00D45D30" w14:paraId="42D9CC26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675828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E487" w14:textId="77777777" w:rsidR="00FE37BE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724DB64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5C018F0D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FE37BE" w:rsidRPr="004A6A29" w14:paraId="0FDB1B7B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79B342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DEC292" w14:textId="3493971D" w:rsidR="00FE37BE" w:rsidRPr="004A6A29" w:rsidRDefault="00FE37BE" w:rsidP="00FD77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FD77CE">
              <w:rPr>
                <w:rFonts w:ascii="Calibri" w:eastAsiaTheme="minorHAnsi" w:hAnsi="Calibri" w:cstheme="minorBidi"/>
                <w:sz w:val="22"/>
                <w:szCs w:val="22"/>
              </w:rPr>
              <w:t>In HMI, User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- “Operator” is logged in </w:t>
            </w:r>
          </w:p>
        </w:tc>
      </w:tr>
      <w:tr w:rsidR="00FE37BE" w:rsidRPr="00D45D30" w14:paraId="09E2F7C0" w14:textId="77777777" w:rsidTr="00064AD5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B9F940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9BF599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29D742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33CF60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76BE5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287204" w:rsidRPr="00D45D30" w14:paraId="78DC92B3" w14:textId="77777777" w:rsidTr="00064AD5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BF77D" w14:textId="629DAA27" w:rsidR="00287204" w:rsidRDefault="00287204" w:rsidP="00F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24B88" w14:textId="1133A7DE" w:rsidR="00287204" w:rsidRDefault="00287204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6112" w14:textId="3B87C502" w:rsidR="00287204" w:rsidRDefault="0028720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C004" w14:textId="77777777" w:rsidR="00287204" w:rsidRPr="00D45D30" w:rsidRDefault="00287204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31013" w14:textId="77777777" w:rsidR="00287204" w:rsidRPr="00D45D30" w:rsidRDefault="00287204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E37BE" w:rsidRPr="00D45D30" w14:paraId="61865D56" w14:textId="77777777" w:rsidTr="00064AD5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4622" w14:textId="6322B04A" w:rsidR="00FE37BE" w:rsidRDefault="00287204" w:rsidP="00F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67D5" w14:textId="77777777" w:rsidR="00FE37BE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59643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 with below mentioned components:</w:t>
            </w:r>
          </w:p>
          <w:p w14:paraId="5EF2434F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Site Admin</w:t>
            </w:r>
          </w:p>
          <w:p w14:paraId="0F0D05AB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Flush Refresh</w:t>
            </w:r>
          </w:p>
          <w:p w14:paraId="019F2E0B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Set Date/Time</w:t>
            </w:r>
          </w:p>
          <w:p w14:paraId="52B602F5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Shutdown Machine</w:t>
            </w:r>
          </w:p>
          <w:p w14:paraId="2B9C5C3B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Manage Users</w:t>
            </w:r>
          </w:p>
          <w:p w14:paraId="288AFF9A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Service</w:t>
            </w:r>
          </w:p>
          <w:p w14:paraId="777C8B50" w14:textId="77777777" w:rsidR="001F6A84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 Calibration</w:t>
            </w:r>
          </w:p>
          <w:p w14:paraId="674E3C48" w14:textId="7FF96A21" w:rsidR="00FE37BE" w:rsidRDefault="001F6A84" w:rsidP="001F6A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 Manual Mode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B7132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593E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E37BE" w:rsidRPr="00D45D30" w14:paraId="3F2372A8" w14:textId="77777777" w:rsidTr="00064AD5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7A6D2" w14:textId="481BEC07" w:rsidR="00FE37BE" w:rsidRDefault="00287204" w:rsidP="00FD77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7CCC8" w14:textId="40501505" w:rsidR="00FE37BE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</w:t>
            </w:r>
            <w:r w:rsidR="006773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16A8" w14:textId="3A62A262" w:rsidR="00FE37BE" w:rsidRDefault="00FE37BE" w:rsidP="00F409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“Manage Users” </w:t>
            </w:r>
            <w:r w:rsidR="00692588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be disabled and user should not be able to click on “</w:t>
            </w:r>
            <w:r w:rsidR="00F409C2">
              <w:rPr>
                <w:rFonts w:ascii="Calibri" w:hAnsi="Calibri" w:cs="Calibri"/>
                <w:color w:val="000000"/>
                <w:sz w:val="22"/>
                <w:szCs w:val="22"/>
              </w:rPr>
              <w:t>Manage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User” button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0A91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426DB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E37BE" w:rsidRPr="00D45D30" w14:paraId="53BABAEE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DF25B5E" w14:textId="77777777" w:rsidR="00FE37BE" w:rsidRPr="00D45D30" w:rsidRDefault="00FE37BE" w:rsidP="00FD77CE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5A7F1CC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6F41857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D56BDC4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E37BE" w:rsidRPr="00D45D30" w14:paraId="0E133B96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DA2152D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FE37BE" w:rsidRPr="00D45D30" w14:paraId="77C2200F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1B3F9" w14:textId="088BA833" w:rsidR="00701BA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“Site Admin” to create a new user id as user “Operator”</w:t>
            </w:r>
          </w:p>
        </w:tc>
      </w:tr>
      <w:tr w:rsidR="00FE37BE" w:rsidRPr="00D45D30" w14:paraId="6C233AB1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4E006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E37BE" w:rsidRPr="00D45D30" w14:paraId="02B582D3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8F8387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E37BE" w:rsidRPr="00D45D30" w14:paraId="05EC8EE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6895A6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41AF3D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TC_002</w:t>
            </w:r>
          </w:p>
        </w:tc>
      </w:tr>
      <w:tr w:rsidR="00FE37BE" w:rsidRPr="00D45D30" w14:paraId="291A8E19" w14:textId="77777777" w:rsidTr="0052739D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32A651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35FAF" w14:textId="222CE16F" w:rsidR="00FE37BE" w:rsidRPr="00D45D30" w:rsidRDefault="00142777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FE37BE" w:rsidRPr="00D45D30" w14:paraId="0FB0DE75" w14:textId="77777777" w:rsidTr="0052739D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CA2088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FE3D" w14:textId="77777777" w:rsidR="00FE37BE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C7C3550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4161F04" w14:textId="77777777" w:rsidR="00FE37BE" w:rsidRPr="00D45D30" w:rsidRDefault="00FE37BE" w:rsidP="00FD77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FE37BE" w:rsidRPr="004A6A29" w14:paraId="4CEAB9A3" w14:textId="77777777" w:rsidTr="0052739D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F52E7AD" w14:textId="77777777" w:rsidR="00FE37BE" w:rsidRPr="00D45D30" w:rsidRDefault="00FE37BE" w:rsidP="00FD77C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8EA206" w14:textId="61F29246" w:rsidR="00FE37BE" w:rsidRPr="004A6A29" w:rsidRDefault="00FE37BE" w:rsidP="00FD77C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FD77CE">
              <w:rPr>
                <w:rFonts w:ascii="Calibri" w:eastAsiaTheme="minorHAnsi" w:hAnsi="Calibri" w:cstheme="minorBidi"/>
                <w:sz w:val="22"/>
                <w:szCs w:val="22"/>
              </w:rPr>
              <w:t>In HMI, User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- “Site Admin” is logged in </w:t>
            </w:r>
          </w:p>
        </w:tc>
      </w:tr>
      <w:tr w:rsidR="00FE37BE" w:rsidRPr="00D45D30" w14:paraId="791426E5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E08CFC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8D9988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B47C528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B6365B2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415986" w14:textId="77777777" w:rsidR="00FE37BE" w:rsidRPr="00D45D30" w:rsidRDefault="00FE37BE" w:rsidP="00FD77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287204" w:rsidRPr="00D45D30" w14:paraId="7833714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DE0D3" w14:textId="2DF14E85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6C457" w14:textId="1D5E013C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6EE3C" w14:textId="3A622820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4938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B9F85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5CCED51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0865" w14:textId="327A241D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FBF11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1C7BD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9252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4CF2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7CCAFFE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22396" w14:textId="28A25E27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DC80" w14:textId="69FD784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Click on “Manage Users” button </w:t>
            </w:r>
            <w:r w:rsidR="00677367">
              <w:rPr>
                <w:rFonts w:ascii="Calibri" w:hAnsi="Calibri" w:cs="Calibri"/>
                <w:color w:val="000000"/>
                <w:sz w:val="22"/>
                <w:szCs w:val="22"/>
              </w:rPr>
              <w:t>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B466B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 with below mentioned components:</w:t>
            </w:r>
          </w:p>
          <w:p w14:paraId="7213C13E" w14:textId="75D6FCB8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Create User – Button</w:t>
            </w:r>
          </w:p>
          <w:p w14:paraId="6BB8A598" w14:textId="55721629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Reset Password – Button</w:t>
            </w:r>
          </w:p>
          <w:p w14:paraId="6A5D1DFD" w14:textId="6C69F864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Delete user – Button</w:t>
            </w:r>
          </w:p>
          <w:p w14:paraId="64C6384B" w14:textId="18FD07E2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Selected User Name – Info Box</w:t>
            </w:r>
          </w:p>
          <w:p w14:paraId="6A0A96DD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 Selected User Group – Info Box</w:t>
            </w:r>
          </w:p>
          <w:p w14:paraId="0136FE62" w14:textId="59FF5452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 User Name and User Group – List Box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9ADF3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30D89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68B9D93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95263" w14:textId="1C54425F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A5C6E" w14:textId="063DB45C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CCEE2" w14:textId="4E835582" w:rsidR="00287204" w:rsidRDefault="00087DB9" w:rsidP="00444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2872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displayed</w:t>
            </w:r>
            <w:r w:rsidR="00444F7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below mentioned components:</w:t>
            </w:r>
          </w:p>
          <w:p w14:paraId="2C59907B" w14:textId="77777777" w:rsidR="00444F7B" w:rsidRDefault="00444F7B" w:rsidP="00444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User Name</w:t>
            </w:r>
          </w:p>
          <w:p w14:paraId="5938DC5A" w14:textId="77777777" w:rsidR="00444F7B" w:rsidRDefault="00444F7B" w:rsidP="00444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 User Full Name</w:t>
            </w:r>
          </w:p>
          <w:p w14:paraId="575819CB" w14:textId="77777777" w:rsidR="00444F7B" w:rsidRDefault="00444F7B" w:rsidP="00444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 New Password</w:t>
            </w:r>
          </w:p>
          <w:p w14:paraId="1B68D835" w14:textId="138A482D" w:rsidR="00444F7B" w:rsidRDefault="00444F7B" w:rsidP="00444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 Confirm Password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B207A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9BD24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4CEBC58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8D64" w14:textId="69E2618D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010D2" w14:textId="48DD9540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087DB9"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enter below mentioned details</w:t>
            </w:r>
          </w:p>
          <w:p w14:paraId="4341F373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</w:t>
            </w:r>
          </w:p>
          <w:p w14:paraId="54254E3B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</w:t>
            </w:r>
          </w:p>
          <w:p w14:paraId="36370F5E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9554C22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9D06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0DD2E5F2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</w:t>
            </w:r>
          </w:p>
          <w:p w14:paraId="6ECC2491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</w:t>
            </w:r>
          </w:p>
          <w:p w14:paraId="28A3BC99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2C86FF0B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0B15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D0668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66FC18F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982" w14:textId="40C32B12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D296F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 and “Site Admin”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83C8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 and “Site Admin”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B5E41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BD235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248FEFD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84AA" w14:textId="45CF5F87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95708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“Operator”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139DA85" wp14:editId="1380DF56">
                  <wp:extent cx="20955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CAFAF" w14:textId="1CC499AB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“Operator”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CE59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1D3F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1CF30F1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47BF" w14:textId="298CC5DC" w:rsidR="00287204" w:rsidRDefault="00287204" w:rsidP="002872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38E9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2A44" w14:textId="41E68C46" w:rsidR="00287204" w:rsidRDefault="00087DB9" w:rsidP="00A63B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A63BE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close and u</w:t>
            </w:r>
            <w:r w:rsidR="00287204">
              <w:rPr>
                <w:rFonts w:ascii="Calibri" w:hAnsi="Calibri" w:cs="Calibri"/>
                <w:color w:val="000000"/>
                <w:sz w:val="22"/>
                <w:szCs w:val="22"/>
              </w:rPr>
              <w:t>ser should get added</w:t>
            </w:r>
            <w:r w:rsidR="00A63BE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7AEC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79245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87204" w:rsidRPr="00D45D30" w14:paraId="49CCF985" w14:textId="77777777" w:rsidTr="002E0FA1">
        <w:trPr>
          <w:trHeight w:val="315"/>
        </w:trPr>
        <w:tc>
          <w:tcPr>
            <w:tcW w:w="487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396139C" w14:textId="77777777" w:rsidR="00287204" w:rsidRPr="00D45D30" w:rsidRDefault="00287204" w:rsidP="0028720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F7B1AFF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0C75B83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B0E973F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87204" w:rsidRPr="00D45D30" w14:paraId="5E3F726C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78D2E8B" w14:textId="40967306" w:rsidR="00287204" w:rsidRPr="00D45D30" w:rsidRDefault="009600CC" w:rsidP="002872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lastRenderedPageBreak/>
              <w:br w:type="page"/>
            </w:r>
            <w:r w:rsidR="00287204"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287204" w:rsidRPr="00D45D30" w14:paraId="288D95D8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5709A" w14:textId="321F3C0C" w:rsidR="00287204" w:rsidRPr="00D45D30" w:rsidRDefault="0028720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“Site Admin” to create a new user id as user </w:t>
            </w:r>
            <w:r w:rsidR="001E45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“Site 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dmin</w:t>
            </w:r>
            <w:r w:rsidR="001E452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287204" w:rsidRPr="00D45D30" w14:paraId="3751FC48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A4766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87204" w:rsidRPr="00D45D30" w14:paraId="6D74D1AE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482308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87204" w:rsidRPr="00D45D30" w14:paraId="62418C0B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59CF001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03080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TC_003</w:t>
            </w:r>
          </w:p>
        </w:tc>
      </w:tr>
      <w:tr w:rsidR="00287204" w:rsidRPr="00D45D30" w14:paraId="0E93F2A1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7A67145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40D6E" w14:textId="26F8E691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287204" w:rsidRPr="00D45D30" w14:paraId="5D6FEFF7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CCFD0C5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8FDF1" w14:textId="77777777" w:rsidR="00287204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4182E15D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550C8C51" w14:textId="77777777" w:rsidR="00287204" w:rsidRPr="00D45D30" w:rsidRDefault="00287204" w:rsidP="002872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287204" w:rsidRPr="004A6A29" w14:paraId="3578875E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55D031" w14:textId="77777777" w:rsidR="00287204" w:rsidRPr="00D45D30" w:rsidRDefault="00287204" w:rsidP="0028720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0AC23" w14:textId="579484E3" w:rsidR="00287204" w:rsidRPr="004A6A29" w:rsidRDefault="00287204" w:rsidP="0028720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In HMI, User - “Site Admin” is logged in </w:t>
            </w:r>
          </w:p>
        </w:tc>
      </w:tr>
      <w:tr w:rsidR="00287204" w:rsidRPr="00D45D30" w14:paraId="181B1F22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BEDF404" w14:textId="77777777" w:rsidR="00287204" w:rsidRPr="00D45D30" w:rsidRDefault="00287204" w:rsidP="002872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B7399D" w14:textId="77777777" w:rsidR="00287204" w:rsidRPr="00D45D30" w:rsidRDefault="00287204" w:rsidP="002872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29EEC2" w14:textId="77777777" w:rsidR="00287204" w:rsidRPr="00D45D30" w:rsidRDefault="00287204" w:rsidP="002872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B9878E" w14:textId="77777777" w:rsidR="00287204" w:rsidRPr="00D45D30" w:rsidRDefault="00287204" w:rsidP="002872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9922ED3" w14:textId="77777777" w:rsidR="00287204" w:rsidRPr="00D45D30" w:rsidRDefault="00287204" w:rsidP="002872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E4524" w:rsidRPr="00D45D30" w14:paraId="22D2AB1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A52A0" w14:textId="512B2D62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AAB3" w14:textId="0078E179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1886B" w14:textId="386E7C68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4039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B8BE6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1C1912E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623F5" w14:textId="49A1AB0D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E4838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5A7F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D7EEC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AF3D5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75C7F15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66682" w14:textId="609A14C3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4D1C" w14:textId="60C816B9" w:rsidR="001E4524" w:rsidRDefault="00064AD5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61ABD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B055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58764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7B2B311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2E470" w14:textId="3E631CAD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4EF7" w14:textId="5A5CDA4B" w:rsidR="001E4524" w:rsidRDefault="00064AD5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2F00" w14:textId="5096B2D7" w:rsidR="001E4524" w:rsidRDefault="00087DB9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1E45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3E19B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992D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628DE6E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6E3C5" w14:textId="4426E6BB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131" w14:textId="04139F16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087DB9"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enter below mentioned details</w:t>
            </w:r>
          </w:p>
          <w:p w14:paraId="583812D4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</w:t>
            </w:r>
          </w:p>
          <w:p w14:paraId="7A373CEF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</w:t>
            </w:r>
          </w:p>
          <w:p w14:paraId="34298892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38692AAC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D5F6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769B1129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</w:t>
            </w:r>
          </w:p>
          <w:p w14:paraId="35EE4715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</w:t>
            </w:r>
          </w:p>
          <w:p w14:paraId="1129CDC5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0BC7A994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5049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1B8DD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5156F188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005FB" w14:textId="5FC38799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254C3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 and “Site Admin”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A89F2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 and “Site Admin”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AB8DF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0015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3927DE3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CC853" w14:textId="0DDE67FE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CA6E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“Site Admin”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2049080" wp14:editId="1428696D">
                  <wp:extent cx="20955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B33B" w14:textId="0A03AF25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“Site Admin”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7AD09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5FA81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658812C5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868D" w14:textId="741F4E74" w:rsidR="001E4524" w:rsidRDefault="001E4524" w:rsidP="001E452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7B880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DC1D8" w14:textId="1FA1D222" w:rsidR="001E4524" w:rsidRDefault="00087DB9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1E452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24FEA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92AF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E4524" w:rsidRPr="00D45D30" w14:paraId="114BEB6D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0450F8C" w14:textId="77777777" w:rsidR="001E4524" w:rsidRPr="00D45D30" w:rsidRDefault="001E4524" w:rsidP="001E452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4722AA0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0ADA21E2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D5281D6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4524" w:rsidRPr="00D45D30" w14:paraId="3B7C6205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89371AA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E4524" w:rsidRPr="00D45D30" w14:paraId="1C2E35EE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93CCC" w14:textId="3275CB9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“Application Engineering” t</w:t>
            </w:r>
            <w:r w:rsidR="00B941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create a new user id as user “O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perator</w:t>
            </w:r>
            <w:r w:rsidR="00B941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1E4524" w:rsidRPr="00D45D30" w14:paraId="714CB69E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79A71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E4524" w:rsidRPr="00D45D30" w14:paraId="477C0A32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06B5E0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E4524" w:rsidRPr="00D45D30" w14:paraId="6A23D4B1" w14:textId="77777777" w:rsidTr="00B94177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A0065D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2114B3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TC_004</w:t>
            </w:r>
          </w:p>
        </w:tc>
      </w:tr>
      <w:tr w:rsidR="001E4524" w:rsidRPr="00D45D30" w14:paraId="13F293C6" w14:textId="77777777" w:rsidTr="00B94177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BA376F2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SRS ID(s):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0A4A" w14:textId="0C36A6E6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1E4524" w:rsidRPr="00D45D30" w14:paraId="21034EF7" w14:textId="77777777" w:rsidTr="00B94177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C1BD311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D1F99" w14:textId="77777777" w:rsidR="001E4524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0532040E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6AD24DE6" w14:textId="77777777" w:rsidR="001E4524" w:rsidRPr="00D45D30" w:rsidRDefault="001E4524" w:rsidP="001E45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1E4524" w:rsidRPr="004A6A29" w14:paraId="63CAB3F1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F92E7A" w14:textId="77777777" w:rsidR="001E4524" w:rsidRPr="00D45D30" w:rsidRDefault="001E4524" w:rsidP="001E452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78C281" w14:textId="592D9D73" w:rsidR="001E4524" w:rsidRPr="004A6A29" w:rsidRDefault="001E4524" w:rsidP="001E452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Application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1E4524" w:rsidRPr="00D45D30" w14:paraId="0FC85BA5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265FFBC" w14:textId="77777777" w:rsidR="001E4524" w:rsidRPr="00D45D30" w:rsidRDefault="001E4524" w:rsidP="001E45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10D1AC" w14:textId="77777777" w:rsidR="001E4524" w:rsidRPr="00D45D30" w:rsidRDefault="001E4524" w:rsidP="001E45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488F6B" w14:textId="77777777" w:rsidR="001E4524" w:rsidRPr="00D45D30" w:rsidRDefault="001E4524" w:rsidP="001E45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B2F734" w14:textId="77777777" w:rsidR="001E4524" w:rsidRPr="00D45D30" w:rsidRDefault="001E4524" w:rsidP="001E45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4C25F21" w14:textId="77777777" w:rsidR="001E4524" w:rsidRPr="00D45D30" w:rsidRDefault="001E4524" w:rsidP="001E45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B53DF9" w:rsidRPr="00D45D30" w14:paraId="4DDEABE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47C0F" w14:textId="70B32DB4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83984" w14:textId="24ED51FF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76A3" w14:textId="3F6F6400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B2474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25CCB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116F555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7693" w14:textId="1566C635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1B0A2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1F86A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3D1E0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75045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24B4293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92A5" w14:textId="22CEA457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8B72F" w14:textId="22AC94B7" w:rsidR="00B53DF9" w:rsidRDefault="00064AD5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847A2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10F96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992D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3ADB5E5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E19F8" w14:textId="6C836336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703A8" w14:textId="30745437" w:rsidR="00B53DF9" w:rsidRDefault="00064AD5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FF39" w14:textId="10F436A8" w:rsidR="00B53DF9" w:rsidRDefault="00087DB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B53D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1A94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8DB0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247B18D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E5146" w14:textId="07820502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0A9F7" w14:textId="7D7CCA5C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087DB9"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enter below mentioned details</w:t>
            </w:r>
          </w:p>
          <w:p w14:paraId="57C56A21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Test2</w:t>
            </w:r>
          </w:p>
          <w:p w14:paraId="4B856880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Test2</w:t>
            </w:r>
          </w:p>
          <w:p w14:paraId="5806E1A5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1B0B6D68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E8EE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26A4A424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Test2</w:t>
            </w:r>
          </w:p>
          <w:p w14:paraId="1539BCF7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Test2</w:t>
            </w:r>
          </w:p>
          <w:p w14:paraId="631318EF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EB0746B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26C9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8E82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2435EA7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524E9" w14:textId="2206D0E8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BD96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 and “Application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6ED26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 and “Applications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937D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ADD3B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6CB4F89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9C64" w14:textId="7A890A14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74E7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“Operator”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D6135CA" wp14:editId="45597341">
                  <wp:extent cx="20955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B430" w14:textId="4F383238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“Operator”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48FC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EA8D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481DB47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A83E" w14:textId="76548B23" w:rsidR="00B53DF9" w:rsidRDefault="00B53DF9" w:rsidP="00B53DF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3D26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DA090" w14:textId="4B3CF199" w:rsidR="00B53DF9" w:rsidRDefault="00087DB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B53D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246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958B9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3DF9" w:rsidRPr="00D45D30" w14:paraId="45E3E63F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6A1B584" w14:textId="77777777" w:rsidR="00B53DF9" w:rsidRPr="00D45D30" w:rsidRDefault="00B53DF9" w:rsidP="00B53DF9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4BD52D4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E1F92F7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C55E2A0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3DF9" w:rsidRPr="00D45D30" w14:paraId="7C6E2411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304DBB9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B53DF9" w:rsidRPr="00D45D30" w14:paraId="1BD14F6C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6A948B" w14:textId="698E1783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“Application Engineering” t</w:t>
            </w:r>
            <w:r w:rsidR="00CD3E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create a new user id as user “Site 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dmin</w:t>
            </w:r>
            <w:r w:rsidR="00CD3E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B53DF9" w:rsidRPr="00D45D30" w14:paraId="0EAE0F5A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09B2E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53DF9" w:rsidRPr="00D45D30" w14:paraId="104B36F6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FA8CA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53DF9" w:rsidRPr="00D45D30" w14:paraId="12DE524C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882C39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54AAA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TC_005</w:t>
            </w:r>
          </w:p>
        </w:tc>
      </w:tr>
      <w:tr w:rsidR="00B53DF9" w:rsidRPr="00D45D30" w14:paraId="7337A12D" w14:textId="77777777" w:rsidTr="00CD3EC4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07EEDE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C2DF" w14:textId="450059F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B53DF9" w:rsidRPr="00D45D30" w14:paraId="12B4DE48" w14:textId="77777777" w:rsidTr="00CD3EC4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F3615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8B7D" w14:textId="77777777" w:rsidR="00B53DF9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0F05F54F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2A08255" w14:textId="77777777" w:rsidR="00B53DF9" w:rsidRPr="00D45D30" w:rsidRDefault="00B53DF9" w:rsidP="00B53D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B53DF9" w:rsidRPr="004A6A29" w14:paraId="7361C3E4" w14:textId="77777777" w:rsidTr="00CD3EC4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C03D1C" w14:textId="77777777" w:rsidR="00B53DF9" w:rsidRPr="00D45D30" w:rsidRDefault="00B53DF9" w:rsidP="00B53DF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5238D" w14:textId="42C0CFDC" w:rsidR="00B53DF9" w:rsidRPr="004A6A29" w:rsidRDefault="00B53DF9" w:rsidP="00B53DF9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Application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B53DF9" w:rsidRPr="00D45D30" w14:paraId="00A7F072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8A502B5" w14:textId="77777777" w:rsidR="00B53DF9" w:rsidRPr="00D45D30" w:rsidRDefault="00B53DF9" w:rsidP="00B53D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659D6A" w14:textId="77777777" w:rsidR="00B53DF9" w:rsidRPr="00D45D30" w:rsidRDefault="00B53DF9" w:rsidP="00B53D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54C62B" w14:textId="77777777" w:rsidR="00B53DF9" w:rsidRPr="00D45D30" w:rsidRDefault="00B53DF9" w:rsidP="00B53D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5435796" w14:textId="77777777" w:rsidR="00B53DF9" w:rsidRPr="00D45D30" w:rsidRDefault="00B53DF9" w:rsidP="00B53D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383C1A0" w14:textId="77777777" w:rsidR="00B53DF9" w:rsidRPr="00D45D30" w:rsidRDefault="00B53DF9" w:rsidP="00B53DF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D3EC4" w:rsidRPr="00D45D30" w14:paraId="4C4D6CF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EFE61" w14:textId="0E0B506F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88B6" w14:textId="63195FE1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6DCE" w14:textId="5F80255C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60CF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1E866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2BECC21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FE64F" w14:textId="3D1AD917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3492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4C279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55221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CA257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632191E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812" w14:textId="4A0719DA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1A9A" w14:textId="012AC5BE" w:rsidR="00CD3EC4" w:rsidRDefault="00064AD5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F6B65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7FFA5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43D2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528BAC9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10C1" w14:textId="0D779983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A7AAD" w14:textId="2CD31660" w:rsidR="00CD3EC4" w:rsidRDefault="00064AD5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3264" w14:textId="25053513" w:rsidR="00CD3EC4" w:rsidRDefault="00087DB9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CD3E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6DD40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BF90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60D1EF5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8D5F3" w14:textId="4048FDD9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4B4D9" w14:textId="3527F83C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087DB9"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enter below mentioned details</w:t>
            </w:r>
          </w:p>
          <w:p w14:paraId="1BFAE66A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Test3</w:t>
            </w:r>
          </w:p>
          <w:p w14:paraId="03663479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Test3</w:t>
            </w:r>
          </w:p>
          <w:p w14:paraId="02F7AFC5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31ED9AD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1BC23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4EEB3FB0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Test3</w:t>
            </w:r>
          </w:p>
          <w:p w14:paraId="31F72CE3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Test3</w:t>
            </w:r>
          </w:p>
          <w:p w14:paraId="7281DF9F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B6CCAD3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DE86E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8D78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3FB0C16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79FAA" w14:textId="4B3F3DB5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2C67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 and “Application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537C6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 and “Applications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95DED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360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244330D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F928" w14:textId="542F145B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E7FF3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“Site Admin”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3A75B9C" wp14:editId="16721EBB">
                  <wp:extent cx="20955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00A" w14:textId="185EB55C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“Site Admin”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6366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8431B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2B1A3C0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5269" w14:textId="2D2CCB77" w:rsidR="00CD3EC4" w:rsidRDefault="00CD3EC4" w:rsidP="00CD3EC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5E7C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79ACE" w14:textId="767811E2" w:rsidR="00CD3EC4" w:rsidRDefault="00087DB9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</w:t>
            </w:r>
            <w:r w:rsidR="007E0F0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AAFEC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B777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D3EC4" w:rsidRPr="00D45D30" w14:paraId="0C35B096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87EA740" w14:textId="77777777" w:rsidR="00CD3EC4" w:rsidRPr="00D45D30" w:rsidRDefault="00CD3EC4" w:rsidP="00CD3EC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DE304A4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935B882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CF41E29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3EC4" w:rsidRPr="00D45D30" w14:paraId="3AD80C95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2C42BFC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D3EC4" w:rsidRPr="00D45D30" w14:paraId="57923E5D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678627" w14:textId="5DF2365D" w:rsidR="00CD3EC4" w:rsidRPr="00D45D30" w:rsidRDefault="00CD3EC4" w:rsidP="009C68E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“Application Engineering” to create a new user id as user </w:t>
            </w:r>
            <w:r w:rsidR="009C68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“Applications 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ngineering</w:t>
            </w:r>
            <w:r w:rsidR="009C68E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CD3EC4" w:rsidRPr="00D45D30" w14:paraId="6AA1AF89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F5878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D3EC4" w:rsidRPr="00D45D30" w14:paraId="149BC1A8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80099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D3EC4" w:rsidRPr="00D45D30" w14:paraId="61146118" w14:textId="77777777" w:rsidTr="001A5DE7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60F5DD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50317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TC_006</w:t>
            </w:r>
          </w:p>
        </w:tc>
      </w:tr>
      <w:tr w:rsidR="00CD3EC4" w:rsidRPr="00D45D30" w14:paraId="66EF75E6" w14:textId="77777777" w:rsidTr="001A5DE7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DDCA74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CC432" w14:textId="3AD1E826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CD3EC4" w:rsidRPr="00D45D30" w14:paraId="0FC83489" w14:textId="77777777" w:rsidTr="001A5DE7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B8ADA31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30E9" w14:textId="77777777" w:rsidR="00CD3EC4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221E53CE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0081D4AA" w14:textId="77777777" w:rsidR="00CD3EC4" w:rsidRPr="00D45D30" w:rsidRDefault="00CD3EC4" w:rsidP="00CD3E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CD3EC4" w:rsidRPr="004A6A29" w14:paraId="02D816D9" w14:textId="77777777" w:rsidTr="001A5DE7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9416C8" w14:textId="77777777" w:rsidR="00CD3EC4" w:rsidRPr="00D45D30" w:rsidRDefault="00CD3EC4" w:rsidP="00CD3EC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3ABFAC" w14:textId="7D2CA5F0" w:rsidR="00CD3EC4" w:rsidRPr="004A6A29" w:rsidRDefault="00CD3EC4" w:rsidP="00CD3EC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Application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CD3EC4" w:rsidRPr="00D45D30" w14:paraId="62AC6062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F12719" w14:textId="77777777" w:rsidR="00CD3EC4" w:rsidRPr="00D45D30" w:rsidRDefault="00CD3EC4" w:rsidP="00CD3E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C75C0A0" w14:textId="77777777" w:rsidR="00CD3EC4" w:rsidRPr="00D45D30" w:rsidRDefault="00CD3EC4" w:rsidP="00CD3E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6BA31A" w14:textId="77777777" w:rsidR="00CD3EC4" w:rsidRPr="00D45D30" w:rsidRDefault="00CD3EC4" w:rsidP="00CD3E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5CE247" w14:textId="77777777" w:rsidR="00CD3EC4" w:rsidRPr="00D45D30" w:rsidRDefault="00CD3EC4" w:rsidP="00CD3E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61A2B8" w14:textId="77777777" w:rsidR="00CD3EC4" w:rsidRPr="00D45D30" w:rsidRDefault="00CD3EC4" w:rsidP="00CD3E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9C68E5" w:rsidRPr="00D45D30" w14:paraId="6C4401E5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9D54" w14:textId="16554474" w:rsidR="009C68E5" w:rsidRDefault="009C68E5" w:rsidP="009C68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26055" w14:textId="602FC0A0" w:rsidR="009C68E5" w:rsidRDefault="009C68E5" w:rsidP="009C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54EE" w14:textId="22FD9397" w:rsidR="009C68E5" w:rsidRDefault="009C68E5" w:rsidP="009C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DCD7" w14:textId="77777777" w:rsidR="009C68E5" w:rsidRPr="00D45D30" w:rsidRDefault="009C68E5" w:rsidP="009C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90EA7" w14:textId="77777777" w:rsidR="009C68E5" w:rsidRPr="00D45D30" w:rsidRDefault="009C68E5" w:rsidP="009C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5DCC9463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A6CE4" w14:textId="77DE546A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01FC6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CA91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AFC22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78DED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615F406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58B43" w14:textId="27595F38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C2F08" w14:textId="0DD9723B" w:rsidR="007A5CB6" w:rsidRDefault="00064AD5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0765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7E16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0E5F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1EA2A66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7A7B6" w14:textId="2AA6B2CC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9AC3C" w14:textId="71095A7F" w:rsidR="007A5CB6" w:rsidRDefault="00064AD5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15FB3" w14:textId="1614035B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13112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741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5089EC1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B52F" w14:textId="58261293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EA324" w14:textId="1B7A6A78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39D57877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Test4</w:t>
            </w:r>
          </w:p>
          <w:p w14:paraId="4D7B45A5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Test4</w:t>
            </w:r>
          </w:p>
          <w:p w14:paraId="0D2BB1AC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04BC815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BB19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18E19663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Test4</w:t>
            </w:r>
          </w:p>
          <w:p w14:paraId="21530173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Test4</w:t>
            </w:r>
          </w:p>
          <w:p w14:paraId="086B5613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18D1BA59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9896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8B6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76E5D04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385EC" w14:textId="47A382C5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9ED5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 and “Application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AFAAB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 and “Applications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F28D2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CAB1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67A6F25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4F84E" w14:textId="66DC9296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6BC8D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“Applications Engineering”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311A21C" wp14:editId="4684CC29">
                  <wp:extent cx="20955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C3C7F" w14:textId="7C6144A5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“Applications Engineering”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9B4B9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6D5DB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6DFEE87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B23BC" w14:textId="36F06839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A502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307" w14:textId="59AA0624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DB390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E63F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757F45AE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7289A88" w14:textId="77777777" w:rsidR="007A5CB6" w:rsidRPr="00D45D30" w:rsidRDefault="007A5CB6" w:rsidP="007A5CB6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BBD3EE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623FD0A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DAF3488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A5CB6" w:rsidRPr="00D45D30" w14:paraId="76D0CA52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EA12337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7A5CB6" w:rsidRPr="00D45D30" w14:paraId="58A52877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EA7B8" w14:textId="494EF982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FSE” to create a new user id as user “Operator”</w:t>
            </w:r>
          </w:p>
        </w:tc>
      </w:tr>
      <w:tr w:rsidR="007A5CB6" w:rsidRPr="00D45D30" w14:paraId="661DFFC8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E4947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5CB6" w:rsidRPr="00D45D30" w14:paraId="6DC08039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EA9771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5CB6" w:rsidRPr="00D45D30" w14:paraId="1E072E48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D03F110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3AB15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TC_007</w:t>
            </w:r>
          </w:p>
        </w:tc>
      </w:tr>
      <w:tr w:rsidR="007A5CB6" w:rsidRPr="00D45D30" w14:paraId="4D798282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4873821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117C4" w14:textId="701418B0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7A5CB6" w:rsidRPr="00D45D30" w14:paraId="1CA2EF15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9099EE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E1E18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A85685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4B01BC55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7A5CB6" w:rsidRPr="004A6A29" w14:paraId="44531AA7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1BAC92E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4A74D" w14:textId="17013203" w:rsidR="007A5CB6" w:rsidRPr="004A6A29" w:rsidRDefault="007A5CB6" w:rsidP="007A5CB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7A5CB6" w:rsidRPr="00D45D30" w14:paraId="1963E6BF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323ECD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A018E8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DE885B4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5E02F7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DA47687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7A5CB6" w:rsidRPr="00D45D30" w14:paraId="5B84D191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C97E0" w14:textId="08AED70C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2DA3" w14:textId="367CACD2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812" w14:textId="67FEB660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9CEC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ED02B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4035C74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EEBA" w14:textId="04DBEBDA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E1808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92B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3D6D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7163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713F30E4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6A7A" w14:textId="03F3BCED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0A92F" w14:textId="1A46CD1F" w:rsidR="007A5CB6" w:rsidRDefault="00064AD5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721E8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C6CB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75FD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78C2AD6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8DB2" w14:textId="38A38273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FAAAC" w14:textId="024F4908" w:rsidR="007A5CB6" w:rsidRDefault="00064AD5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36D7D" w14:textId="226D01C2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288F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CA8C0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1CC9BF29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5370" w14:textId="73D05203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E0E7" w14:textId="40F9D60A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7B9DE95D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Test5</w:t>
            </w:r>
          </w:p>
          <w:p w14:paraId="740E80E7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Test5</w:t>
            </w:r>
          </w:p>
          <w:p w14:paraId="6B742250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15555C4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8200A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1581DF53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Test5</w:t>
            </w:r>
          </w:p>
          <w:p w14:paraId="326135C4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Test5</w:t>
            </w:r>
          </w:p>
          <w:p w14:paraId="56586609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184F4C33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B0DB4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98FAD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7230F22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73D2C" w14:textId="19E72DEF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27A14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 and “Cantel FSE”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3AD8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 and “Cantel FSE”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83853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5A969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19A144A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367A" w14:textId="54D9F294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4D9A4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“Operator”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F991F60" wp14:editId="6055A7F3">
                  <wp:extent cx="209550" cy="228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E0A98" w14:textId="43490688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“Operator”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54E3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A94F5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1C39AFF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3D013" w14:textId="483BFFEA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24A17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F806" w14:textId="4428AC3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7C357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AD2E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5CB6" w:rsidRPr="00D45D30" w14:paraId="51A8D968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C20E3CF" w14:textId="77777777" w:rsidR="007A5CB6" w:rsidRPr="00D45D30" w:rsidRDefault="007A5CB6" w:rsidP="007A5CB6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4D05BCF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085EE55A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B91564F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A5CB6" w:rsidRPr="00D45D30" w14:paraId="5CF9140F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5A95A46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7A5CB6" w:rsidRPr="00D45D30" w14:paraId="7C4B554D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35B1D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FSE” to create a new user id as user site admin</w:t>
            </w:r>
          </w:p>
        </w:tc>
      </w:tr>
      <w:tr w:rsidR="007A5CB6" w:rsidRPr="00D45D30" w14:paraId="37F8C82B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46F25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5CB6" w:rsidRPr="00D45D30" w14:paraId="2034F619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3D87C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A5CB6" w:rsidRPr="00D45D30" w14:paraId="5A33AF32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D1E9E3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0663E8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TC_008</w:t>
            </w:r>
          </w:p>
        </w:tc>
      </w:tr>
      <w:tr w:rsidR="007A5CB6" w:rsidRPr="00D45D30" w14:paraId="3DF963C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BD4EAEF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772B" w14:textId="0E558C72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7A5CB6" w:rsidRPr="00D45D30" w14:paraId="59E144D0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3754A6C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4D125" w14:textId="7777777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4C87652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970079F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7A5CB6" w:rsidRPr="004A6A29" w14:paraId="60DD8B70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19C8B0" w14:textId="77777777" w:rsidR="007A5CB6" w:rsidRPr="00D45D30" w:rsidRDefault="007A5CB6" w:rsidP="007A5CB6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4DBB6" w14:textId="248CA3A6" w:rsidR="007A5CB6" w:rsidRPr="004A6A29" w:rsidRDefault="007A5CB6" w:rsidP="007A5CB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7A5CB6" w:rsidRPr="00D45D30" w14:paraId="7C8044E7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3B3BFA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178BC10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D38E45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205F2D0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40F83E" w14:textId="77777777" w:rsidR="007A5CB6" w:rsidRPr="00D45D30" w:rsidRDefault="007A5CB6" w:rsidP="007A5CB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7A5CB6" w:rsidRPr="00D45D30" w14:paraId="3021B5D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F8BA" w14:textId="7BBCA300" w:rsidR="007A5CB6" w:rsidRDefault="007A5CB6" w:rsidP="007A5CB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D1B5" w14:textId="0EC62D2A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6FA4C" w14:textId="63BF68F7" w:rsidR="007A5CB6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2506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5B35" w14:textId="77777777" w:rsidR="007A5CB6" w:rsidRPr="00D45D30" w:rsidRDefault="007A5CB6" w:rsidP="007A5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4CF30EE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3EB6" w14:textId="2C5078C6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2C26E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C889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EE9B0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EE70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7B4109C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0D545" w14:textId="2636062B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87DE" w14:textId="610B0813" w:rsidR="00087439" w:rsidRDefault="00064AD5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1449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DF6AE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D59F6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29D7C70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22311" w14:textId="019768FB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80722" w14:textId="505A35CD" w:rsidR="00087439" w:rsidRDefault="00064AD5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699E4" w14:textId="6EB7C7BF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A8118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73135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524C1B89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1182" w14:textId="28A311FE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E7F24" w14:textId="604601E2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10E07CE5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Test6</w:t>
            </w:r>
          </w:p>
          <w:p w14:paraId="0F241790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User Full Name: Test6</w:t>
            </w:r>
          </w:p>
          <w:p w14:paraId="76A8B5E4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4156F014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F9AB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User should be able to enter below mentioned details:</w:t>
            </w:r>
          </w:p>
          <w:p w14:paraId="542AFD1F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Test6</w:t>
            </w:r>
          </w:p>
          <w:p w14:paraId="103D6C9A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User Full Name: Test6</w:t>
            </w:r>
          </w:p>
          <w:p w14:paraId="1F7BF75C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1CD4CBA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56046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C11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0DA9FC4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3BEC" w14:textId="12F60895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CAED0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 and “Cantel FSE”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B58DA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 and “Cantel FSE”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C5D44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CAC7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2F4964CE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DECD" w14:textId="03B3E9CD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04D97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“Site Admin”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118FBB4" wp14:editId="467D0DD8">
                  <wp:extent cx="20955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8202" w14:textId="1EBC6FE5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“Site Admin”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4CA3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CEBF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32D5116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107F" w14:textId="281D1901" w:rsidR="00087439" w:rsidRDefault="00087439" w:rsidP="000874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B3EC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95221" w14:textId="71FF92E6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9D52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02AC2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87439" w:rsidRPr="00D45D30" w14:paraId="16DBF72B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3091D05" w14:textId="77777777" w:rsidR="00087439" w:rsidRPr="00D45D30" w:rsidRDefault="00087439" w:rsidP="00087439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FAB192C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1F1B910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15577A7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439" w:rsidRPr="00D45D30" w14:paraId="6D8C82F8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FA5FAA0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87439" w:rsidRPr="00D45D30" w14:paraId="2BA00BF2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962CC" w14:textId="2149E38C" w:rsidR="00087439" w:rsidRPr="00D45D30" w:rsidRDefault="00087439" w:rsidP="00630B8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“Cantel FSE” to create a new user id as user </w:t>
            </w:r>
            <w:r w:rsidR="00630B8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“Cantel FSE”</w:t>
            </w:r>
          </w:p>
        </w:tc>
      </w:tr>
      <w:tr w:rsidR="00087439" w:rsidRPr="00D45D30" w14:paraId="602BB6EB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7029B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87439" w:rsidRPr="00D45D30" w14:paraId="32813C9B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54192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87439" w:rsidRPr="00D45D30" w14:paraId="294CB130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FED37D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41956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TC_009</w:t>
            </w:r>
          </w:p>
        </w:tc>
      </w:tr>
      <w:tr w:rsidR="00087439" w:rsidRPr="00D45D30" w14:paraId="243F3526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365A12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6A5D" w14:textId="40009BF0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87439" w:rsidRPr="00D45D30" w14:paraId="16681046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E6B199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7F64C" w14:textId="77777777" w:rsidR="00087439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5F0B8E4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2EF209A0" w14:textId="77777777" w:rsidR="00087439" w:rsidRPr="00D45D30" w:rsidRDefault="00087439" w:rsidP="00087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87439" w:rsidRPr="004A6A29" w14:paraId="42B758E7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1451C68" w14:textId="77777777" w:rsidR="00087439" w:rsidRPr="00D45D30" w:rsidRDefault="00087439" w:rsidP="000874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5F867E" w14:textId="321AED29" w:rsidR="00087439" w:rsidRPr="004A6A29" w:rsidRDefault="00087439" w:rsidP="00087439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87439" w:rsidRPr="00D45D30" w14:paraId="6752CFE5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DA7A8D" w14:textId="77777777" w:rsidR="00087439" w:rsidRPr="00D45D30" w:rsidRDefault="00087439" w:rsidP="000874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9C2486" w14:textId="77777777" w:rsidR="00087439" w:rsidRPr="00D45D30" w:rsidRDefault="00087439" w:rsidP="000874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7321672" w14:textId="77777777" w:rsidR="00087439" w:rsidRPr="00D45D30" w:rsidRDefault="00087439" w:rsidP="000874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9417A9" w14:textId="77777777" w:rsidR="00087439" w:rsidRPr="00D45D30" w:rsidRDefault="00087439" w:rsidP="000874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75C9F29" w14:textId="77777777" w:rsidR="00087439" w:rsidRPr="00D45D30" w:rsidRDefault="00087439" w:rsidP="000874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34F72" w:rsidRPr="00D45D30" w14:paraId="5D2003A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5DA76" w14:textId="2A01536A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A9ADD" w14:textId="0FE9E2C0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3DA65" w14:textId="1AACA00B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DFA75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E22F5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5BECF0F1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E6286" w14:textId="641882A4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6A2D2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1ABE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DDA9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994E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26F3EE3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442D1" w14:textId="1B58C0AC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409AA" w14:textId="16FEECFA" w:rsidR="00134F72" w:rsidRDefault="00064AD5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3B25F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CAD7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87C43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1FE768A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29BE" w14:textId="36E439F6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955D5" w14:textId="2BE6BD3D" w:rsidR="00134F72" w:rsidRDefault="00064AD5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EB74C" w14:textId="3B8B5A9B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AE687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AB611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6FF1E28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72E55" w14:textId="6C906409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2DED" w14:textId="13A0E9C4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205395AC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Test7</w:t>
            </w:r>
          </w:p>
          <w:p w14:paraId="41A1A048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Test7</w:t>
            </w:r>
          </w:p>
          <w:p w14:paraId="708EB7DB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2E303443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B0CE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7AF886BB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Test7</w:t>
            </w:r>
          </w:p>
          <w:p w14:paraId="2B55A11B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Test7</w:t>
            </w:r>
          </w:p>
          <w:p w14:paraId="0F125550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4D5FA2FF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EEAB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D14C0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79B04FB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AB57" w14:textId="7A5AAD05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EEF8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“Available Groups” field, check whether user “Operator”, “Site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Admin” and “Cantel FSE”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42B5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User “Operator”, “Site Admin” and “Cantel FSE”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516CF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32F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3D02F07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E66C2" w14:textId="03AC8D7C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90D80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FSE”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688EF0F" wp14:editId="0E47F941">
                  <wp:extent cx="20955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7A611" w14:textId="089ED6F1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“Cantel FSE”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AA75B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304FB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7B19A72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0ED69" w14:textId="0DBC7A7C" w:rsidR="00134F72" w:rsidRDefault="00134F72" w:rsidP="00134F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0B49A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D6185" w14:textId="07AE8A4F" w:rsidR="00134F72" w:rsidRDefault="003534F1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30288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505BA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34F72" w:rsidRPr="00D45D30" w14:paraId="720130B0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22F7E28" w14:textId="77777777" w:rsidR="00134F72" w:rsidRPr="00D45D30" w:rsidRDefault="00134F72" w:rsidP="00134F7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307947C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4D80542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E4E6EE6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34F72" w:rsidRPr="00D45D30" w14:paraId="3CE97B01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28ED762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134F72" w:rsidRPr="00D45D30" w14:paraId="56E27010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0BC3E" w14:textId="2DB1876A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Production” to c</w:t>
            </w:r>
            <w:r w:rsidR="006529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reate a new user id as user “O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perator</w:t>
            </w:r>
            <w:r w:rsidR="006529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134F72" w:rsidRPr="00D45D30" w14:paraId="27DCC755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1F1F9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4F72" w:rsidRPr="00D45D30" w14:paraId="02041827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7D49B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4F72" w:rsidRPr="00D45D30" w14:paraId="42717B58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21F3B79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990B7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TC_010</w:t>
            </w:r>
          </w:p>
        </w:tc>
      </w:tr>
      <w:tr w:rsidR="00134F72" w:rsidRPr="00D45D30" w14:paraId="7A1A7234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95C805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7349F" w14:textId="12317B4D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134F72" w:rsidRPr="00D45D30" w14:paraId="7F8066B8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9C28CE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40AC" w14:textId="77777777" w:rsidR="00134F72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4E7BFE85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05E00DDC" w14:textId="77777777" w:rsidR="00134F72" w:rsidRPr="00D45D30" w:rsidRDefault="00134F72" w:rsidP="00134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134F72" w:rsidRPr="004A6A29" w14:paraId="107177D4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BF18AB7" w14:textId="77777777" w:rsidR="00134F72" w:rsidRPr="00D45D30" w:rsidRDefault="00134F72" w:rsidP="00134F72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381A4" w14:textId="4E72F25F" w:rsidR="00134F72" w:rsidRPr="004A6A29" w:rsidRDefault="00134F72" w:rsidP="00134F72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134F72" w:rsidRPr="00D45D30" w14:paraId="64765D33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C0EAE3E" w14:textId="77777777" w:rsidR="00134F72" w:rsidRPr="00D45D30" w:rsidRDefault="00134F72" w:rsidP="0013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3F8380" w14:textId="77777777" w:rsidR="00134F72" w:rsidRPr="00D45D30" w:rsidRDefault="00134F72" w:rsidP="0013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A48C75" w14:textId="77777777" w:rsidR="00134F72" w:rsidRPr="00D45D30" w:rsidRDefault="00134F72" w:rsidP="0013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D3EDE" w14:textId="77777777" w:rsidR="00134F72" w:rsidRPr="00D45D30" w:rsidRDefault="00134F72" w:rsidP="0013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51A6BC" w14:textId="77777777" w:rsidR="00134F72" w:rsidRPr="00D45D30" w:rsidRDefault="00134F72" w:rsidP="00134F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4636F4" w:rsidRPr="00D45D30" w14:paraId="17F821A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4CB09" w14:textId="17E8AAF1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D4E3" w14:textId="0474C3DF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E048" w14:textId="0E8B05C0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FF8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AA712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66BB825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264BD" w14:textId="53F293ED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8020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20D1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DFEC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2D17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32F10C11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9CF9" w14:textId="1C21C3AA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D3F8" w14:textId="46F62C01" w:rsidR="004636F4" w:rsidRDefault="00064AD5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ED74A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61802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F4B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5AB01F8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8C95B" w14:textId="565C1F0F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19874" w14:textId="05F3B068" w:rsidR="004636F4" w:rsidRDefault="00064AD5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25F4E" w14:textId="6B1F574A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ED98E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CC21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0DBC6E4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D829" w14:textId="2720552C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6D5E" w14:textId="443E4A2F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6F638C22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Test8</w:t>
            </w:r>
          </w:p>
          <w:p w14:paraId="5903DE26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Test8</w:t>
            </w:r>
          </w:p>
          <w:p w14:paraId="046E43EE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1530B910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45C0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4ED88D4C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Test8</w:t>
            </w:r>
          </w:p>
          <w:p w14:paraId="64B17F70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Test8</w:t>
            </w:r>
          </w:p>
          <w:p w14:paraId="0872DBEF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396C170C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CFC2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3BDE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29F8A55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E3304" w14:textId="1E7040D8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E8E9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EFEEC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67A21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80805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17F5774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B3526" w14:textId="5374595D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BE08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“Operator”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A31EE2E" wp14:editId="688B440F">
                  <wp:extent cx="20955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120D4" w14:textId="6C8F7C35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“Operator”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62BE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A0B7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6B79275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D52A8" w14:textId="319515C9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8C08A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F28E0" w14:textId="56F09C4B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002CE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83BC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6286C17E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1E61DED" w14:textId="77777777" w:rsidR="004636F4" w:rsidRPr="00D45D30" w:rsidRDefault="004636F4" w:rsidP="004636F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416DC4D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C0E2939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65052D6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36F4" w:rsidRPr="00D45D30" w14:paraId="068EE47B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6B9F23C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4636F4" w:rsidRPr="00D45D30" w14:paraId="56634403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FFFC0" w14:textId="0E441D90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Production” to create a new user id as user “Site Admin”</w:t>
            </w:r>
          </w:p>
        </w:tc>
      </w:tr>
      <w:tr w:rsidR="004636F4" w:rsidRPr="00D45D30" w14:paraId="42D02C5B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350A12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636F4" w:rsidRPr="00D45D30" w14:paraId="5B7868FC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27467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636F4" w:rsidRPr="00D45D30" w14:paraId="1E4B125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5607605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C7BED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TC_011</w:t>
            </w:r>
          </w:p>
        </w:tc>
      </w:tr>
      <w:tr w:rsidR="004636F4" w:rsidRPr="00D45D30" w14:paraId="67068AE2" w14:textId="77777777" w:rsidTr="00FD77CE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B1B8C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AD70" w14:textId="20835662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4636F4" w:rsidRPr="00D45D30" w14:paraId="397244F4" w14:textId="77777777" w:rsidTr="00FD77CE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0B0135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A0075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323056CE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037EFB1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4636F4" w:rsidRPr="004A6A29" w14:paraId="781B1415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CC264F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E688CF" w14:textId="7F0D8C9C" w:rsidR="004636F4" w:rsidRPr="004A6A29" w:rsidRDefault="004636F4" w:rsidP="004636F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4636F4" w:rsidRPr="00D45D30" w14:paraId="0E8A5DEF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DE743F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1E703A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C424A8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BF14BA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08AF94A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4636F4" w:rsidRPr="00D45D30" w14:paraId="6A919FB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43B51" w14:textId="78A63C08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4594E" w14:textId="1C5A0242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2FF19" w14:textId="4415617D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11C0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C1580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51F8877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24954" w14:textId="40239C6D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3FB80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2B33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2B3A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938E6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56C5070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133F3" w14:textId="3134DD03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BDB3" w14:textId="24927F96" w:rsidR="004636F4" w:rsidRDefault="00064AD5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486B8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2313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6EC4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52BE9DB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B8FBA" w14:textId="540F86A5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B9E5" w14:textId="0C392D7F" w:rsidR="004636F4" w:rsidRDefault="00064AD5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7289" w14:textId="5BA3CF53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E4A2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F0639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1A2A48D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52342" w14:textId="72AD3783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9A81" w14:textId="44BE694E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1B3226B3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Test9</w:t>
            </w:r>
          </w:p>
          <w:p w14:paraId="6E0360B7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Test9</w:t>
            </w:r>
          </w:p>
          <w:p w14:paraId="12A23575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3E98F69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9B0A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575BBE0D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Test9</w:t>
            </w:r>
          </w:p>
          <w:p w14:paraId="7596D661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Test9</w:t>
            </w:r>
          </w:p>
          <w:p w14:paraId="36AB4964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42B486F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6B29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F77F9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29F371F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976C" w14:textId="7A37990B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60319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18909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E587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C3BEA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6ABA205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841DC" w14:textId="41F72FF6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7E0B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“Site Admin”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1BEDC46" wp14:editId="521547B0">
                  <wp:extent cx="20955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6635" w14:textId="37A3DD81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“Site Admin”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8BC8C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10AB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322499D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8DBD2" w14:textId="42F7B8AC" w:rsidR="004636F4" w:rsidRDefault="004636F4" w:rsidP="00463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ABB5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8FCDF" w14:textId="542DC82D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CC3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44C9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636F4" w:rsidRPr="00D45D30" w14:paraId="3C532A84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12E2671" w14:textId="77777777" w:rsidR="004636F4" w:rsidRPr="00D45D30" w:rsidRDefault="004636F4" w:rsidP="004636F4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285A162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B8CE864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7BC4295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36F4" w:rsidRPr="00D45D30" w14:paraId="670316E0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D92E25E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4636F4" w:rsidRPr="00D45D30" w14:paraId="71A952B6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916A56" w14:textId="7B4B4BBE" w:rsidR="004636F4" w:rsidRPr="00D45D30" w:rsidRDefault="004636F4" w:rsidP="00E36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“Cantel Production” to create a new user id as user </w:t>
            </w:r>
            <w:r w:rsidR="00E36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pplications </w:t>
            </w:r>
            <w:r w:rsidR="00E36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ngineering</w:t>
            </w:r>
            <w:r w:rsidR="00E3663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4636F4" w:rsidRPr="00D45D30" w14:paraId="5D07D4A9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6F87F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636F4" w:rsidRPr="00D45D30" w14:paraId="2331669D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763DE6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636F4" w:rsidRPr="00D45D30" w14:paraId="644FD20A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3A6882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8040B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TC_012</w:t>
            </w:r>
          </w:p>
        </w:tc>
      </w:tr>
      <w:tr w:rsidR="004636F4" w:rsidRPr="00D45D30" w14:paraId="742CE354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39C4BD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D7135" w14:textId="30845D92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4636F4" w:rsidRPr="00D45D30" w14:paraId="36034886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A0F10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0DB42" w14:textId="77777777" w:rsidR="004636F4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3CA87C52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26B62DAF" w14:textId="77777777" w:rsidR="004636F4" w:rsidRPr="00D45D30" w:rsidRDefault="004636F4" w:rsidP="004636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4636F4" w:rsidRPr="004A6A29" w14:paraId="3885188C" w14:textId="77777777" w:rsidTr="00FD77CE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020E21" w14:textId="77777777" w:rsidR="004636F4" w:rsidRPr="00D45D30" w:rsidRDefault="004636F4" w:rsidP="004636F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E4CC79" w14:textId="135C526F" w:rsidR="004636F4" w:rsidRPr="004A6A29" w:rsidRDefault="004636F4" w:rsidP="004636F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4636F4" w:rsidRPr="00D45D30" w14:paraId="0FF39CB7" w14:textId="77777777" w:rsidTr="002E0FA1">
        <w:trPr>
          <w:trHeight w:val="480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0B7D7C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D9FAF5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7D349D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5839F0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AB369EE" w14:textId="77777777" w:rsidR="004636F4" w:rsidRPr="00D45D30" w:rsidRDefault="004636F4" w:rsidP="004636F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E36639" w:rsidRPr="00D45D30" w14:paraId="32DD329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41777" w14:textId="6180681C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FFF5" w14:textId="299472C6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C17AB" w14:textId="3F03D458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E7C5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C329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3F92E6B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D660" w14:textId="6AB187FC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FD5B3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1009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22B91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E5516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45B40A0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8C289" w14:textId="10D498E1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BB805" w14:textId="50110486" w:rsidR="00E36639" w:rsidRDefault="00064AD5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F5EC7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B7C2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D618C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1484A2F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9EE4" w14:textId="72700138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66892" w14:textId="0F90056E" w:rsidR="00E36639" w:rsidRDefault="00064AD5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6776B" w14:textId="6943AD5A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F733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2343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12C2A4D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CF7EF" w14:textId="656A8C43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05E9F" w14:textId="4F5A7E85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3BEAC896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Test10</w:t>
            </w:r>
          </w:p>
          <w:p w14:paraId="391DFFA1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Test10</w:t>
            </w:r>
          </w:p>
          <w:p w14:paraId="4EE494DC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322F9FCD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5A2E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231A8755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Test10</w:t>
            </w:r>
          </w:p>
          <w:p w14:paraId="4BC67B94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Test10</w:t>
            </w:r>
          </w:p>
          <w:p w14:paraId="187FC358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875D3FE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2ACFC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272D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1DD1834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AAE7C" w14:textId="1BC3D6E3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4B7D7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A96B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9408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EF35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0935212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BEB1" w14:textId="777BC00E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50DC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“Applications Engineering”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56C181C" wp14:editId="6EE5B699">
                  <wp:extent cx="20955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7E97A" w14:textId="463F4B70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“Applications Engineering”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DA32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360CB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71B34AC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624CB" w14:textId="17ACFACE" w:rsidR="00E36639" w:rsidRDefault="00E36639" w:rsidP="00E366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6619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FAB91" w14:textId="3AE0D07E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5B56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C7D6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6639" w:rsidRPr="00D45D30" w14:paraId="7621D683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0648B240" w14:textId="77777777" w:rsidR="00E36639" w:rsidRPr="00D45D30" w:rsidRDefault="00E36639" w:rsidP="00E36639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DEB01C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BAF7EBE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69DFDE4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6639" w:rsidRPr="00D45D30" w14:paraId="318696FF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0B2F52C2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E36639" w:rsidRPr="00D45D30" w14:paraId="39A9992D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B8929" w14:textId="24C1ACAE" w:rsidR="00E36639" w:rsidRPr="00D45D30" w:rsidRDefault="00E36639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“Cantel Production” to create a new user id as user </w:t>
            </w:r>
            <w:r w:rsidR="000748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“C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antel </w:t>
            </w:r>
            <w:r w:rsidR="000748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FSE”</w:t>
            </w:r>
          </w:p>
        </w:tc>
      </w:tr>
      <w:tr w:rsidR="00E36639" w:rsidRPr="00D45D30" w14:paraId="7AAA1595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661E6D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36639" w:rsidRPr="00D45D30" w14:paraId="424FE598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AFB19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36639" w:rsidRPr="00D45D30" w14:paraId="677C9381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27C732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18DE0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TC_013</w:t>
            </w:r>
          </w:p>
        </w:tc>
      </w:tr>
      <w:tr w:rsidR="00E36639" w:rsidRPr="00D45D30" w14:paraId="49C28B7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133A07E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0D971" w14:textId="50EA2CD3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E36639" w:rsidRPr="00D45D30" w14:paraId="352F462D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6CE550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617CA" w14:textId="77777777" w:rsidR="00E36639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9EB5F2B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55AEFD11" w14:textId="77777777" w:rsidR="00E36639" w:rsidRPr="00D45D30" w:rsidRDefault="00E36639" w:rsidP="00E366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E36639" w:rsidRPr="004A6A29" w14:paraId="20F3EED4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1A3ED62" w14:textId="77777777" w:rsidR="00E36639" w:rsidRPr="00D45D30" w:rsidRDefault="00E36639" w:rsidP="00E36639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D6BBEB" w14:textId="59AE6AB0" w:rsidR="00E36639" w:rsidRPr="004A6A29" w:rsidRDefault="00E36639" w:rsidP="00E36639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E36639" w:rsidRPr="00D45D30" w14:paraId="3D12C9AF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1E074B" w14:textId="77777777" w:rsidR="00E36639" w:rsidRPr="00D45D30" w:rsidRDefault="00E36639" w:rsidP="00E36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00A9EA4" w14:textId="77777777" w:rsidR="00E36639" w:rsidRPr="00D45D30" w:rsidRDefault="00E36639" w:rsidP="00E36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74BD9D" w14:textId="77777777" w:rsidR="00E36639" w:rsidRPr="00D45D30" w:rsidRDefault="00E36639" w:rsidP="00E36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9B072D" w14:textId="77777777" w:rsidR="00E36639" w:rsidRPr="00D45D30" w:rsidRDefault="00E36639" w:rsidP="00E36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D6F2CB4" w14:textId="77777777" w:rsidR="00E36639" w:rsidRPr="00D45D30" w:rsidRDefault="00E36639" w:rsidP="00E366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815087" w:rsidRPr="00D45D30" w14:paraId="505DB5D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E3381" w14:textId="358137C6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DC4B" w14:textId="39458963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E99B" w14:textId="3BB4685E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BE0A3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59478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04B0A99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025AE" w14:textId="76389266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354B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330BF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1F990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CB8D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5CBD11D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65F1" w14:textId="29EC6DCC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1737D" w14:textId="42931BCD" w:rsidR="00815087" w:rsidRDefault="00064AD5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8714E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9095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A7666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664CD184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C5A2" w14:textId="32395AE3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7CCF7" w14:textId="1436AF2B" w:rsidR="00815087" w:rsidRDefault="00064AD5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EF5E6" w14:textId="17A196A9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4E0C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B05DE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473E840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E93D0" w14:textId="5A92E8C5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96AC1" w14:textId="3BEB8913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09913FF0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Test11</w:t>
            </w:r>
          </w:p>
          <w:p w14:paraId="244E9B27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Test11</w:t>
            </w:r>
          </w:p>
          <w:p w14:paraId="76A2ED26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370BDAB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9347E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02CFAAC8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Test11</w:t>
            </w:r>
          </w:p>
          <w:p w14:paraId="73D7686F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Test11</w:t>
            </w:r>
          </w:p>
          <w:p w14:paraId="29CE69DB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EBFC6F4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7B05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C5CBD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7637029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C7B7A" w14:textId="6D9FD96F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DD39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8AEBF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4A376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CA0C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4BE7D10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AC7E6" w14:textId="5670D5C2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39E32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FSE”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D9AEFE8" wp14:editId="3BF29FE0">
                  <wp:extent cx="20955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9D42" w14:textId="3232A784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“Cantel FSE”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5D68D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B671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41DAA76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A3044" w14:textId="47E39D3B" w:rsidR="00815087" w:rsidRDefault="00815087" w:rsidP="008150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61D2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762D9" w14:textId="01D7F85C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318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FD567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15087" w:rsidRPr="00D45D30" w14:paraId="13CB676D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C553C8F" w14:textId="77777777" w:rsidR="00815087" w:rsidRPr="00D45D30" w:rsidRDefault="00815087" w:rsidP="0081508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D013CD9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3883742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BBCC480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5087" w:rsidRPr="00D45D30" w14:paraId="5409BF0E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7D4B7D10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815087" w:rsidRPr="00D45D30" w14:paraId="56C9B00B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359D3" w14:textId="327FE191" w:rsidR="00815087" w:rsidRPr="00D45D30" w:rsidRDefault="00815087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user “Cantel Production” to create a new user id as user </w:t>
            </w:r>
            <w:r w:rsidR="000748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“C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antel </w:t>
            </w:r>
            <w:r w:rsidR="000748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roduction</w:t>
            </w:r>
            <w:r w:rsidR="000748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815087" w:rsidRPr="00D45D30" w14:paraId="73E65BC5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37F46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5087" w:rsidRPr="00D45D30" w14:paraId="3E9824A0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B8F5F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5087" w:rsidRPr="00D45D30" w14:paraId="7423C43D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DC1E44A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5FE6BD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TC_014</w:t>
            </w:r>
          </w:p>
        </w:tc>
      </w:tr>
      <w:tr w:rsidR="00815087" w:rsidRPr="00D45D30" w14:paraId="68D49A7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2C415D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4412A" w14:textId="542A838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815087" w:rsidRPr="00D45D30" w14:paraId="538BC0CA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F366F2B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39758" w14:textId="77777777" w:rsidR="00815087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FE1D2D3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4561C9E9" w14:textId="77777777" w:rsidR="00815087" w:rsidRPr="00D45D30" w:rsidRDefault="00815087" w:rsidP="008150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815087" w:rsidRPr="004A6A29" w14:paraId="0FF0B381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6FFAB9" w14:textId="77777777" w:rsidR="00815087" w:rsidRPr="00D45D30" w:rsidRDefault="00815087" w:rsidP="0081508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24FEA" w14:textId="0EC5F676" w:rsidR="00815087" w:rsidRPr="004A6A29" w:rsidRDefault="00815087" w:rsidP="0081508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815087" w:rsidRPr="00D45D30" w14:paraId="090318F8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0231A22" w14:textId="77777777" w:rsidR="00815087" w:rsidRPr="00D45D30" w:rsidRDefault="00815087" w:rsidP="008150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AE3BA7" w14:textId="77777777" w:rsidR="00815087" w:rsidRPr="00D45D30" w:rsidRDefault="00815087" w:rsidP="008150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0336371" w14:textId="77777777" w:rsidR="00815087" w:rsidRPr="00D45D30" w:rsidRDefault="00815087" w:rsidP="008150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7A9D92" w14:textId="77777777" w:rsidR="00815087" w:rsidRPr="00D45D30" w:rsidRDefault="00815087" w:rsidP="008150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0FBDABB" w14:textId="77777777" w:rsidR="00815087" w:rsidRPr="00D45D30" w:rsidRDefault="00815087" w:rsidP="008150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7480B" w:rsidRPr="00D45D30" w14:paraId="69DD57B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CECF" w14:textId="0C44E337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EC1A0" w14:textId="49CD660F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FC93" w14:textId="67D12650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4915C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936F0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7F9D0D51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19E43" w14:textId="04BF0A15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44B6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C1D4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8EF9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BFB2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5BA9A0F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4CDCB" w14:textId="05E4FB6A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7B7D8" w14:textId="741CAD5B" w:rsidR="0007480B" w:rsidRDefault="00064AD5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49DCF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6B47D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F248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7FBDFD3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8098" w14:textId="24B115E5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1F36D" w14:textId="18466184" w:rsidR="0007480B" w:rsidRDefault="00064AD5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47CE1" w14:textId="1A380F06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7AD3C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CD69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3C6282CF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69DF" w14:textId="2F5440A7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54B8" w14:textId="2DA4E205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6CA90656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Test12</w:t>
            </w:r>
          </w:p>
          <w:p w14:paraId="2B64F5DF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Test12</w:t>
            </w:r>
          </w:p>
          <w:p w14:paraId="5B3943C0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3EE9117D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C21A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4B33232E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Test12</w:t>
            </w:r>
          </w:p>
          <w:p w14:paraId="03D97D59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Test12</w:t>
            </w:r>
          </w:p>
          <w:p w14:paraId="49AA6672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2928F636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4472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08030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3E5680B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2315" w14:textId="3166C579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B94FA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F0513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83F7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D814E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5F1CA04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2EEC" w14:textId="2F5AE79D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5D4EC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Production”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5EC334F" wp14:editId="31793CDC">
                  <wp:extent cx="20955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3CA0" w14:textId="36EA6EAF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“Cantel Production” </w:t>
            </w:r>
            <w:r w:rsidR="00064AD5">
              <w:rPr>
                <w:rFonts w:ascii="Calibri" w:hAnsi="Calibri" w:cs="Calibri"/>
                <w:color w:val="000000"/>
                <w:sz w:val="22"/>
                <w:szCs w:val="22"/>
              </w:rPr>
              <w:t>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08643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BA4C4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1F8EE21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DDE0" w14:textId="01FCDD23" w:rsidR="0007480B" w:rsidRDefault="0007480B" w:rsidP="000748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B8C9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7CBC4" w14:textId="55BFDEE6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0E264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D50B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480B" w:rsidRPr="00D45D30" w14:paraId="77FDB487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7852137" w14:textId="77777777" w:rsidR="0007480B" w:rsidRPr="00D45D30" w:rsidRDefault="0007480B" w:rsidP="0007480B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9581B0A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412233B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6DE44AE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80B" w:rsidRPr="00D45D30" w14:paraId="351524CE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B039FC5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7480B" w:rsidRPr="00D45D30" w14:paraId="1A389509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1BD52" w14:textId="0C0C15AC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Production” t</w:t>
            </w:r>
            <w:r w:rsidR="00D501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 create a new user id as user “Cantel 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ngineering</w:t>
            </w:r>
            <w:r w:rsidR="00D501A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”</w:t>
            </w:r>
          </w:p>
        </w:tc>
      </w:tr>
      <w:tr w:rsidR="0007480B" w:rsidRPr="00D45D30" w14:paraId="0C88296A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A2E20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7480B" w:rsidRPr="00D45D30" w14:paraId="2977E959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98C4A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7480B" w:rsidRPr="00D45D30" w14:paraId="11CF70C0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3FB579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21E15D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TC_015</w:t>
            </w:r>
          </w:p>
        </w:tc>
      </w:tr>
      <w:tr w:rsidR="0007480B" w:rsidRPr="00D45D30" w14:paraId="033C618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251F8F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8986D" w14:textId="16D2314A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7480B" w:rsidRPr="00D45D30" w14:paraId="5D404E84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75EF94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4C673" w14:textId="77777777" w:rsidR="0007480B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3EE17C6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3012D348" w14:textId="77777777" w:rsidR="0007480B" w:rsidRPr="00D45D30" w:rsidRDefault="0007480B" w:rsidP="00074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7480B" w:rsidRPr="004A6A29" w14:paraId="4235A41C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711043C" w14:textId="77777777" w:rsidR="0007480B" w:rsidRPr="00D45D30" w:rsidRDefault="0007480B" w:rsidP="0007480B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C22F3" w14:textId="4117E903" w:rsidR="0007480B" w:rsidRPr="004A6A29" w:rsidRDefault="0007480B" w:rsidP="0007480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7480B" w:rsidRPr="00D45D30" w14:paraId="3799E5AF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E5AC3A" w14:textId="77777777" w:rsidR="0007480B" w:rsidRPr="00D45D30" w:rsidRDefault="0007480B" w:rsidP="0007480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C0CEFAE" w14:textId="77777777" w:rsidR="0007480B" w:rsidRPr="00D45D30" w:rsidRDefault="0007480B" w:rsidP="0007480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53D268" w14:textId="77777777" w:rsidR="0007480B" w:rsidRPr="00D45D30" w:rsidRDefault="0007480B" w:rsidP="0007480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BBC4B5" w14:textId="77777777" w:rsidR="0007480B" w:rsidRPr="00D45D30" w:rsidRDefault="0007480B" w:rsidP="0007480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F76474B" w14:textId="77777777" w:rsidR="0007480B" w:rsidRPr="00D45D30" w:rsidRDefault="0007480B" w:rsidP="0007480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501A7" w:rsidRPr="00D45D30" w14:paraId="1643BE9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2A380" w14:textId="17EAE3EB" w:rsidR="00D501A7" w:rsidRDefault="00D501A7" w:rsidP="00D501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75584" w14:textId="293665F8" w:rsidR="00D501A7" w:rsidRDefault="00D501A7" w:rsidP="00D501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897FE" w14:textId="26F2AC65" w:rsidR="00D501A7" w:rsidRDefault="00D501A7" w:rsidP="00D501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BF2F8" w14:textId="77777777" w:rsidR="00D501A7" w:rsidRPr="00D45D30" w:rsidRDefault="00D501A7" w:rsidP="00D501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4EC23" w14:textId="77777777" w:rsidR="00D501A7" w:rsidRPr="00D45D30" w:rsidRDefault="00D501A7" w:rsidP="00D501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2DE03C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3175" w14:textId="5D8CF29C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F28E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DFC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51E6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F6E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2DEE576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4EF86" w14:textId="0344294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9A8F" w14:textId="50BA2D8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7203E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982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01C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9FC1E3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BE1C9" w14:textId="68F17EFC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ADEB" w14:textId="2BE2E772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D84E" w14:textId="014987B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BEA3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4736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2A46F11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2DAB" w14:textId="13A167BD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DA3B" w14:textId="0749D95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06EBCC80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Test13</w:t>
            </w:r>
          </w:p>
          <w:p w14:paraId="1F10ED6B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Test13</w:t>
            </w:r>
          </w:p>
          <w:p w14:paraId="6770EE1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726A1E5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4AB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46C9515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Test13</w:t>
            </w:r>
          </w:p>
          <w:p w14:paraId="3441CB1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Test13</w:t>
            </w:r>
          </w:p>
          <w:p w14:paraId="5B185D4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50BF9B00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A34E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5CF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AAF6116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B7071" w14:textId="32156E24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599A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BBF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F8E1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A0A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4FA136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8633" w14:textId="7B2F228E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51A1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Engineering”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32091A0" wp14:editId="637F6876">
                  <wp:extent cx="209550" cy="228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8361" w14:textId="08D15466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“Cantel Engineering” 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ADB5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E17F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0324D56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761DC" w14:textId="5A4DACB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2101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DE2E" w14:textId="71D8DC43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8D0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812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A7E6F09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71BF1BD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615BC4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AE4A76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0F678A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325CA253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F768F19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01231239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CC27E4" w14:textId="574C9324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“Operator”</w:t>
            </w:r>
          </w:p>
        </w:tc>
      </w:tr>
      <w:tr w:rsidR="00064AD5" w:rsidRPr="00D45D30" w14:paraId="5222AA1B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ED79E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5DE93280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4ADB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41191C1C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6433D5A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5924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TC_016</w:t>
            </w:r>
          </w:p>
        </w:tc>
      </w:tr>
      <w:tr w:rsidR="00064AD5" w:rsidRPr="00D45D30" w14:paraId="7363DEF1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B583D1A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13F9" w14:textId="25D054FD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26BCA5C4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6CB930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5E1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716BC1F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4DFE101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4A660CDB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300E65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50965" w14:textId="02BBE1C4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6100C2D3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8080AFE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79A9F84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E684B7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7E1A67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7C7A48F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56030FC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9CE82" w14:textId="398B7EA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407C6" w14:textId="3786B63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B19C3" w14:textId="460A3FBD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817B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CB6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268D05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F1525" w14:textId="53607A0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B119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D67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5D8A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4BD8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E9568D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D9F0D" w14:textId="373775A1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A2D2" w14:textId="3A3D4249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217B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E2D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0DA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2E2915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9C0E" w14:textId="65A8835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69569" w14:textId="363762E9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EAC32" w14:textId="6FC42D5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0C5D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B47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C035D5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DF14D" w14:textId="0CC3A95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EC9C7" w14:textId="784B1F4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089F909E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Test14</w:t>
            </w:r>
          </w:p>
          <w:p w14:paraId="6C7BAF2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Test14</w:t>
            </w:r>
          </w:p>
          <w:p w14:paraId="5FFB360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43544957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5B2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574CE5F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Test14</w:t>
            </w:r>
          </w:p>
          <w:p w14:paraId="3C1F81B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Test14</w:t>
            </w:r>
          </w:p>
          <w:p w14:paraId="1FC0E1F0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45A8897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E1C1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9000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631ABB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1C1E8" w14:textId="4944A821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8A458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8D3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89C7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6DDA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71234C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4EB09" w14:textId="69F2C9E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99F98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“Operator”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9D75FB2" wp14:editId="467EE78F">
                  <wp:extent cx="209550" cy="228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C7692" w14:textId="3F26D22C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 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D655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1A6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3979C84" w14:textId="77777777" w:rsidTr="003766D6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EECCA" w14:textId="2239CEC3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D3F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617ED" w14:textId="72495796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0A23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CA80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201A004D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5A5C4AB8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1AB5BB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5EA8AB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51D9804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762FCABC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08A56C7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5D6D2B74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818237" w14:textId="50900DBF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“Site Admin”</w:t>
            </w:r>
          </w:p>
        </w:tc>
      </w:tr>
      <w:tr w:rsidR="00064AD5" w:rsidRPr="00D45D30" w14:paraId="7EEC0CBC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8F92D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7410DC37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17CE3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2BD398BF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DD1C52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9456D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TC_017</w:t>
            </w:r>
          </w:p>
        </w:tc>
      </w:tr>
      <w:tr w:rsidR="00064AD5" w:rsidRPr="00D45D30" w14:paraId="4C63DB90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97A4C9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9A536" w14:textId="2D31444F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0BE87BEF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EB0013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EADC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00E3D3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4D4FDD4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6439529B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E72775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1B713" w14:textId="70F5C0CE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6A906EB3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622E425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971F22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921DF6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945291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430433E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669602D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B8788" w14:textId="11B5894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0F78" w14:textId="7C61541E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6F19" w14:textId="3CE4FA7C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F04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D46E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6AC8CA39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3A650" w14:textId="1A62A9EB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2A5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65A27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D434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4AE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27F3BF5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2D708" w14:textId="3DD7C624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01E27" w14:textId="29AB105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AC9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7D2F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5E01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E0CB04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F0F3" w14:textId="3CBC781C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B88A6" w14:textId="24EED22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61123" w14:textId="2B39EE3B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C347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5C7B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0DE96A6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41925" w14:textId="56030877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697F" w14:textId="1E09B42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4C3D0AC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Test15</w:t>
            </w:r>
          </w:p>
          <w:p w14:paraId="5CD40FE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Test15</w:t>
            </w:r>
          </w:p>
          <w:p w14:paraId="4E72B19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2113A8D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07E9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674656A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Test15</w:t>
            </w:r>
          </w:p>
          <w:p w14:paraId="10781E8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Test15</w:t>
            </w:r>
          </w:p>
          <w:p w14:paraId="6B3858F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BBADF5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6E92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AF08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8BB7FD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5CE3" w14:textId="43134135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32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94B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8493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D972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57B042A1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527EF" w14:textId="683CEDFE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F62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“Site Admin”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D864620" wp14:editId="733CDFB0">
                  <wp:extent cx="20955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344E" w14:textId="41E32FAD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“Site Admin” should get added in “Assigned Groups” field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55E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2FE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6469303A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08C9" w14:textId="3309AAF7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8E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52FA" w14:textId="04C081CC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289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73F0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54D27F8" w14:textId="77777777" w:rsidTr="003766D6">
        <w:trPr>
          <w:trHeight w:val="315"/>
        </w:trPr>
        <w:tc>
          <w:tcPr>
            <w:tcW w:w="4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26C0E9E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6798C4D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30085C1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BC08F7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31D4504C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D9A419F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1864417B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93DCA" w14:textId="2329F73D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“Applications Engineering”</w:t>
            </w:r>
          </w:p>
        </w:tc>
      </w:tr>
      <w:tr w:rsidR="00064AD5" w:rsidRPr="00D45D30" w14:paraId="40A91C78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0D004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0A567D07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5FA77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2670E601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072832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DD7E9" w14:textId="0D7E1F2F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TC_018</w:t>
            </w:r>
          </w:p>
        </w:tc>
      </w:tr>
      <w:tr w:rsidR="00064AD5" w:rsidRPr="00D45D30" w14:paraId="671DBAA9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347E77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48DB8" w14:textId="2F1F8D3A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3873B4F9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ED81B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58788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502D52D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5CF9AD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06109381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F274F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6FE" w14:textId="5CCC1461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61D13D89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F77EA0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C193E5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E5394E1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78349A9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2ADD501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620BBC1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79C52" w14:textId="0E1565CB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C2D1" w14:textId="65EEE340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29B47" w14:textId="18910B88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BB3F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7F1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6090C31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9720" w14:textId="36F3FA73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75C0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196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11EF1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E8E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EB604F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8E78E" w14:textId="37402AD9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EDC9" w14:textId="2F846D4A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D82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9A2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8A4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D39004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E674" w14:textId="4ADC507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BEBD" w14:textId="32F0CB82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44741" w14:textId="053E38C9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E665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471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5C148AC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C1269" w14:textId="2807D8D7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B1A98" w14:textId="622397E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2767E188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Test16</w:t>
            </w:r>
          </w:p>
          <w:p w14:paraId="5743ED9B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Test16</w:t>
            </w:r>
          </w:p>
          <w:p w14:paraId="63FF2CE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4F6B3CD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AD00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19DBDCB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Test16</w:t>
            </w:r>
          </w:p>
          <w:p w14:paraId="22AFEE9E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Test16</w:t>
            </w:r>
          </w:p>
          <w:p w14:paraId="5261E077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0FED107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E94C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D87E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54678D7F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DD668" w14:textId="0B15ED55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717E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63F1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CD6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7CE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1501A4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C2A57" w14:textId="735E8040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0FFF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“Applications Engineering”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15E4745" wp14:editId="18E0DDF0">
                  <wp:extent cx="20955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918C0" w14:textId="3FA5A742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“Applications Engineering” should get added in “Assigned Groups” field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C0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D617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66ED058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AA53" w14:textId="256FBA79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F0327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B035" w14:textId="3F34C34B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CAE3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EFA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2B096F9" w14:textId="77777777" w:rsidTr="00FD77CE">
        <w:trPr>
          <w:trHeight w:val="315"/>
        </w:trPr>
        <w:tc>
          <w:tcPr>
            <w:tcW w:w="51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DF9C045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151E1B1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D4C403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148033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5FBB4DC7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1B9C8C33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3592690C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3AF8C" w14:textId="6F936488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“Cantel FSE”</w:t>
            </w:r>
          </w:p>
        </w:tc>
      </w:tr>
      <w:tr w:rsidR="00064AD5" w:rsidRPr="00D45D30" w14:paraId="1AD79174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4CD5F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53C3217A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3BDBF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388D14C8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E81E0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D51B83" w14:textId="37FAB269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TC_019</w:t>
            </w:r>
          </w:p>
        </w:tc>
      </w:tr>
      <w:tr w:rsidR="00064AD5" w:rsidRPr="00D45D30" w14:paraId="1A4F4E92" w14:textId="77777777" w:rsidTr="00FD77CE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7630C3C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0987" w14:textId="208BE845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20AB8BA5" w14:textId="77777777" w:rsidTr="00FD77CE">
        <w:trPr>
          <w:trHeight w:val="594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85F84D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83D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3353E8D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7CAD553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1D07ABDC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18F4A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6EC852" w14:textId="78AE90AF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134F797B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A58E7FE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8E9A4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9B827C5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DA9FAF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2CE4B9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5B553CC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B564" w14:textId="2B657D9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E6AE2" w14:textId="6F8FEB42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74ABA" w14:textId="7F41484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A875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7F7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4C6CE9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2937" w14:textId="01AC4814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E126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4B0C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F182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DDFF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589C189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57D9" w14:textId="7DA15D99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3C839" w14:textId="62782338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E284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911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B621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DC078A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7EB0F" w14:textId="76B53843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A3F8" w14:textId="796F4378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5550" w14:textId="6617CCBD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186F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DF0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1B31F1B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12F01" w14:textId="219DC2B3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503C5" w14:textId="5716FCE4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0EFE5E3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Test17</w:t>
            </w:r>
          </w:p>
          <w:p w14:paraId="4F70CF3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Test17</w:t>
            </w:r>
          </w:p>
          <w:p w14:paraId="35CAB1D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3C159A2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156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278D888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Test17</w:t>
            </w:r>
          </w:p>
          <w:p w14:paraId="7BBAA68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Test17</w:t>
            </w:r>
          </w:p>
          <w:p w14:paraId="4292CDC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14ED0B3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C7C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3B06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0DF0987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D37C9" w14:textId="75511A2C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1DFD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931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9FFCD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738E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1B1690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D5370" w14:textId="3D737BAB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CFE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FSE”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5AEF8B0" wp14:editId="24873545">
                  <wp:extent cx="20955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266B8" w14:textId="2E1D6B06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“Cantel FSE” should get added in “Assigned Groups” field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B9B9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44A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B7AFF9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B5D0" w14:textId="7573CD56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D3F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577AF" w14:textId="168AA01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3CF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8485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192C2CD" w14:textId="77777777" w:rsidTr="00FD77CE">
        <w:trPr>
          <w:trHeight w:val="315"/>
        </w:trPr>
        <w:tc>
          <w:tcPr>
            <w:tcW w:w="51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8AB946C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6969F44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0CC801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05AAC5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52FF2266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647FE9A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0996A40F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D795B2" w14:textId="592C4A34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“Cantel Production”</w:t>
            </w:r>
          </w:p>
        </w:tc>
      </w:tr>
      <w:tr w:rsidR="00064AD5" w:rsidRPr="00D45D30" w14:paraId="44604730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0977B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297422EA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97DFDE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144C7EE6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6C279F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38FCF1" w14:textId="13041DF2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TC_020</w:t>
            </w:r>
          </w:p>
        </w:tc>
      </w:tr>
      <w:tr w:rsidR="00064AD5" w:rsidRPr="00D45D30" w14:paraId="37DB2063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ACECC2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3B8F3" w14:textId="505C564D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3190BE61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C765532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F5A3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C2413E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3F1C08F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5B1313FC" w14:textId="77777777" w:rsidTr="00FD77CE">
        <w:trPr>
          <w:trHeight w:val="31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45021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C102" w14:textId="5A3160A1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1176CF54" w14:textId="77777777" w:rsidTr="002E0FA1">
        <w:trPr>
          <w:trHeight w:val="480"/>
        </w:trPr>
        <w:tc>
          <w:tcPr>
            <w:tcW w:w="12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F29579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CFE26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8EE4AC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E797C4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BB608A6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2798D22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81C85" w14:textId="7BF8BE87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AD404" w14:textId="10B242AC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4BAF" w14:textId="21B47D41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552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D96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80D10CE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8948" w14:textId="1C4DD6E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B58B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0C5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7DD1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A849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39DCD76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AB662" w14:textId="6EEE66B9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397B4" w14:textId="3BD013B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C6E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948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8FE3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5FB27AC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01258" w14:textId="356480B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C71B8" w14:textId="0808734B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358B6" w14:textId="6D7E6312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392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4A6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92A3734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E536" w14:textId="1E7F141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F212E" w14:textId="6CBA0831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16D8D661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Test18</w:t>
            </w:r>
          </w:p>
          <w:p w14:paraId="17A4F39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Test18</w:t>
            </w:r>
          </w:p>
          <w:p w14:paraId="2E21FC71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68DE35F1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855E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3394B30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Test18</w:t>
            </w:r>
          </w:p>
          <w:p w14:paraId="6AA5A04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Test18</w:t>
            </w:r>
          </w:p>
          <w:p w14:paraId="6F03E571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03860BB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C92C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66BC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5CFFAD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97F0" w14:textId="0A59E545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5A80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D011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DD2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774F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28215B25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78171" w14:textId="3A81F410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DBCBD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Production”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213522C" wp14:editId="6A4449B8">
                  <wp:extent cx="209550" cy="228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A60D" w14:textId="3C2B6E69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“Cantel Production” should get added in “Assigned Groups” field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5499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606D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322D5EF3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69A5" w14:textId="1D45313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B923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44EE" w14:textId="36BAFE91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close and user should get added in User Name and User Group List Box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5443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6BF1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7ABD7CB4" w14:textId="77777777" w:rsidTr="00FD77CE">
        <w:trPr>
          <w:trHeight w:val="315"/>
        </w:trPr>
        <w:tc>
          <w:tcPr>
            <w:tcW w:w="51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11A04D59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DC40FB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59C6A8F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CB0EE95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64AD5" w:rsidRPr="00D45D30" w14:paraId="2CAFA409" w14:textId="77777777" w:rsidTr="00FD77CE">
        <w:trPr>
          <w:trHeight w:val="300"/>
        </w:trPr>
        <w:tc>
          <w:tcPr>
            <w:tcW w:w="1069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5265F68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064AD5" w:rsidRPr="00D45D30" w14:paraId="2873F299" w14:textId="77777777" w:rsidTr="00FD77CE">
        <w:trPr>
          <w:trHeight w:val="300"/>
        </w:trPr>
        <w:tc>
          <w:tcPr>
            <w:tcW w:w="1069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34C4EF" w14:textId="5EDA61AB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Verify</w:t>
            </w:r>
            <w:r w:rsidRPr="005A11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whether </w:t>
            </w:r>
            <w:r w:rsidRPr="00FF43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software 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2753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“Cantel Engineering” to create a new user id as user “Cantel Engineering”</w:t>
            </w:r>
          </w:p>
        </w:tc>
      </w:tr>
      <w:tr w:rsidR="00064AD5" w:rsidRPr="00D45D30" w14:paraId="2C31E945" w14:textId="77777777" w:rsidTr="00FD77CE">
        <w:trPr>
          <w:trHeight w:val="300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E8F08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42E35CA5" w14:textId="77777777" w:rsidTr="00FD77CE">
        <w:trPr>
          <w:trHeight w:val="315"/>
        </w:trPr>
        <w:tc>
          <w:tcPr>
            <w:tcW w:w="1069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CEBADD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64AD5" w:rsidRPr="00D45D30" w14:paraId="6EF5C325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65EDCD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608C5F" w14:textId="5C38E23B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TC_021</w:t>
            </w:r>
          </w:p>
        </w:tc>
      </w:tr>
      <w:tr w:rsidR="00064AD5" w:rsidRPr="00D45D30" w14:paraId="00B1E79F" w14:textId="77777777" w:rsidTr="00FD77CE">
        <w:trPr>
          <w:trHeight w:val="315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4C49D7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9B06C" w14:textId="029D18DF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RVX2-SUBR-105</w:t>
            </w:r>
          </w:p>
        </w:tc>
      </w:tr>
      <w:tr w:rsidR="00064AD5" w:rsidRPr="00D45D30" w14:paraId="55F5E3AA" w14:textId="77777777" w:rsidTr="00FD77CE">
        <w:trPr>
          <w:trHeight w:val="594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0F5DB5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393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AC34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271FD3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ARC-XX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GUI High Level Design Document_Rev3_Pub.vsdx</w:t>
            </w:r>
          </w:p>
          <w:p w14:paraId="3A0B137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Attachment 1- ARC-00005_02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Revox</w:t>
            </w:r>
            <w:proofErr w:type="spellEnd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2.0 High Level Use Cases Source </w:t>
            </w:r>
            <w:proofErr w:type="spellStart"/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File.vsdx</w:t>
            </w:r>
            <w:proofErr w:type="spellEnd"/>
          </w:p>
        </w:tc>
      </w:tr>
      <w:tr w:rsidR="00064AD5" w:rsidRPr="004A6A29" w14:paraId="054C472B" w14:textId="77777777" w:rsidTr="00FD77CE">
        <w:trPr>
          <w:trHeight w:val="315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BD623" w14:textId="77777777" w:rsidR="00064AD5" w:rsidRPr="00D45D30" w:rsidRDefault="00064AD5" w:rsidP="00064AD5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39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2CD57" w14:textId="5FFCAF53" w:rsidR="00064AD5" w:rsidRPr="004A6A29" w:rsidRDefault="00064AD5" w:rsidP="00064AD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In HMI, User - “</w:t>
            </w:r>
            <w:r w:rsidRPr="001D62B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” is logged in </w:t>
            </w:r>
          </w:p>
        </w:tc>
      </w:tr>
      <w:tr w:rsidR="00064AD5" w:rsidRPr="00D45D30" w14:paraId="0F9C6363" w14:textId="77777777" w:rsidTr="002E0FA1">
        <w:trPr>
          <w:trHeight w:val="480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52F7D0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F9D36F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31203D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AEB8F9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FB0930" w14:textId="77777777" w:rsidR="00064AD5" w:rsidRPr="00D45D30" w:rsidRDefault="00064AD5" w:rsidP="00064AD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064AD5" w:rsidRPr="00D45D30" w14:paraId="370388A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4E91" w14:textId="08E7DC68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1CDF" w14:textId="41FF3794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whether “Home” screen is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444CB" w14:textId="770412A3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“Home”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F8E9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CE25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5DEF69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847C" w14:textId="0B58458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079BE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“Utilities”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B28B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“Utilities”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4F0C2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50FE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6B0E5DD0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BA0" w14:textId="17ECF726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D0F85" w14:textId="34F48F6B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“Manage Users” button from “Utilities” screen components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95C9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“Manage Users” screen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4587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50284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41170A9C" w14:textId="77777777" w:rsidTr="00FD77CE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1E8EE" w14:textId="31D6A8B0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1A963" w14:textId="572F7AF5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“Create User” button in “Manage Users” screen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F3E9" w14:textId="1416213D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“Create User” window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90D4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629E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081B8CAD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ED9E4" w14:textId="3EFC3AC2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C3C9" w14:textId="1A2201B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“Create User” window enter below mentioned details</w:t>
            </w:r>
          </w:p>
          <w:p w14:paraId="0AD8EC8F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Test19</w:t>
            </w:r>
          </w:p>
          <w:p w14:paraId="3EF7EB3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Test19</w:t>
            </w:r>
          </w:p>
          <w:p w14:paraId="48075879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5CD9FC56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5C0A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should be able to enter below mentioned details:</w:t>
            </w:r>
          </w:p>
          <w:p w14:paraId="2281BB9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Name: Test19</w:t>
            </w:r>
          </w:p>
          <w:p w14:paraId="660615B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Full Name: Test19</w:t>
            </w:r>
          </w:p>
          <w:p w14:paraId="127B5450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 Password: Test@123</w:t>
            </w:r>
          </w:p>
          <w:p w14:paraId="205E443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 Password: Test@123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B28C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82260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52FDB6C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8D7C" w14:textId="22400639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09035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“Available Groups” field, check whether user “Operator”, “Site Admin”, “Application Engineering", “Cantel FSE”, “Cantel Production” and “Cantel Engineering” are displayed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92A02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“Operator”, “Site Admin”, “Application Engineering", “Cantel FSE”, “Cantel Production” and “Cantel Engineering” should get displayed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D3FA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DAF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89AD902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FB8" w14:textId="3CFF89BF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AC9C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user “Cantel Engineering” from “Available Groups” field and click on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8CD1772" wp14:editId="4F095711">
                  <wp:extent cx="209550" cy="228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8C55" w14:textId="772843F4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“Cantel Engineering” should get added in “Assigned Groups” field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B3A13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B04B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64AD5" w:rsidRPr="00D45D30" w14:paraId="104CFA68" w14:textId="77777777" w:rsidTr="002E0FA1">
        <w:trPr>
          <w:trHeight w:val="30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834" w14:textId="622C680A" w:rsidR="00064AD5" w:rsidRDefault="00064AD5" w:rsidP="00064AD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9F863" w14:textId="77777777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Click on “OK” button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E254" w14:textId="1DCF705B" w:rsidR="00064AD5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“Create User” window should get close and user should get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added in User Name and User Group List Box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8DB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F0E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  <w:tr w:rsidR="00064AD5" w:rsidRPr="00D45D30" w14:paraId="61CA8414" w14:textId="77777777" w:rsidTr="00FD77CE">
        <w:trPr>
          <w:trHeight w:val="315"/>
        </w:trPr>
        <w:tc>
          <w:tcPr>
            <w:tcW w:w="51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42F20A6" w14:textId="77777777" w:rsidR="00064AD5" w:rsidRPr="00D45D30" w:rsidRDefault="00064AD5" w:rsidP="00064AD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lastRenderedPageBreak/>
              <w:t>End of Test Case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4F047B56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79FC75F8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546A23A" w14:textId="77777777" w:rsidR="00064AD5" w:rsidRPr="00D45D30" w:rsidRDefault="00064AD5" w:rsidP="00064AD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9E9FCD3" w14:textId="77777777" w:rsidR="000A61FE" w:rsidRDefault="000A61FE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54BFDAA" w14:textId="77777777" w:rsidR="00364F69" w:rsidRDefault="00364F69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660" w:type="dxa"/>
        <w:tblLook w:val="04A0" w:firstRow="1" w:lastRow="0" w:firstColumn="1" w:lastColumn="0" w:noHBand="0" w:noVBand="1"/>
      </w:tblPr>
      <w:tblGrid>
        <w:gridCol w:w="6959"/>
        <w:gridCol w:w="3701"/>
      </w:tblGrid>
      <w:tr w:rsidR="00277802" w:rsidRPr="00277802" w14:paraId="208560EC" w14:textId="77777777" w:rsidTr="00277802">
        <w:trPr>
          <w:trHeight w:val="315"/>
        </w:trPr>
        <w:tc>
          <w:tcPr>
            <w:tcW w:w="10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071DE275" w14:textId="77777777" w:rsidR="00277802" w:rsidRPr="00277802" w:rsidRDefault="00277802" w:rsidP="002778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Clean Up</w:t>
            </w:r>
          </w:p>
        </w:tc>
      </w:tr>
      <w:tr w:rsidR="00277802" w:rsidRPr="00277802" w14:paraId="275ABF1C" w14:textId="77777777" w:rsidTr="00277802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E3FCFA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06CC1FC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277802" w:rsidRPr="00277802" w14:paraId="0FF0F450" w14:textId="77777777" w:rsidTr="00277802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517D" w14:textId="6F0FD264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00927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D0AB7" w14:textId="286F2082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00927">
              <w:rPr>
                <w:rFonts w:ascii="Calibri" w:hAnsi="Calibri" w:cs="Calibri"/>
                <w:color w:val="000000"/>
                <w:sz w:val="22"/>
                <w:szCs w:val="22"/>
              </w:rPr>
              <w:t>None</w:t>
            </w:r>
          </w:p>
        </w:tc>
      </w:tr>
      <w:tr w:rsidR="00277802" w:rsidRPr="00277802" w14:paraId="68F87D77" w14:textId="77777777" w:rsidTr="00277802">
        <w:trPr>
          <w:trHeight w:val="315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247E1D6" w14:textId="77777777" w:rsidR="00277802" w:rsidRPr="00277802" w:rsidRDefault="00277802" w:rsidP="0027780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FFFFFF"/>
                <w:sz w:val="22"/>
                <w:szCs w:val="22"/>
              </w:rPr>
              <w:t>End of Clean Up and End of Test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AAF7A6C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850C6FD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6950CA3B" w14:textId="486A7B50" w:rsidR="00092D55" w:rsidRDefault="00092D55" w:rsidP="00092D55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Qualification Plan</w:t>
      </w:r>
    </w:p>
    <w:p w14:paraId="55B38FAD" w14:textId="77777777" w:rsidR="00051BA3" w:rsidRDefault="00051BA3" w:rsidP="00051BA3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647263AC" w14:textId="1ED49150" w:rsidR="00BA53A3" w:rsidRDefault="00573D4A" w:rsidP="004E14AD">
      <w:pPr>
        <w:suppressAutoHyphens/>
        <w:ind w:left="720"/>
        <w:jc w:val="both"/>
        <w:outlineLvl w:val="0"/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A dry run will be performed and test errors, if any, will be corrected</w:t>
      </w:r>
    </w:p>
    <w:p w14:paraId="7716FD39" w14:textId="77777777" w:rsidR="00573D4A" w:rsidRDefault="00573D4A" w:rsidP="004E14AD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16B7943B" w14:textId="4A04B5EF" w:rsidR="00092D55" w:rsidRDefault="00BA53A3" w:rsidP="004E14AD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Limitations</w:t>
      </w:r>
    </w:p>
    <w:p w14:paraId="697557BB" w14:textId="77777777" w:rsidR="00051BA3" w:rsidRPr="00BA53A3" w:rsidRDefault="00051BA3" w:rsidP="00051BA3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344E6F7D" w14:textId="70C53045" w:rsidR="00483C5A" w:rsidRDefault="00CB52DE" w:rsidP="00BC02A4">
      <w:pPr>
        <w:suppressAutoHyphens/>
        <w:ind w:left="720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NA</w:t>
      </w:r>
    </w:p>
    <w:p w14:paraId="23BA53AA" w14:textId="77777777" w:rsidR="00E043D2" w:rsidRPr="005F74F7" w:rsidRDefault="00E043D2" w:rsidP="00837645">
      <w:pPr>
        <w:suppressAutoHyphens/>
        <w:jc w:val="both"/>
        <w:outlineLvl w:val="0"/>
        <w:rPr>
          <w:rFonts w:ascii="Arial" w:hAnsi="Arial" w:cs="Arial"/>
          <w:sz w:val="22"/>
          <w:szCs w:val="22"/>
        </w:rPr>
      </w:pPr>
    </w:p>
    <w:sectPr w:rsidR="00E043D2" w:rsidRPr="005F74F7" w:rsidSect="006F103F">
      <w:headerReference w:type="default" r:id="rId11"/>
      <w:footerReference w:type="default" r:id="rId12"/>
      <w:pgSz w:w="12240" w:h="15840" w:code="1"/>
      <w:pgMar w:top="720" w:right="907" w:bottom="1008" w:left="907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4FE3" w14:textId="77777777" w:rsidR="003D2A93" w:rsidRDefault="003D2A93">
      <w:r>
        <w:separator/>
      </w:r>
    </w:p>
  </w:endnote>
  <w:endnote w:type="continuationSeparator" w:id="0">
    <w:p w14:paraId="5D318F87" w14:textId="77777777" w:rsidR="003D2A93" w:rsidRDefault="003D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53"/>
      <w:gridCol w:w="5736"/>
      <w:gridCol w:w="1037"/>
    </w:tblGrid>
    <w:tr w:rsidR="00064AD5" w14:paraId="41F124C0" w14:textId="77777777" w:rsidTr="00073029">
      <w:trPr>
        <w:trHeight w:val="288"/>
        <w:jc w:val="center"/>
      </w:trPr>
      <w:tc>
        <w:tcPr>
          <w:tcW w:w="107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81D5BA" w14:textId="77777777" w:rsidR="00064AD5" w:rsidRDefault="00064AD5" w:rsidP="00073029">
          <w:pPr>
            <w:pStyle w:val="Footer"/>
            <w:tabs>
              <w:tab w:val="center" w:pos="5280"/>
              <w:tab w:val="right" w:pos="10560"/>
            </w:tabs>
            <w:spacing w:before="60" w:after="60"/>
            <w:jc w:val="center"/>
            <w:rPr>
              <w:rFonts w:ascii="Arial Narrow" w:hAnsi="Arial Narrow"/>
              <w:spacing w:val="-2"/>
              <w:sz w:val="15"/>
              <w:szCs w:val="15"/>
            </w:rPr>
          </w:pPr>
          <w:r>
            <w:rPr>
              <w:rFonts w:ascii="Arial Narrow" w:hAnsi="Arial Narrow"/>
              <w:spacing w:val="-2"/>
              <w:sz w:val="15"/>
              <w:szCs w:val="15"/>
            </w:rPr>
            <w:t>CONFIDENTIAL AND PROPRIETARY INFORMATION OF CANTEL. COPYING AND DISSEMINATION PROHIBITED, UNLESS AUTHORIZED BY CANTEL. RETURN REQUIRED UPON DEMAND.</w:t>
          </w:r>
        </w:p>
      </w:tc>
    </w:tr>
    <w:tr w:rsidR="00064AD5" w14:paraId="641F3657" w14:textId="77777777" w:rsidTr="00073029">
      <w:trPr>
        <w:trHeight w:hRule="exact" w:val="230"/>
        <w:jc w:val="center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rPr>
              <w:sz w:val="16"/>
              <w:szCs w:val="16"/>
            </w:rPr>
            <w:id w:val="2092586572"/>
            <w:docPartObj>
              <w:docPartGallery w:val="Page Numbers (Top of Page)"/>
              <w:docPartUnique/>
            </w:docPartObj>
          </w:sdtPr>
          <w:sdtContent>
            <w:p w14:paraId="5B1BADF8" w14:textId="1C3BA51D" w:rsidR="00064AD5" w:rsidRDefault="00064AD5" w:rsidP="00073029">
              <w:pPr>
                <w:pStyle w:val="Footer"/>
                <w:tabs>
                  <w:tab w:val="left" w:pos="720"/>
                </w:tabs>
                <w:spacing w:before="20"/>
                <w:ind w:left="-120" w:right="-120"/>
                <w:rPr>
                  <w:rFonts w:ascii="Arial" w:hAnsi="Arial"/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TPL-00255/A </w:t>
              </w:r>
              <w:r>
                <w:rPr>
                  <w:sz w:val="16"/>
                  <w:szCs w:val="16"/>
                </w:rPr>
                <w:tab/>
              </w:r>
              <w:r>
                <w:rPr>
                  <w:color w:val="FFFFFF" w:themeColor="background1"/>
                  <w:sz w:val="16"/>
                  <w:szCs w:val="16"/>
                </w:rPr>
                <w:t xml:space="preserve">* </w:t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FEDE33A" w14:textId="77777777" w:rsidR="00064AD5" w:rsidRDefault="00064AD5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For definitions, refer to the Cantel Global Glossary [LIB-00001]</w:t>
          </w:r>
          <w:r>
            <w:rPr>
              <w:sz w:val="16"/>
              <w:szCs w:val="16"/>
            </w:rPr>
            <w:tab/>
          </w:r>
        </w:p>
      </w:tc>
      <w:tc>
        <w:tcPr>
          <w:tcW w:w="134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43303A1" w14:textId="540E0C67" w:rsidR="00064AD5" w:rsidRDefault="00064AD5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PAGE </w:instrText>
          </w:r>
          <w:r>
            <w:rPr>
              <w:b/>
              <w:sz w:val="16"/>
              <w:szCs w:val="16"/>
            </w:rPr>
            <w:fldChar w:fldCharType="separate"/>
          </w:r>
          <w:r w:rsidR="002E0FA1">
            <w:rPr>
              <w:b/>
              <w:noProof/>
              <w:sz w:val="16"/>
              <w:szCs w:val="16"/>
            </w:rPr>
            <w:t>21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NUMPAGES  </w:instrText>
          </w:r>
          <w:r>
            <w:rPr>
              <w:b/>
              <w:sz w:val="16"/>
              <w:szCs w:val="16"/>
            </w:rPr>
            <w:fldChar w:fldCharType="separate"/>
          </w:r>
          <w:r w:rsidR="002E0FA1">
            <w:rPr>
              <w:b/>
              <w:noProof/>
              <w:sz w:val="16"/>
              <w:szCs w:val="16"/>
            </w:rPr>
            <w:t>23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1C749561" w14:textId="77777777" w:rsidR="00064AD5" w:rsidRPr="00073029" w:rsidRDefault="00064AD5" w:rsidP="00073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5B1B8" w14:textId="77777777" w:rsidR="003D2A93" w:rsidRDefault="003D2A93">
      <w:r>
        <w:separator/>
      </w:r>
    </w:p>
  </w:footnote>
  <w:footnote w:type="continuationSeparator" w:id="0">
    <w:p w14:paraId="42BD6BB3" w14:textId="77777777" w:rsidR="003D2A93" w:rsidRDefault="003D2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68"/>
      <w:gridCol w:w="2272"/>
      <w:gridCol w:w="6208"/>
      <w:gridCol w:w="948"/>
    </w:tblGrid>
    <w:tr w:rsidR="00064AD5" w:rsidRPr="00C254B6" w14:paraId="359C967E" w14:textId="77777777" w:rsidTr="00FD77CE">
      <w:trPr>
        <w:trHeight w:hRule="exact" w:val="300"/>
        <w:jc w:val="center"/>
      </w:trPr>
      <w:tc>
        <w:tcPr>
          <w:tcW w:w="3356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20019C0C" w14:textId="77777777" w:rsidR="00064AD5" w:rsidRPr="00176C05" w:rsidRDefault="00064AD5" w:rsidP="00CB52DE">
          <w:pPr>
            <w:jc w:val="center"/>
            <w:rPr>
              <w:b/>
              <w:sz w:val="24"/>
              <w:szCs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1AFBD38D" wp14:editId="49EF91CD">
                <wp:extent cx="1980609" cy="462643"/>
                <wp:effectExtent l="0" t="0" r="635" b="0"/>
                <wp:docPr id="1" name="Picture 1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716" cy="471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9" w:type="dxa"/>
          <w:tcBorders>
            <w:top w:val="single" w:sz="12" w:space="0" w:color="auto"/>
            <w:bottom w:val="nil"/>
          </w:tcBorders>
          <w:vAlign w:val="center"/>
        </w:tcPr>
        <w:p w14:paraId="78CC28AF" w14:textId="77777777" w:rsidR="00064AD5" w:rsidRPr="002A0F84" w:rsidRDefault="00064AD5" w:rsidP="00CB52DE">
          <w:pPr>
            <w:jc w:val="center"/>
            <w:rPr>
              <w:smallCaps/>
              <w:spacing w:val="20"/>
              <w:sz w:val="18"/>
            </w:rPr>
          </w:pPr>
          <w:r w:rsidRPr="002A0F84">
            <w:rPr>
              <w:smallCaps/>
              <w:spacing w:val="20"/>
              <w:sz w:val="18"/>
            </w:rPr>
            <w:t>Document Number</w:t>
          </w:r>
        </w:p>
      </w:tc>
      <w:tc>
        <w:tcPr>
          <w:tcW w:w="975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14:paraId="4B41C7D8" w14:textId="77777777" w:rsidR="00064AD5" w:rsidRPr="002A0F84" w:rsidRDefault="00064AD5" w:rsidP="00CB52DE">
          <w:pPr>
            <w:jc w:val="center"/>
            <w:rPr>
              <w:caps/>
              <w:smallCaps/>
              <w:sz w:val="18"/>
              <w:szCs w:val="36"/>
            </w:rPr>
          </w:pPr>
          <w:r w:rsidRPr="002A0F84">
            <w:rPr>
              <w:smallCaps/>
              <w:spacing w:val="20"/>
              <w:sz w:val="18"/>
            </w:rPr>
            <w:t>Rev</w:t>
          </w:r>
        </w:p>
      </w:tc>
    </w:tr>
    <w:tr w:rsidR="00064AD5" w:rsidRPr="00C254B6" w14:paraId="7827A9A7" w14:textId="77777777" w:rsidTr="00FD77CE">
      <w:trPr>
        <w:trHeight w:hRule="exact" w:val="446"/>
        <w:jc w:val="center"/>
      </w:trPr>
      <w:tc>
        <w:tcPr>
          <w:tcW w:w="3356" w:type="dxa"/>
          <w:gridSpan w:val="2"/>
          <w:vMerge/>
          <w:tcBorders>
            <w:left w:val="single" w:sz="12" w:space="0" w:color="auto"/>
          </w:tcBorders>
          <w:vAlign w:val="center"/>
        </w:tcPr>
        <w:p w14:paraId="53461E43" w14:textId="77777777" w:rsidR="00064AD5" w:rsidRDefault="00064AD5" w:rsidP="00CB52DE">
          <w:pPr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6439" w:type="dxa"/>
          <w:tcBorders>
            <w:top w:val="nil"/>
            <w:bottom w:val="single" w:sz="4" w:space="0" w:color="auto"/>
            <w:right w:val="single" w:sz="4" w:space="0" w:color="auto"/>
          </w:tcBorders>
          <w:vAlign w:val="center"/>
        </w:tcPr>
        <w:p w14:paraId="4403DCE9" w14:textId="402B20CF" w:rsidR="00064AD5" w:rsidRPr="0074466D" w:rsidRDefault="00064AD5" w:rsidP="00CB52DE">
          <w:pPr>
            <w:jc w:val="center"/>
            <w:rPr>
              <w:b/>
              <w:spacing w:val="16"/>
              <w:sz w:val="32"/>
              <w:szCs w:val="32"/>
            </w:rPr>
          </w:pPr>
          <w:r>
            <w:rPr>
              <w:b/>
              <w:caps/>
              <w:spacing w:val="16"/>
              <w:sz w:val="32"/>
              <w:szCs w:val="32"/>
            </w:rPr>
            <w:t>PTCL-00475</w:t>
          </w:r>
        </w:p>
      </w:tc>
      <w:tc>
        <w:tcPr>
          <w:tcW w:w="975" w:type="dxa"/>
          <w:tcBorders>
            <w:top w:val="nil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33EB80D" w14:textId="77777777" w:rsidR="00064AD5" w:rsidRPr="001D5B43" w:rsidRDefault="00064AD5" w:rsidP="00CB52DE">
          <w:pPr>
            <w:jc w:val="center"/>
            <w:rPr>
              <w:b/>
              <w:caps/>
              <w:sz w:val="28"/>
              <w:szCs w:val="32"/>
            </w:rPr>
          </w:pPr>
          <w:r>
            <w:rPr>
              <w:b/>
              <w:caps/>
              <w:sz w:val="28"/>
              <w:szCs w:val="32"/>
            </w:rPr>
            <w:t>A</w:t>
          </w:r>
        </w:p>
      </w:tc>
    </w:tr>
    <w:tr w:rsidR="00064AD5" w:rsidRPr="00C254B6" w14:paraId="539732A7" w14:textId="77777777" w:rsidTr="00FD77CE">
      <w:trPr>
        <w:trHeight w:hRule="exact" w:val="101"/>
        <w:jc w:val="center"/>
      </w:trPr>
      <w:tc>
        <w:tcPr>
          <w:tcW w:w="10770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4A47131" w14:textId="77777777" w:rsidR="00064AD5" w:rsidRPr="00105104" w:rsidRDefault="00064AD5" w:rsidP="00CB52DE">
          <w:pPr>
            <w:jc w:val="center"/>
            <w:rPr>
              <w:b/>
              <w:caps/>
              <w:sz w:val="24"/>
              <w:szCs w:val="24"/>
            </w:rPr>
          </w:pPr>
        </w:p>
      </w:tc>
    </w:tr>
    <w:tr w:rsidR="00064AD5" w:rsidRPr="00C254B6" w14:paraId="628B745C" w14:textId="77777777" w:rsidTr="00FD77CE">
      <w:trPr>
        <w:trHeight w:hRule="exact" w:val="446"/>
        <w:jc w:val="center"/>
      </w:trPr>
      <w:tc>
        <w:tcPr>
          <w:tcW w:w="9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A7EFFF1" w14:textId="77777777" w:rsidR="00064AD5" w:rsidRPr="002A0F84" w:rsidRDefault="00064AD5" w:rsidP="00CB52DE">
          <w:pPr>
            <w:spacing w:line="240" w:lineRule="exact"/>
            <w:jc w:val="center"/>
            <w:rPr>
              <w:smallCaps/>
              <w:spacing w:val="10"/>
              <w:szCs w:val="24"/>
            </w:rPr>
          </w:pPr>
          <w:r w:rsidRPr="002A0F84">
            <w:rPr>
              <w:smallCaps/>
              <w:spacing w:val="10"/>
              <w:szCs w:val="24"/>
            </w:rPr>
            <w:t>Title</w:t>
          </w:r>
        </w:p>
      </w:tc>
      <w:tc>
        <w:tcPr>
          <w:tcW w:w="9774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DA123" w14:textId="7C4380C3" w:rsidR="00064AD5" w:rsidRPr="00C87210" w:rsidRDefault="00064AD5" w:rsidP="00CB52DE">
          <w:pPr>
            <w:jc w:val="center"/>
          </w:pPr>
          <w:r w:rsidRPr="006F6C23">
            <w:rPr>
              <w:b/>
              <w:iCs/>
              <w:caps/>
            </w:rPr>
            <w:t>Revox 2.0</w:t>
          </w:r>
          <w:r>
            <w:rPr>
              <w:b/>
              <w:iCs/>
              <w:caps/>
            </w:rPr>
            <w:t xml:space="preserve"> </w:t>
          </w:r>
          <w:r w:rsidRPr="006F6C23">
            <w:rPr>
              <w:b/>
              <w:iCs/>
              <w:caps/>
            </w:rPr>
            <w:t>SOFTWARE TEST DESIGN</w:t>
          </w:r>
          <w:r>
            <w:rPr>
              <w:b/>
              <w:i/>
              <w:caps/>
              <w:color w:val="0070C0"/>
            </w:rPr>
            <w:t xml:space="preserve"> </w:t>
          </w:r>
          <w:r w:rsidRPr="00364F69">
            <w:rPr>
              <w:rFonts w:ascii="Calibri" w:hAnsi="Calibri" w:cs="Calibri"/>
              <w:color w:val="000000"/>
              <w:sz w:val="22"/>
              <w:szCs w:val="22"/>
            </w:rPr>
            <w:t>Definition of user groups</w:t>
          </w:r>
        </w:p>
      </w:tc>
    </w:tr>
  </w:tbl>
  <w:p w14:paraId="3B254F5D" w14:textId="77777777" w:rsidR="00064AD5" w:rsidRPr="00FD0FBF" w:rsidRDefault="00064AD5" w:rsidP="006F103F">
    <w:pPr>
      <w:pStyle w:val="Header"/>
      <w:tabs>
        <w:tab w:val="clear" w:pos="4320"/>
        <w:tab w:val="clear" w:pos="8640"/>
      </w:tabs>
      <w:jc w:val="center"/>
      <w:rPr>
        <w:rFonts w:ascii="Times New Roman" w:hAnsi="Times New Roman"/>
        <w:b/>
        <w:iCs/>
        <w:caps/>
        <w:snapToGrid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B24"/>
    <w:multiLevelType w:val="multilevel"/>
    <w:tmpl w:val="FB00F624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">
    <w:nsid w:val="078517B3"/>
    <w:multiLevelType w:val="hybridMultilevel"/>
    <w:tmpl w:val="EB6AC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2F9"/>
    <w:multiLevelType w:val="multilevel"/>
    <w:tmpl w:val="3830E0E4"/>
    <w:lvl w:ilvl="0">
      <w:start w:val="1"/>
      <w:numFmt w:val="decimal"/>
      <w:lvlText w:val="%1.0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>
    <w:nsid w:val="101A56B3"/>
    <w:multiLevelType w:val="multilevel"/>
    <w:tmpl w:val="619049CE"/>
    <w:lvl w:ilvl="0">
      <w:start w:val="1"/>
      <w:numFmt w:val="decimal"/>
      <w:lvlText w:val="%1.0"/>
      <w:lvlJc w:val="left"/>
      <w:pPr>
        <w:tabs>
          <w:tab w:val="num" w:pos="1080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>
    <w:nsid w:val="15546C61"/>
    <w:multiLevelType w:val="hybridMultilevel"/>
    <w:tmpl w:val="2D9E5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D611F7"/>
    <w:multiLevelType w:val="multilevel"/>
    <w:tmpl w:val="AA2832D4"/>
    <w:lvl w:ilvl="0">
      <w:start w:val="4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6">
    <w:nsid w:val="1C2C75C5"/>
    <w:multiLevelType w:val="hybridMultilevel"/>
    <w:tmpl w:val="A1CA4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5AC6"/>
    <w:multiLevelType w:val="multilevel"/>
    <w:tmpl w:val="19845A5A"/>
    <w:lvl w:ilvl="0">
      <w:start w:val="1"/>
      <w:numFmt w:val="decimal"/>
      <w:lvlText w:val="%1.0"/>
      <w:lvlJc w:val="left"/>
      <w:pPr>
        <w:tabs>
          <w:tab w:val="num" w:pos="273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8">
    <w:nsid w:val="2BF80009"/>
    <w:multiLevelType w:val="multilevel"/>
    <w:tmpl w:val="05DC10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2C4208DF"/>
    <w:multiLevelType w:val="multilevel"/>
    <w:tmpl w:val="68ECB41A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37685B22"/>
    <w:multiLevelType w:val="hybridMultilevel"/>
    <w:tmpl w:val="6610C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D83"/>
    <w:multiLevelType w:val="hybridMultilevel"/>
    <w:tmpl w:val="DB72321E"/>
    <w:lvl w:ilvl="0" w:tplc="6854EB5E">
      <w:start w:val="1"/>
      <w:numFmt w:val="decimal"/>
      <w:lvlText w:val="%1.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2">
    <w:nsid w:val="3ADA6C3D"/>
    <w:multiLevelType w:val="multilevel"/>
    <w:tmpl w:val="5FE667F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99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3">
    <w:nsid w:val="3B282B75"/>
    <w:multiLevelType w:val="multilevel"/>
    <w:tmpl w:val="AFB2D34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4">
    <w:nsid w:val="4E747CA4"/>
    <w:multiLevelType w:val="hybridMultilevel"/>
    <w:tmpl w:val="0BE82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90949"/>
    <w:multiLevelType w:val="hybridMultilevel"/>
    <w:tmpl w:val="A956F4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45D3C8D"/>
    <w:multiLevelType w:val="multilevel"/>
    <w:tmpl w:val="C534FDB6"/>
    <w:lvl w:ilvl="0">
      <w:start w:val="1"/>
      <w:numFmt w:val="decimal"/>
      <w:lvlText w:val="%1.0"/>
      <w:lvlJc w:val="left"/>
      <w:pPr>
        <w:tabs>
          <w:tab w:val="num" w:pos="504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7">
    <w:nsid w:val="5CE464A3"/>
    <w:multiLevelType w:val="hybridMultilevel"/>
    <w:tmpl w:val="309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890421"/>
    <w:multiLevelType w:val="multilevel"/>
    <w:tmpl w:val="12E2DD54"/>
    <w:lvl w:ilvl="0">
      <w:start w:val="2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9">
    <w:nsid w:val="65EE24BD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0">
    <w:nsid w:val="66157E71"/>
    <w:multiLevelType w:val="hybridMultilevel"/>
    <w:tmpl w:val="1996D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13536"/>
    <w:multiLevelType w:val="hybridMultilevel"/>
    <w:tmpl w:val="2F3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211"/>
    <w:multiLevelType w:val="multilevel"/>
    <w:tmpl w:val="59B83B10"/>
    <w:lvl w:ilvl="0">
      <w:start w:val="3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3">
    <w:nsid w:val="7379277C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4">
    <w:nsid w:val="75702DBE"/>
    <w:multiLevelType w:val="multilevel"/>
    <w:tmpl w:val="387A2BF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5">
    <w:nsid w:val="79F50F10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8"/>
  </w:num>
  <w:num w:numId="2">
    <w:abstractNumId w:val="11"/>
  </w:num>
  <w:num w:numId="3">
    <w:abstractNumId w:val="24"/>
  </w:num>
  <w:num w:numId="4">
    <w:abstractNumId w:val="9"/>
  </w:num>
  <w:num w:numId="5">
    <w:abstractNumId w:val="7"/>
  </w:num>
  <w:num w:numId="6">
    <w:abstractNumId w:val="3"/>
  </w:num>
  <w:num w:numId="7">
    <w:abstractNumId w:val="16"/>
  </w:num>
  <w:num w:numId="8">
    <w:abstractNumId w:val="18"/>
  </w:num>
  <w:num w:numId="9">
    <w:abstractNumId w:val="22"/>
  </w:num>
  <w:num w:numId="10">
    <w:abstractNumId w:val="5"/>
  </w:num>
  <w:num w:numId="11">
    <w:abstractNumId w:val="2"/>
  </w:num>
  <w:num w:numId="12">
    <w:abstractNumId w:val="4"/>
  </w:num>
  <w:num w:numId="13">
    <w:abstractNumId w:val="25"/>
  </w:num>
  <w:num w:numId="14">
    <w:abstractNumId w:val="19"/>
  </w:num>
  <w:num w:numId="15">
    <w:abstractNumId w:val="23"/>
  </w:num>
  <w:num w:numId="16">
    <w:abstractNumId w:val="0"/>
  </w:num>
  <w:num w:numId="17">
    <w:abstractNumId w:val="13"/>
  </w:num>
  <w:num w:numId="18">
    <w:abstractNumId w:val="12"/>
  </w:num>
  <w:num w:numId="19">
    <w:abstractNumId w:val="21"/>
  </w:num>
  <w:num w:numId="20">
    <w:abstractNumId w:val="17"/>
  </w:num>
  <w:num w:numId="21">
    <w:abstractNumId w:val="15"/>
  </w:num>
  <w:num w:numId="22">
    <w:abstractNumId w:val="14"/>
  </w:num>
  <w:num w:numId="23">
    <w:abstractNumId w:val="1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1F"/>
    <w:rsid w:val="00003D6C"/>
    <w:rsid w:val="00004C2B"/>
    <w:rsid w:val="000103FC"/>
    <w:rsid w:val="000151E8"/>
    <w:rsid w:val="000223AD"/>
    <w:rsid w:val="0002294D"/>
    <w:rsid w:val="00031603"/>
    <w:rsid w:val="00033650"/>
    <w:rsid w:val="00040D17"/>
    <w:rsid w:val="00041EC5"/>
    <w:rsid w:val="00044DDA"/>
    <w:rsid w:val="00051BA3"/>
    <w:rsid w:val="0005243E"/>
    <w:rsid w:val="000528D5"/>
    <w:rsid w:val="00053BF8"/>
    <w:rsid w:val="000550A8"/>
    <w:rsid w:val="0006499B"/>
    <w:rsid w:val="00064AD5"/>
    <w:rsid w:val="00065596"/>
    <w:rsid w:val="00066EEF"/>
    <w:rsid w:val="00073029"/>
    <w:rsid w:val="000743F5"/>
    <w:rsid w:val="0007480B"/>
    <w:rsid w:val="000869C0"/>
    <w:rsid w:val="00087439"/>
    <w:rsid w:val="00087DB9"/>
    <w:rsid w:val="00090160"/>
    <w:rsid w:val="000910E8"/>
    <w:rsid w:val="00092D55"/>
    <w:rsid w:val="0009405E"/>
    <w:rsid w:val="00096F15"/>
    <w:rsid w:val="00097080"/>
    <w:rsid w:val="000A2FD9"/>
    <w:rsid w:val="000A3934"/>
    <w:rsid w:val="000A61FE"/>
    <w:rsid w:val="000B05BB"/>
    <w:rsid w:val="000B1F41"/>
    <w:rsid w:val="000B625C"/>
    <w:rsid w:val="000B629C"/>
    <w:rsid w:val="000B7357"/>
    <w:rsid w:val="000C0E7F"/>
    <w:rsid w:val="000C1993"/>
    <w:rsid w:val="000C1D6B"/>
    <w:rsid w:val="000C6173"/>
    <w:rsid w:val="000C6961"/>
    <w:rsid w:val="000D681F"/>
    <w:rsid w:val="000E014B"/>
    <w:rsid w:val="000E17BD"/>
    <w:rsid w:val="000E3B1A"/>
    <w:rsid w:val="000E3C3F"/>
    <w:rsid w:val="000F0247"/>
    <w:rsid w:val="000F070F"/>
    <w:rsid w:val="000F2C08"/>
    <w:rsid w:val="000F2D58"/>
    <w:rsid w:val="00105F56"/>
    <w:rsid w:val="001100A2"/>
    <w:rsid w:val="001102D0"/>
    <w:rsid w:val="00123D19"/>
    <w:rsid w:val="00132993"/>
    <w:rsid w:val="0013420B"/>
    <w:rsid w:val="00134F72"/>
    <w:rsid w:val="00142777"/>
    <w:rsid w:val="00146DA0"/>
    <w:rsid w:val="00150840"/>
    <w:rsid w:val="00151BE9"/>
    <w:rsid w:val="001524EA"/>
    <w:rsid w:val="001572BF"/>
    <w:rsid w:val="00164B65"/>
    <w:rsid w:val="001659FF"/>
    <w:rsid w:val="00165DAC"/>
    <w:rsid w:val="00165FFB"/>
    <w:rsid w:val="00166C1B"/>
    <w:rsid w:val="001741A4"/>
    <w:rsid w:val="00177C10"/>
    <w:rsid w:val="00177D53"/>
    <w:rsid w:val="001812AE"/>
    <w:rsid w:val="00186ABE"/>
    <w:rsid w:val="00192379"/>
    <w:rsid w:val="00192739"/>
    <w:rsid w:val="00195FD9"/>
    <w:rsid w:val="001A0577"/>
    <w:rsid w:val="001A5DE7"/>
    <w:rsid w:val="001B6469"/>
    <w:rsid w:val="001B6698"/>
    <w:rsid w:val="001C1E03"/>
    <w:rsid w:val="001D45FA"/>
    <w:rsid w:val="001E30A0"/>
    <w:rsid w:val="001E3980"/>
    <w:rsid w:val="001E4524"/>
    <w:rsid w:val="001E4A0B"/>
    <w:rsid w:val="001E7BBB"/>
    <w:rsid w:val="001F08D7"/>
    <w:rsid w:val="001F0CA3"/>
    <w:rsid w:val="001F311F"/>
    <w:rsid w:val="001F3339"/>
    <w:rsid w:val="001F6A84"/>
    <w:rsid w:val="001F73BB"/>
    <w:rsid w:val="00201143"/>
    <w:rsid w:val="002058DD"/>
    <w:rsid w:val="00207C6B"/>
    <w:rsid w:val="00214BCA"/>
    <w:rsid w:val="0022100D"/>
    <w:rsid w:val="00223BEB"/>
    <w:rsid w:val="00242048"/>
    <w:rsid w:val="00243E21"/>
    <w:rsid w:val="00262B8A"/>
    <w:rsid w:val="002634EF"/>
    <w:rsid w:val="002657A6"/>
    <w:rsid w:val="00266508"/>
    <w:rsid w:val="00266A9F"/>
    <w:rsid w:val="002706EE"/>
    <w:rsid w:val="00272654"/>
    <w:rsid w:val="00272863"/>
    <w:rsid w:val="00272D00"/>
    <w:rsid w:val="00277802"/>
    <w:rsid w:val="002823E6"/>
    <w:rsid w:val="0028304E"/>
    <w:rsid w:val="00287204"/>
    <w:rsid w:val="00291EBE"/>
    <w:rsid w:val="002923AE"/>
    <w:rsid w:val="002A065A"/>
    <w:rsid w:val="002A5BA2"/>
    <w:rsid w:val="002B0750"/>
    <w:rsid w:val="002B2336"/>
    <w:rsid w:val="002B626D"/>
    <w:rsid w:val="002B6BDB"/>
    <w:rsid w:val="002C55FF"/>
    <w:rsid w:val="002D01BB"/>
    <w:rsid w:val="002D71DB"/>
    <w:rsid w:val="002D7539"/>
    <w:rsid w:val="002E0FA1"/>
    <w:rsid w:val="002E1E8C"/>
    <w:rsid w:val="002E37F5"/>
    <w:rsid w:val="002E3E63"/>
    <w:rsid w:val="002F1EFA"/>
    <w:rsid w:val="002F452F"/>
    <w:rsid w:val="00300441"/>
    <w:rsid w:val="00301BEA"/>
    <w:rsid w:val="00301F63"/>
    <w:rsid w:val="0031145D"/>
    <w:rsid w:val="0031489C"/>
    <w:rsid w:val="003153B3"/>
    <w:rsid w:val="003157DA"/>
    <w:rsid w:val="00317381"/>
    <w:rsid w:val="00320095"/>
    <w:rsid w:val="003200EF"/>
    <w:rsid w:val="00323A99"/>
    <w:rsid w:val="0033469B"/>
    <w:rsid w:val="00335CFD"/>
    <w:rsid w:val="0034402B"/>
    <w:rsid w:val="00347593"/>
    <w:rsid w:val="00347691"/>
    <w:rsid w:val="00350309"/>
    <w:rsid w:val="00351980"/>
    <w:rsid w:val="0035271B"/>
    <w:rsid w:val="003534F1"/>
    <w:rsid w:val="00353D1C"/>
    <w:rsid w:val="00356705"/>
    <w:rsid w:val="00361A9F"/>
    <w:rsid w:val="00361AF1"/>
    <w:rsid w:val="00364F69"/>
    <w:rsid w:val="003654F3"/>
    <w:rsid w:val="00370531"/>
    <w:rsid w:val="00370DD2"/>
    <w:rsid w:val="00373F32"/>
    <w:rsid w:val="003748C7"/>
    <w:rsid w:val="003766D6"/>
    <w:rsid w:val="00376F64"/>
    <w:rsid w:val="00381AD2"/>
    <w:rsid w:val="00384540"/>
    <w:rsid w:val="00393B18"/>
    <w:rsid w:val="00397A98"/>
    <w:rsid w:val="003A0B4B"/>
    <w:rsid w:val="003A3D77"/>
    <w:rsid w:val="003A42C2"/>
    <w:rsid w:val="003B3A74"/>
    <w:rsid w:val="003B3F98"/>
    <w:rsid w:val="003B55B5"/>
    <w:rsid w:val="003C1EB7"/>
    <w:rsid w:val="003C65E5"/>
    <w:rsid w:val="003D2A93"/>
    <w:rsid w:val="003E2FD4"/>
    <w:rsid w:val="003E497E"/>
    <w:rsid w:val="003E52A4"/>
    <w:rsid w:val="003E65B0"/>
    <w:rsid w:val="003E748A"/>
    <w:rsid w:val="003F25AF"/>
    <w:rsid w:val="003F530C"/>
    <w:rsid w:val="0040327F"/>
    <w:rsid w:val="004044DE"/>
    <w:rsid w:val="00406F37"/>
    <w:rsid w:val="00413045"/>
    <w:rsid w:val="004132B6"/>
    <w:rsid w:val="0041645C"/>
    <w:rsid w:val="004205B5"/>
    <w:rsid w:val="004220DE"/>
    <w:rsid w:val="00423017"/>
    <w:rsid w:val="00426D4E"/>
    <w:rsid w:val="00432980"/>
    <w:rsid w:val="00434A91"/>
    <w:rsid w:val="00436F72"/>
    <w:rsid w:val="00440FBF"/>
    <w:rsid w:val="00444F7B"/>
    <w:rsid w:val="00447AE8"/>
    <w:rsid w:val="004507BA"/>
    <w:rsid w:val="00450B51"/>
    <w:rsid w:val="004539A3"/>
    <w:rsid w:val="00453D35"/>
    <w:rsid w:val="00455BDC"/>
    <w:rsid w:val="004636F4"/>
    <w:rsid w:val="00471F01"/>
    <w:rsid w:val="00472A68"/>
    <w:rsid w:val="00472B55"/>
    <w:rsid w:val="0048048A"/>
    <w:rsid w:val="00481877"/>
    <w:rsid w:val="00483C5A"/>
    <w:rsid w:val="00485EFA"/>
    <w:rsid w:val="004A58A2"/>
    <w:rsid w:val="004A6A29"/>
    <w:rsid w:val="004A6A6B"/>
    <w:rsid w:val="004A7623"/>
    <w:rsid w:val="004B3441"/>
    <w:rsid w:val="004B481A"/>
    <w:rsid w:val="004C2A35"/>
    <w:rsid w:val="004C2D41"/>
    <w:rsid w:val="004D038B"/>
    <w:rsid w:val="004D75D7"/>
    <w:rsid w:val="004E14AD"/>
    <w:rsid w:val="004E6FFE"/>
    <w:rsid w:val="004F56F8"/>
    <w:rsid w:val="004F5939"/>
    <w:rsid w:val="004F5FA6"/>
    <w:rsid w:val="005000C5"/>
    <w:rsid w:val="00501793"/>
    <w:rsid w:val="0050241C"/>
    <w:rsid w:val="005105FA"/>
    <w:rsid w:val="0051236C"/>
    <w:rsid w:val="00513086"/>
    <w:rsid w:val="0051794F"/>
    <w:rsid w:val="00520E50"/>
    <w:rsid w:val="0052739D"/>
    <w:rsid w:val="00531DD1"/>
    <w:rsid w:val="005328CA"/>
    <w:rsid w:val="00533233"/>
    <w:rsid w:val="00534FD6"/>
    <w:rsid w:val="00537F06"/>
    <w:rsid w:val="0054219F"/>
    <w:rsid w:val="0054366B"/>
    <w:rsid w:val="00550940"/>
    <w:rsid w:val="00552212"/>
    <w:rsid w:val="005603A9"/>
    <w:rsid w:val="00562CD5"/>
    <w:rsid w:val="005721C4"/>
    <w:rsid w:val="00573D4A"/>
    <w:rsid w:val="005812AC"/>
    <w:rsid w:val="0058529A"/>
    <w:rsid w:val="00590976"/>
    <w:rsid w:val="00590EB5"/>
    <w:rsid w:val="0059294C"/>
    <w:rsid w:val="00592CA9"/>
    <w:rsid w:val="0059334E"/>
    <w:rsid w:val="00593EC2"/>
    <w:rsid w:val="00594F7E"/>
    <w:rsid w:val="0059658E"/>
    <w:rsid w:val="00597167"/>
    <w:rsid w:val="005A07B1"/>
    <w:rsid w:val="005A07E9"/>
    <w:rsid w:val="005A114F"/>
    <w:rsid w:val="005A32AB"/>
    <w:rsid w:val="005A51D1"/>
    <w:rsid w:val="005B5EE9"/>
    <w:rsid w:val="005B745D"/>
    <w:rsid w:val="005B76C7"/>
    <w:rsid w:val="005C0037"/>
    <w:rsid w:val="005C444E"/>
    <w:rsid w:val="005C47B4"/>
    <w:rsid w:val="005D19B6"/>
    <w:rsid w:val="005D4B88"/>
    <w:rsid w:val="005D59BC"/>
    <w:rsid w:val="005D73C3"/>
    <w:rsid w:val="005D755F"/>
    <w:rsid w:val="005E1621"/>
    <w:rsid w:val="005F2D8F"/>
    <w:rsid w:val="005F4B24"/>
    <w:rsid w:val="005F74F7"/>
    <w:rsid w:val="00600927"/>
    <w:rsid w:val="00607BE4"/>
    <w:rsid w:val="006137AD"/>
    <w:rsid w:val="0061439C"/>
    <w:rsid w:val="00617C33"/>
    <w:rsid w:val="00620F46"/>
    <w:rsid w:val="0062313F"/>
    <w:rsid w:val="00630B8A"/>
    <w:rsid w:val="00630C7C"/>
    <w:rsid w:val="00632B3B"/>
    <w:rsid w:val="00633C82"/>
    <w:rsid w:val="006377B1"/>
    <w:rsid w:val="006413AA"/>
    <w:rsid w:val="00646677"/>
    <w:rsid w:val="0065030C"/>
    <w:rsid w:val="0065099A"/>
    <w:rsid w:val="0065294F"/>
    <w:rsid w:val="006533D6"/>
    <w:rsid w:val="006570D8"/>
    <w:rsid w:val="0065745F"/>
    <w:rsid w:val="00661884"/>
    <w:rsid w:val="00661FC8"/>
    <w:rsid w:val="006628A4"/>
    <w:rsid w:val="00662C34"/>
    <w:rsid w:val="006630E6"/>
    <w:rsid w:val="00664446"/>
    <w:rsid w:val="006713EF"/>
    <w:rsid w:val="00675726"/>
    <w:rsid w:val="00677367"/>
    <w:rsid w:val="006818C5"/>
    <w:rsid w:val="00692588"/>
    <w:rsid w:val="00693617"/>
    <w:rsid w:val="006948A9"/>
    <w:rsid w:val="0069609D"/>
    <w:rsid w:val="006A00D9"/>
    <w:rsid w:val="006A0D51"/>
    <w:rsid w:val="006A2FC1"/>
    <w:rsid w:val="006A604F"/>
    <w:rsid w:val="006B0F57"/>
    <w:rsid w:val="006B29D1"/>
    <w:rsid w:val="006B58E5"/>
    <w:rsid w:val="006C07D2"/>
    <w:rsid w:val="006C213D"/>
    <w:rsid w:val="006C4373"/>
    <w:rsid w:val="006D06F3"/>
    <w:rsid w:val="006D19E4"/>
    <w:rsid w:val="006D2706"/>
    <w:rsid w:val="006D32C5"/>
    <w:rsid w:val="006E5163"/>
    <w:rsid w:val="006F103F"/>
    <w:rsid w:val="006F207E"/>
    <w:rsid w:val="006F25A9"/>
    <w:rsid w:val="00701BA4"/>
    <w:rsid w:val="0070499E"/>
    <w:rsid w:val="00704E78"/>
    <w:rsid w:val="007053CD"/>
    <w:rsid w:val="00706776"/>
    <w:rsid w:val="0071089E"/>
    <w:rsid w:val="00713DD4"/>
    <w:rsid w:val="007144BD"/>
    <w:rsid w:val="00716C86"/>
    <w:rsid w:val="00721483"/>
    <w:rsid w:val="007241DB"/>
    <w:rsid w:val="007254F5"/>
    <w:rsid w:val="007255DF"/>
    <w:rsid w:val="00730406"/>
    <w:rsid w:val="00736B37"/>
    <w:rsid w:val="007451D7"/>
    <w:rsid w:val="007468C6"/>
    <w:rsid w:val="00751A59"/>
    <w:rsid w:val="007536EC"/>
    <w:rsid w:val="00757ECB"/>
    <w:rsid w:val="00765FA5"/>
    <w:rsid w:val="00773425"/>
    <w:rsid w:val="00777C30"/>
    <w:rsid w:val="00781672"/>
    <w:rsid w:val="00782D16"/>
    <w:rsid w:val="007952FA"/>
    <w:rsid w:val="007969D6"/>
    <w:rsid w:val="007A08B0"/>
    <w:rsid w:val="007A5CB6"/>
    <w:rsid w:val="007A5D0C"/>
    <w:rsid w:val="007A6C72"/>
    <w:rsid w:val="007B094B"/>
    <w:rsid w:val="007B6771"/>
    <w:rsid w:val="007C0475"/>
    <w:rsid w:val="007C1EDA"/>
    <w:rsid w:val="007C44D1"/>
    <w:rsid w:val="007D03DA"/>
    <w:rsid w:val="007D4633"/>
    <w:rsid w:val="007D6D16"/>
    <w:rsid w:val="007E0F06"/>
    <w:rsid w:val="007E5055"/>
    <w:rsid w:val="007E5E16"/>
    <w:rsid w:val="007F0D28"/>
    <w:rsid w:val="007F2A99"/>
    <w:rsid w:val="007F7E03"/>
    <w:rsid w:val="00800868"/>
    <w:rsid w:val="00806851"/>
    <w:rsid w:val="00815087"/>
    <w:rsid w:val="00815490"/>
    <w:rsid w:val="00821F7A"/>
    <w:rsid w:val="00837645"/>
    <w:rsid w:val="00846240"/>
    <w:rsid w:val="00851458"/>
    <w:rsid w:val="00851E67"/>
    <w:rsid w:val="0086168C"/>
    <w:rsid w:val="00867EBB"/>
    <w:rsid w:val="00870471"/>
    <w:rsid w:val="00870C07"/>
    <w:rsid w:val="0087204E"/>
    <w:rsid w:val="00873644"/>
    <w:rsid w:val="00875531"/>
    <w:rsid w:val="00875FCC"/>
    <w:rsid w:val="00877C8F"/>
    <w:rsid w:val="00880BB4"/>
    <w:rsid w:val="008819D9"/>
    <w:rsid w:val="00883BF8"/>
    <w:rsid w:val="00892C63"/>
    <w:rsid w:val="00893208"/>
    <w:rsid w:val="0089642B"/>
    <w:rsid w:val="008A10F9"/>
    <w:rsid w:val="008A3F23"/>
    <w:rsid w:val="008B4C87"/>
    <w:rsid w:val="008B59CA"/>
    <w:rsid w:val="008B5E61"/>
    <w:rsid w:val="008D325D"/>
    <w:rsid w:val="008E0CD4"/>
    <w:rsid w:val="008E2480"/>
    <w:rsid w:val="008E3A45"/>
    <w:rsid w:val="008F0A17"/>
    <w:rsid w:val="008F5669"/>
    <w:rsid w:val="008F743A"/>
    <w:rsid w:val="0090108E"/>
    <w:rsid w:val="00903DD3"/>
    <w:rsid w:val="00903F37"/>
    <w:rsid w:val="00905213"/>
    <w:rsid w:val="00906B3B"/>
    <w:rsid w:val="00906E86"/>
    <w:rsid w:val="00906FF7"/>
    <w:rsid w:val="00916A25"/>
    <w:rsid w:val="00920F3E"/>
    <w:rsid w:val="0092144A"/>
    <w:rsid w:val="0092320C"/>
    <w:rsid w:val="00924040"/>
    <w:rsid w:val="00932EE1"/>
    <w:rsid w:val="00933E63"/>
    <w:rsid w:val="00936F03"/>
    <w:rsid w:val="0094090E"/>
    <w:rsid w:val="009429E9"/>
    <w:rsid w:val="009511B9"/>
    <w:rsid w:val="00953C67"/>
    <w:rsid w:val="009600CC"/>
    <w:rsid w:val="00960119"/>
    <w:rsid w:val="00965777"/>
    <w:rsid w:val="00970345"/>
    <w:rsid w:val="009810E5"/>
    <w:rsid w:val="00983AC8"/>
    <w:rsid w:val="00991765"/>
    <w:rsid w:val="009939C3"/>
    <w:rsid w:val="00994ACF"/>
    <w:rsid w:val="009B0314"/>
    <w:rsid w:val="009B6225"/>
    <w:rsid w:val="009C0268"/>
    <w:rsid w:val="009C349B"/>
    <w:rsid w:val="009C46CB"/>
    <w:rsid w:val="009C6089"/>
    <w:rsid w:val="009C68E5"/>
    <w:rsid w:val="009D21FD"/>
    <w:rsid w:val="009D3936"/>
    <w:rsid w:val="009D784F"/>
    <w:rsid w:val="009E12AE"/>
    <w:rsid w:val="009E75CA"/>
    <w:rsid w:val="009F3754"/>
    <w:rsid w:val="009F65CA"/>
    <w:rsid w:val="00A06CB9"/>
    <w:rsid w:val="00A07C1F"/>
    <w:rsid w:val="00A14D1E"/>
    <w:rsid w:val="00A2128A"/>
    <w:rsid w:val="00A22D39"/>
    <w:rsid w:val="00A25D89"/>
    <w:rsid w:val="00A3675D"/>
    <w:rsid w:val="00A41C06"/>
    <w:rsid w:val="00A42236"/>
    <w:rsid w:val="00A4339E"/>
    <w:rsid w:val="00A45CAD"/>
    <w:rsid w:val="00A46E15"/>
    <w:rsid w:val="00A50F61"/>
    <w:rsid w:val="00A5260E"/>
    <w:rsid w:val="00A54C48"/>
    <w:rsid w:val="00A62D95"/>
    <w:rsid w:val="00A6327E"/>
    <w:rsid w:val="00A63BE2"/>
    <w:rsid w:val="00A67634"/>
    <w:rsid w:val="00A706B9"/>
    <w:rsid w:val="00A806DF"/>
    <w:rsid w:val="00A80811"/>
    <w:rsid w:val="00A80F11"/>
    <w:rsid w:val="00A81BB1"/>
    <w:rsid w:val="00A834DA"/>
    <w:rsid w:val="00A84129"/>
    <w:rsid w:val="00A87865"/>
    <w:rsid w:val="00A910EB"/>
    <w:rsid w:val="00A9323F"/>
    <w:rsid w:val="00A97ACC"/>
    <w:rsid w:val="00AA6163"/>
    <w:rsid w:val="00AA6ABF"/>
    <w:rsid w:val="00AB1A86"/>
    <w:rsid w:val="00AB2B3D"/>
    <w:rsid w:val="00AB3C18"/>
    <w:rsid w:val="00AB6E95"/>
    <w:rsid w:val="00AC1D32"/>
    <w:rsid w:val="00AC4D91"/>
    <w:rsid w:val="00AC566D"/>
    <w:rsid w:val="00AD3C2B"/>
    <w:rsid w:val="00AD5948"/>
    <w:rsid w:val="00AE1E10"/>
    <w:rsid w:val="00AE474D"/>
    <w:rsid w:val="00AE5A27"/>
    <w:rsid w:val="00AF2BA2"/>
    <w:rsid w:val="00AF41DA"/>
    <w:rsid w:val="00AF48B6"/>
    <w:rsid w:val="00AF57D9"/>
    <w:rsid w:val="00AF5EA5"/>
    <w:rsid w:val="00AF637B"/>
    <w:rsid w:val="00B0091F"/>
    <w:rsid w:val="00B02F51"/>
    <w:rsid w:val="00B06BF1"/>
    <w:rsid w:val="00B130CE"/>
    <w:rsid w:val="00B13691"/>
    <w:rsid w:val="00B227DE"/>
    <w:rsid w:val="00B23B86"/>
    <w:rsid w:val="00B25472"/>
    <w:rsid w:val="00B26A08"/>
    <w:rsid w:val="00B274BB"/>
    <w:rsid w:val="00B31D82"/>
    <w:rsid w:val="00B367C7"/>
    <w:rsid w:val="00B41296"/>
    <w:rsid w:val="00B42806"/>
    <w:rsid w:val="00B42CD8"/>
    <w:rsid w:val="00B432CC"/>
    <w:rsid w:val="00B44B5E"/>
    <w:rsid w:val="00B45829"/>
    <w:rsid w:val="00B503D4"/>
    <w:rsid w:val="00B50C1C"/>
    <w:rsid w:val="00B50EBB"/>
    <w:rsid w:val="00B51FDA"/>
    <w:rsid w:val="00B53DF9"/>
    <w:rsid w:val="00B545ED"/>
    <w:rsid w:val="00B55AD3"/>
    <w:rsid w:val="00B57144"/>
    <w:rsid w:val="00B571AB"/>
    <w:rsid w:val="00B62673"/>
    <w:rsid w:val="00B65BA6"/>
    <w:rsid w:val="00B708D5"/>
    <w:rsid w:val="00B71812"/>
    <w:rsid w:val="00B72270"/>
    <w:rsid w:val="00B7238B"/>
    <w:rsid w:val="00B72A50"/>
    <w:rsid w:val="00B74F19"/>
    <w:rsid w:val="00B76955"/>
    <w:rsid w:val="00B81325"/>
    <w:rsid w:val="00B91B46"/>
    <w:rsid w:val="00B9200E"/>
    <w:rsid w:val="00B94177"/>
    <w:rsid w:val="00B9456B"/>
    <w:rsid w:val="00B94FE8"/>
    <w:rsid w:val="00B95304"/>
    <w:rsid w:val="00B96DCD"/>
    <w:rsid w:val="00BA53A3"/>
    <w:rsid w:val="00BA625B"/>
    <w:rsid w:val="00BA7BBA"/>
    <w:rsid w:val="00BB2899"/>
    <w:rsid w:val="00BB50F7"/>
    <w:rsid w:val="00BB58C6"/>
    <w:rsid w:val="00BB62CC"/>
    <w:rsid w:val="00BB6F00"/>
    <w:rsid w:val="00BB798B"/>
    <w:rsid w:val="00BC02A4"/>
    <w:rsid w:val="00BC0A18"/>
    <w:rsid w:val="00BC6A64"/>
    <w:rsid w:val="00BC6BE8"/>
    <w:rsid w:val="00BE7991"/>
    <w:rsid w:val="00BF512E"/>
    <w:rsid w:val="00BF5C51"/>
    <w:rsid w:val="00BF65F6"/>
    <w:rsid w:val="00BF7333"/>
    <w:rsid w:val="00BF7F46"/>
    <w:rsid w:val="00C02EE1"/>
    <w:rsid w:val="00C03519"/>
    <w:rsid w:val="00C04DBD"/>
    <w:rsid w:val="00C0545B"/>
    <w:rsid w:val="00C101B6"/>
    <w:rsid w:val="00C110D2"/>
    <w:rsid w:val="00C15CD5"/>
    <w:rsid w:val="00C17465"/>
    <w:rsid w:val="00C241D9"/>
    <w:rsid w:val="00C30D72"/>
    <w:rsid w:val="00C32E9E"/>
    <w:rsid w:val="00C351FB"/>
    <w:rsid w:val="00C3724F"/>
    <w:rsid w:val="00C42CEC"/>
    <w:rsid w:val="00C50426"/>
    <w:rsid w:val="00C53513"/>
    <w:rsid w:val="00C567DC"/>
    <w:rsid w:val="00C604DA"/>
    <w:rsid w:val="00C62804"/>
    <w:rsid w:val="00C63111"/>
    <w:rsid w:val="00C64DF2"/>
    <w:rsid w:val="00C66D6F"/>
    <w:rsid w:val="00C71533"/>
    <w:rsid w:val="00C731D8"/>
    <w:rsid w:val="00C75491"/>
    <w:rsid w:val="00C813CC"/>
    <w:rsid w:val="00C81A78"/>
    <w:rsid w:val="00C86B8C"/>
    <w:rsid w:val="00C86E67"/>
    <w:rsid w:val="00C903CB"/>
    <w:rsid w:val="00C917B3"/>
    <w:rsid w:val="00C91BE9"/>
    <w:rsid w:val="00C93EA1"/>
    <w:rsid w:val="00C94252"/>
    <w:rsid w:val="00CA0C82"/>
    <w:rsid w:val="00CA35B4"/>
    <w:rsid w:val="00CA4A32"/>
    <w:rsid w:val="00CB12BF"/>
    <w:rsid w:val="00CB299D"/>
    <w:rsid w:val="00CB52DE"/>
    <w:rsid w:val="00CB7F92"/>
    <w:rsid w:val="00CD04B7"/>
    <w:rsid w:val="00CD1B22"/>
    <w:rsid w:val="00CD2FD1"/>
    <w:rsid w:val="00CD31EC"/>
    <w:rsid w:val="00CD36B8"/>
    <w:rsid w:val="00CD3C8C"/>
    <w:rsid w:val="00CD3EC4"/>
    <w:rsid w:val="00CE1018"/>
    <w:rsid w:val="00CE36E2"/>
    <w:rsid w:val="00CE430C"/>
    <w:rsid w:val="00CE5755"/>
    <w:rsid w:val="00CF30E1"/>
    <w:rsid w:val="00CF3638"/>
    <w:rsid w:val="00D042AE"/>
    <w:rsid w:val="00D045E2"/>
    <w:rsid w:val="00D06E56"/>
    <w:rsid w:val="00D1077F"/>
    <w:rsid w:val="00D1186E"/>
    <w:rsid w:val="00D1194E"/>
    <w:rsid w:val="00D131EC"/>
    <w:rsid w:val="00D13632"/>
    <w:rsid w:val="00D137D6"/>
    <w:rsid w:val="00D17D1C"/>
    <w:rsid w:val="00D24031"/>
    <w:rsid w:val="00D25F7D"/>
    <w:rsid w:val="00D33D88"/>
    <w:rsid w:val="00D37627"/>
    <w:rsid w:val="00D40294"/>
    <w:rsid w:val="00D41C03"/>
    <w:rsid w:val="00D42855"/>
    <w:rsid w:val="00D43D1E"/>
    <w:rsid w:val="00D45179"/>
    <w:rsid w:val="00D45D30"/>
    <w:rsid w:val="00D501A7"/>
    <w:rsid w:val="00D6081D"/>
    <w:rsid w:val="00D6134A"/>
    <w:rsid w:val="00D641F1"/>
    <w:rsid w:val="00D725E7"/>
    <w:rsid w:val="00D739B9"/>
    <w:rsid w:val="00D757B1"/>
    <w:rsid w:val="00D81EA4"/>
    <w:rsid w:val="00D8417A"/>
    <w:rsid w:val="00D848F4"/>
    <w:rsid w:val="00D92D80"/>
    <w:rsid w:val="00D97D67"/>
    <w:rsid w:val="00DA5486"/>
    <w:rsid w:val="00DB470A"/>
    <w:rsid w:val="00DC558C"/>
    <w:rsid w:val="00DC5CD5"/>
    <w:rsid w:val="00DD61BB"/>
    <w:rsid w:val="00DE2AB3"/>
    <w:rsid w:val="00DE645D"/>
    <w:rsid w:val="00DF741F"/>
    <w:rsid w:val="00DF7B4C"/>
    <w:rsid w:val="00DF7D1C"/>
    <w:rsid w:val="00E000B3"/>
    <w:rsid w:val="00E043D2"/>
    <w:rsid w:val="00E069DB"/>
    <w:rsid w:val="00E06A7F"/>
    <w:rsid w:val="00E11E0F"/>
    <w:rsid w:val="00E136CB"/>
    <w:rsid w:val="00E139E8"/>
    <w:rsid w:val="00E20BF3"/>
    <w:rsid w:val="00E3071A"/>
    <w:rsid w:val="00E30A35"/>
    <w:rsid w:val="00E31EC9"/>
    <w:rsid w:val="00E32173"/>
    <w:rsid w:val="00E323CB"/>
    <w:rsid w:val="00E32405"/>
    <w:rsid w:val="00E36639"/>
    <w:rsid w:val="00E4072C"/>
    <w:rsid w:val="00E43CA5"/>
    <w:rsid w:val="00E43F62"/>
    <w:rsid w:val="00E4528A"/>
    <w:rsid w:val="00E52CFB"/>
    <w:rsid w:val="00E531C5"/>
    <w:rsid w:val="00E57301"/>
    <w:rsid w:val="00E64759"/>
    <w:rsid w:val="00E6649F"/>
    <w:rsid w:val="00E7077A"/>
    <w:rsid w:val="00E7533B"/>
    <w:rsid w:val="00E755FB"/>
    <w:rsid w:val="00E7655C"/>
    <w:rsid w:val="00E820F7"/>
    <w:rsid w:val="00E82321"/>
    <w:rsid w:val="00E85832"/>
    <w:rsid w:val="00E85BA8"/>
    <w:rsid w:val="00E86EFE"/>
    <w:rsid w:val="00E902E6"/>
    <w:rsid w:val="00EA24F1"/>
    <w:rsid w:val="00EA37AB"/>
    <w:rsid w:val="00EB0AA9"/>
    <w:rsid w:val="00EB4428"/>
    <w:rsid w:val="00ED4F67"/>
    <w:rsid w:val="00ED7565"/>
    <w:rsid w:val="00ED7A72"/>
    <w:rsid w:val="00EE1014"/>
    <w:rsid w:val="00EE6C5E"/>
    <w:rsid w:val="00EF2968"/>
    <w:rsid w:val="00EF50B4"/>
    <w:rsid w:val="00EF61F4"/>
    <w:rsid w:val="00F02513"/>
    <w:rsid w:val="00F02769"/>
    <w:rsid w:val="00F02E67"/>
    <w:rsid w:val="00F0388F"/>
    <w:rsid w:val="00F03987"/>
    <w:rsid w:val="00F058AA"/>
    <w:rsid w:val="00F12AC7"/>
    <w:rsid w:val="00F134A0"/>
    <w:rsid w:val="00F22450"/>
    <w:rsid w:val="00F22E57"/>
    <w:rsid w:val="00F23392"/>
    <w:rsid w:val="00F266E9"/>
    <w:rsid w:val="00F32304"/>
    <w:rsid w:val="00F36CB8"/>
    <w:rsid w:val="00F409C2"/>
    <w:rsid w:val="00F427A4"/>
    <w:rsid w:val="00F65C98"/>
    <w:rsid w:val="00F7263C"/>
    <w:rsid w:val="00F7427C"/>
    <w:rsid w:val="00F83EE8"/>
    <w:rsid w:val="00F85C5B"/>
    <w:rsid w:val="00F87192"/>
    <w:rsid w:val="00F91BC2"/>
    <w:rsid w:val="00F958E3"/>
    <w:rsid w:val="00FA08FA"/>
    <w:rsid w:val="00FA15E8"/>
    <w:rsid w:val="00FA27E4"/>
    <w:rsid w:val="00FA4E35"/>
    <w:rsid w:val="00FA519E"/>
    <w:rsid w:val="00FA5C99"/>
    <w:rsid w:val="00FB42EF"/>
    <w:rsid w:val="00FB693B"/>
    <w:rsid w:val="00FC05D4"/>
    <w:rsid w:val="00FC1A98"/>
    <w:rsid w:val="00FD0FBF"/>
    <w:rsid w:val="00FD23CC"/>
    <w:rsid w:val="00FD5447"/>
    <w:rsid w:val="00FD6CD8"/>
    <w:rsid w:val="00FD77CE"/>
    <w:rsid w:val="00FD77E7"/>
    <w:rsid w:val="00FE37BE"/>
    <w:rsid w:val="00FE4F4D"/>
    <w:rsid w:val="00FF15F9"/>
    <w:rsid w:val="00FF1956"/>
    <w:rsid w:val="00FF43D7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9F577"/>
  <w15:docId w15:val="{7AABD6FC-D231-4C90-AD14-441449E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0268"/>
    <w:pPr>
      <w:tabs>
        <w:tab w:val="center" w:pos="4320"/>
        <w:tab w:val="right" w:pos="8640"/>
      </w:tabs>
      <w:spacing w:line="231" w:lineRule="atLeast"/>
    </w:pPr>
    <w:rPr>
      <w:rFonts w:ascii="Helvetica" w:hAnsi="Helvetica"/>
      <w:snapToGrid w:val="0"/>
    </w:rPr>
  </w:style>
  <w:style w:type="paragraph" w:customStyle="1" w:styleId="para">
    <w:name w:val="para"/>
    <w:rsid w:val="009C0268"/>
    <w:pPr>
      <w:tabs>
        <w:tab w:val="left" w:pos="0"/>
        <w:tab w:val="left" w:pos="1440"/>
        <w:tab w:val="left" w:pos="2880"/>
        <w:tab w:val="left" w:pos="4320"/>
      </w:tabs>
      <w:spacing w:before="32" w:after="72" w:line="280" w:lineRule="atLeast"/>
      <w:jc w:val="both"/>
    </w:pPr>
    <w:rPr>
      <w:rFonts w:ascii="Times" w:hAnsi="Times"/>
      <w:snapToGrid w:val="0"/>
      <w:sz w:val="24"/>
    </w:rPr>
  </w:style>
  <w:style w:type="table" w:styleId="TableGrid">
    <w:name w:val="Table Grid"/>
    <w:basedOn w:val="TableNormal"/>
    <w:uiPriority w:val="59"/>
    <w:rsid w:val="009C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A4E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35"/>
  </w:style>
  <w:style w:type="paragraph" w:styleId="BodyTextIndent2">
    <w:name w:val="Body Text Indent 2"/>
    <w:basedOn w:val="Normal"/>
    <w:rsid w:val="00CD36B8"/>
    <w:pPr>
      <w:ind w:left="54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48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7B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3029"/>
  </w:style>
  <w:style w:type="paragraph" w:customStyle="1" w:styleId="Body">
    <w:name w:val="Body"/>
    <w:link w:val="BodyChar"/>
    <w:qFormat/>
    <w:rsid w:val="00BB50F7"/>
    <w:pPr>
      <w:keepLines/>
      <w:spacing w:after="120" w:line="280" w:lineRule="atLeast"/>
      <w:ind w:left="547"/>
      <w:jc w:val="both"/>
    </w:pPr>
    <w:rPr>
      <w:rFonts w:ascii="Arial" w:eastAsiaTheme="minorHAnsi" w:hAnsi="Arial" w:cstheme="minorBidi"/>
      <w:sz w:val="22"/>
      <w:szCs w:val="22"/>
    </w:rPr>
  </w:style>
  <w:style w:type="character" w:customStyle="1" w:styleId="BodyChar">
    <w:name w:val="Body Char"/>
    <w:basedOn w:val="DefaultParagraphFont"/>
    <w:link w:val="Body"/>
    <w:rsid w:val="00BB50F7"/>
    <w:rPr>
      <w:rFonts w:ascii="Arial" w:eastAsiaTheme="minorHAnsi" w:hAnsi="Arial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010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0108E"/>
  </w:style>
  <w:style w:type="character" w:customStyle="1" w:styleId="CommentTextChar">
    <w:name w:val="Comment Text Char"/>
    <w:basedOn w:val="DefaultParagraphFont"/>
    <w:link w:val="CommentText"/>
    <w:semiHidden/>
    <w:rsid w:val="009010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01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all01\Local%20Settings\Temporary%20Internet%20Files\Content.IE5\EGN0I3JT\Appendix_B_MP_IP_TP_PM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CC82C6D30345AA885BEC2BE0D0B7" ma:contentTypeVersion="2" ma:contentTypeDescription="Create a new document." ma:contentTypeScope="" ma:versionID="82f265ce8e62aa76cb29c13c2dc30067">
  <xsd:schema xmlns:xsd="http://www.w3.org/2001/XMLSchema" xmlns:xs="http://www.w3.org/2001/XMLSchema" xmlns:p="http://schemas.microsoft.com/office/2006/metadata/properties" xmlns:ns2="a2dac76b-02cd-48d9-9d10-a35319eb1f4d" targetNamespace="http://schemas.microsoft.com/office/2006/metadata/properties" ma:root="true" ma:fieldsID="a3e920e6c232d03476d6e7cc9a98e928" ns2:_="">
    <xsd:import namespace="a2dac76b-02cd-48d9-9d10-a35319eb1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ac76b-02cd-48d9-9d10-a35319eb1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0F312-18A0-4E24-9CFE-1C7307E54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ac76b-02cd-48d9-9d10-a35319eb1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839DA3-C728-4DFF-A3BF-6277DECAF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B57A50-6E2E-4F37-8C74-DBE114163A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Appendix_B_MP_IP_TP_PM[1].dot</Template>
  <TotalTime>1157</TotalTime>
  <Pages>23</Pages>
  <Words>5964</Words>
  <Characters>34001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39886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neall01</dc:creator>
  <cp:lastModifiedBy>Tiwari, Tripti</cp:lastModifiedBy>
  <cp:revision>402</cp:revision>
  <cp:lastPrinted>2008-08-13T14:08:00Z</cp:lastPrinted>
  <dcterms:created xsi:type="dcterms:W3CDTF">2020-03-10T16:01:00Z</dcterms:created>
  <dcterms:modified xsi:type="dcterms:W3CDTF">2021-03-13T09:37:00Z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0x0101006EF0CC82C6D30345AA885BEC2BE0D0B7</vt:lpwstr>
  </property>
</Properties>
</file>